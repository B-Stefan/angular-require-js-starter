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0F6" w:rsidRPr="004760F6" w:rsidRDefault="004760F6" w:rsidP="004760F6">
      <w:pPr>
        <w:rPr>
          <w:b/>
          <w:sz w:val="28"/>
        </w:rPr>
      </w:pPr>
      <w:r w:rsidRPr="004760F6">
        <w:rPr>
          <w:b/>
          <w:sz w:val="28"/>
        </w:rPr>
        <w:t xml:space="preserve"> Abstract</w:t>
      </w:r>
    </w:p>
    <w:p w:rsidR="004760F6" w:rsidRDefault="004760F6" w:rsidP="004760F6">
      <w:r>
        <w:t>Diese Arbeit behandelt eine neue Methodik für der Planung des öffentlichen Nahve</w:t>
      </w:r>
      <w:r>
        <w:t>r</w:t>
      </w:r>
      <w:r>
        <w:t>kehrs. Dabei wird von keinem, auf einem statischen Linienverkehr basierenden Fahrplan ausgegangen sondern ein dynamischer Ansatz behandelt, der jeden Fah</w:t>
      </w:r>
      <w:r>
        <w:t>r</w:t>
      </w:r>
      <w:r>
        <w:t>gast als individuellen Passagier möglichst schnell und Komfortabel ans Ziel bringen soll. Dies gelingt durch die Analyse und Verwendung verschiedener Optimierung</w:t>
      </w:r>
      <w:r>
        <w:t>s</w:t>
      </w:r>
      <w:r>
        <w:t xml:space="preserve">verfahren aus dem Bereich der Tourenoptimierung. </w:t>
      </w:r>
    </w:p>
    <w:p w:rsidR="004760F6" w:rsidRPr="00F726C2" w:rsidRDefault="004760F6" w:rsidP="004760F6">
      <w:r>
        <w:t>Die Optimierung ergab die komplette Reduzierung der Haltepunkte für einen einze</w:t>
      </w:r>
      <w:r>
        <w:t>l</w:t>
      </w:r>
      <w:r>
        <w:t xml:space="preserve">nen Fahrgast, wodurch jedoch die durchschnittlich benötigte Fahrzeit um 15 % stieg. </w:t>
      </w:r>
    </w:p>
    <w:p w:rsidR="009D1A32" w:rsidRDefault="009D1A32" w:rsidP="0002306E">
      <w:pPr>
        <w:jc w:val="left"/>
        <w:rPr>
          <w:rFonts w:cstheme="minorHAnsi"/>
        </w:rPr>
      </w:pPr>
    </w:p>
    <w:p w:rsidR="009D1A32" w:rsidRDefault="009D1A32" w:rsidP="0002306E">
      <w:pPr>
        <w:jc w:val="left"/>
        <w:rPr>
          <w:rFonts w:cstheme="minorHAnsi"/>
        </w:rPr>
      </w:pPr>
    </w:p>
    <w:p w:rsidR="004760F6" w:rsidRDefault="004760F6" w:rsidP="0002306E">
      <w:pPr>
        <w:jc w:val="left"/>
        <w:rPr>
          <w:rFonts w:cstheme="minorHAnsi"/>
        </w:rPr>
      </w:pPr>
    </w:p>
    <w:p w:rsidR="004760F6" w:rsidRDefault="00E67066">
      <w:pPr>
        <w:spacing w:line="276" w:lineRule="auto"/>
        <w:jc w:val="left"/>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0E884F10" wp14:editId="1E4DD163">
                <wp:simplePos x="0" y="0"/>
                <wp:positionH relativeFrom="column">
                  <wp:posOffset>-319406</wp:posOffset>
                </wp:positionH>
                <wp:positionV relativeFrom="paragraph">
                  <wp:posOffset>1196975</wp:posOffset>
                </wp:positionV>
                <wp:extent cx="7439025" cy="981075"/>
                <wp:effectExtent l="0" t="0" r="28575" b="28575"/>
                <wp:wrapNone/>
                <wp:docPr id="14" name="Rechteck 14"/>
                <wp:cNvGraphicFramePr/>
                <a:graphic xmlns:a="http://schemas.openxmlformats.org/drawingml/2006/main">
                  <a:graphicData uri="http://schemas.microsoft.com/office/word/2010/wordprocessingShape">
                    <wps:wsp>
                      <wps:cNvSpPr/>
                      <wps:spPr>
                        <a:xfrm>
                          <a:off x="0" y="0"/>
                          <a:ext cx="7439025"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16AFFB54" id="Rechteck 14" o:spid="_x0000_s1026" style="position:absolute;margin-left:-25.15pt;margin-top:94.25pt;width:585.75pt;height:7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" fillcolor="white [3212]" strokecolor="white [3212]" strokeweight="2pt"/>
            </w:pict>
          </mc:Fallback>
        </mc:AlternateContent>
      </w:r>
      <w:r w:rsidR="004760F6">
        <w:rPr>
          <w:rFonts w:cstheme="minorHAnsi"/>
        </w:rPr>
        <w:br w:type="page"/>
      </w:r>
    </w:p>
    <w:p w:rsidR="009D1A32" w:rsidRDefault="004760F6" w:rsidP="0002306E">
      <w:pPr>
        <w:rPr>
          <w:rFonts w:cstheme="minorHAnsi"/>
        </w:rPr>
      </w:pPr>
      <w:r>
        <w:rPr>
          <w:rFonts w:cstheme="minorHAnsi"/>
          <w:noProof/>
        </w:rPr>
        <w:lastRenderedPageBreak/>
        <mc:AlternateContent>
          <mc:Choice Requires="wps">
            <w:drawing>
              <wp:anchor distT="0" distB="0" distL="114300" distR="114300" simplePos="0" relativeHeight="251660288" behindDoc="0" locked="0" layoutInCell="1" allowOverlap="1">
                <wp:simplePos x="0" y="0"/>
                <wp:positionH relativeFrom="column">
                  <wp:posOffset>-347980</wp:posOffset>
                </wp:positionH>
                <wp:positionV relativeFrom="paragraph">
                  <wp:posOffset>-538480</wp:posOffset>
                </wp:positionV>
                <wp:extent cx="4210050" cy="981075"/>
                <wp:effectExtent l="0" t="0" r="19050" b="28575"/>
                <wp:wrapNone/>
                <wp:docPr id="13" name="Rechteck 13"/>
                <wp:cNvGraphicFramePr/>
                <a:graphic xmlns:a="http://schemas.openxmlformats.org/drawingml/2006/main">
                  <a:graphicData uri="http://schemas.microsoft.com/office/word/2010/wordprocessingShape">
                    <wps:wsp>
                      <wps:cNvSpPr/>
                      <wps:spPr>
                        <a:xfrm>
                          <a:off x="0" y="0"/>
                          <a:ext cx="4210050" cy="981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3064775" id="Rechteck 13" o:spid="_x0000_s1026" style="position:absolute;margin-left:-27.4pt;margin-top:-42.4pt;width:331.5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" fillcolor="white [3212]" strokecolor="white [3212]" strokeweight="2pt"/>
            </w:pict>
          </mc:Fallback>
        </mc:AlternateContent>
      </w:r>
    </w:p>
    <w:p w:rsidR="009D1A32" w:rsidRDefault="009D1A32" w:rsidP="0002306E">
      <w:pPr>
        <w:rPr>
          <w:rFonts w:cstheme="minorHAnsi"/>
        </w:rPr>
      </w:pPr>
    </w:p>
    <w:p w:rsidR="009D1A32" w:rsidRDefault="009D1A32" w:rsidP="0002306E">
      <w:pPr>
        <w:rPr>
          <w:rFonts w:cstheme="minorHAnsi"/>
        </w:rPr>
      </w:pPr>
    </w:p>
    <w:p w:rsidR="009D1A32" w:rsidRDefault="009D1A32" w:rsidP="0002306E">
      <w:pPr>
        <w:rPr>
          <w:rFonts w:cstheme="minorHAnsi"/>
        </w:rPr>
      </w:pPr>
    </w:p>
    <w:p w:rsidR="009D1A32" w:rsidRDefault="00285451" w:rsidP="007A030D">
      <w:pPr>
        <w:jc w:val="center"/>
        <w:rPr>
          <w:rFonts w:cstheme="minorHAnsi"/>
          <w:b/>
          <w:sz w:val="36"/>
          <w:szCs w:val="28"/>
        </w:rPr>
      </w:pPr>
      <w:r>
        <w:rPr>
          <w:rFonts w:cstheme="minorHAnsi"/>
          <w:b/>
          <w:sz w:val="36"/>
          <w:szCs w:val="28"/>
        </w:rPr>
        <w:t>Intelligente</w:t>
      </w:r>
      <w:r w:rsidR="00334C7D">
        <w:rPr>
          <w:rFonts w:cstheme="minorHAnsi"/>
          <w:b/>
          <w:sz w:val="36"/>
          <w:szCs w:val="28"/>
        </w:rPr>
        <w:t xml:space="preserve"> Nahverkehrssysteme </w:t>
      </w:r>
    </w:p>
    <w:p w:rsidR="00EB3360" w:rsidRPr="00334C7D" w:rsidRDefault="00334C7D" w:rsidP="007A030D">
      <w:pPr>
        <w:jc w:val="center"/>
        <w:rPr>
          <w:rFonts w:cstheme="minorHAnsi"/>
        </w:rPr>
      </w:pPr>
      <w:r w:rsidRPr="00C75F1B">
        <w:rPr>
          <w:rFonts w:cstheme="minorHAnsi"/>
          <w:sz w:val="36"/>
          <w:szCs w:val="28"/>
        </w:rPr>
        <w:t xml:space="preserve">Die Pläne für die Menschen von Morgen </w:t>
      </w:r>
    </w:p>
    <w:p w:rsidR="00502397" w:rsidRDefault="00502397" w:rsidP="0002306E">
      <w:pPr>
        <w:rPr>
          <w:rFonts w:cstheme="minorHAnsi"/>
        </w:rPr>
      </w:pPr>
    </w:p>
    <w:p w:rsidR="0002306E" w:rsidRPr="00200942" w:rsidRDefault="0002306E" w:rsidP="0002306E">
      <w:pPr>
        <w:rPr>
          <w:rFonts w:cstheme="minorHAnsi"/>
        </w:rPr>
      </w:pPr>
      <w:r w:rsidRPr="00200942">
        <w:rPr>
          <w:rFonts w:cstheme="minorHAnsi"/>
        </w:rPr>
        <w:t>Autor</w:t>
      </w:r>
      <w:r w:rsidR="0090592C">
        <w:rPr>
          <w:rFonts w:cstheme="minorHAnsi"/>
        </w:rPr>
        <w:t>en</w:t>
      </w:r>
      <w:r w:rsidRPr="00200942">
        <w:rPr>
          <w:rFonts w:cstheme="minorHAnsi"/>
        </w:rPr>
        <w:t xml:space="preserve">: </w:t>
      </w:r>
      <w:r w:rsidRPr="00200942">
        <w:rPr>
          <w:rFonts w:cstheme="minorHAnsi"/>
        </w:rPr>
        <w:tab/>
      </w:r>
      <w:bookmarkStart w:id="0" w:name="Autor"/>
      <w:sdt>
        <w:sdtPr>
          <w:rPr>
            <w:bCs/>
            <w:szCs w:val="24"/>
            <w:lang w:val="it-IT"/>
          </w:rPr>
          <w:alias w:val="Autor"/>
          <w:id w:val="1053482"/>
          <w:placeholder>
            <w:docPart w:val="A41F4CDCC66242C0B84AA388E27495B2"/>
          </w:placeholder>
          <w:dataBinding w:prefixMappings="xmlns:ns0='http://purl.org/dc/elements/1.1/' xmlns:ns1='http://schemas.openxmlformats.org/package/2006/metadata/core-properties' " w:xpath="/ns1:coreProperties[1]/ns0:creator[1]" w:storeItemID="{6C3C8BC8-F283-45AE-878A-BAB7291924A1}"/>
          <w:text/>
        </w:sdtPr>
        <w:sdtEndPr/>
        <w:sdtContent>
          <w:r w:rsidR="00F726C2">
            <w:rPr>
              <w:bCs/>
              <w:szCs w:val="24"/>
            </w:rPr>
            <w:t xml:space="preserve">Stefan </w:t>
          </w:r>
          <w:proofErr w:type="spellStart"/>
          <w:r w:rsidR="00F726C2">
            <w:rPr>
              <w:bCs/>
              <w:szCs w:val="24"/>
            </w:rPr>
            <w:t>Bieliauskas</w:t>
          </w:r>
          <w:proofErr w:type="spellEnd"/>
          <w:r w:rsidR="00F726C2">
            <w:rPr>
              <w:bCs/>
              <w:szCs w:val="24"/>
            </w:rPr>
            <w:t xml:space="preserve"> , </w:t>
          </w:r>
          <w:proofErr w:type="spellStart"/>
          <w:r w:rsidR="00F726C2">
            <w:rPr>
              <w:bCs/>
              <w:szCs w:val="24"/>
            </w:rPr>
            <w:t>Hasbulat</w:t>
          </w:r>
          <w:proofErr w:type="spellEnd"/>
          <w:r w:rsidR="00F726C2">
            <w:rPr>
              <w:bCs/>
              <w:szCs w:val="24"/>
            </w:rPr>
            <w:t xml:space="preserve"> </w:t>
          </w:r>
          <w:proofErr w:type="spellStart"/>
          <w:r w:rsidR="00F726C2">
            <w:rPr>
              <w:bCs/>
              <w:szCs w:val="24"/>
            </w:rPr>
            <w:t>Kadiev</w:t>
          </w:r>
          <w:proofErr w:type="spellEnd"/>
        </w:sdtContent>
      </w:sdt>
      <w:bookmarkEnd w:id="0"/>
    </w:p>
    <w:tbl>
      <w:tblPr>
        <w:tblW w:w="0" w:type="auto"/>
        <w:tblBorders>
          <w:top w:val="single" w:sz="24" w:space="0" w:color="auto"/>
        </w:tblBorders>
        <w:tblLayout w:type="fixed"/>
        <w:tblCellMar>
          <w:left w:w="70" w:type="dxa"/>
          <w:right w:w="70" w:type="dxa"/>
        </w:tblCellMar>
        <w:tblLook w:val="0000" w:firstRow="0" w:lastRow="0" w:firstColumn="0" w:lastColumn="0" w:noHBand="0" w:noVBand="0"/>
      </w:tblPr>
      <w:tblGrid>
        <w:gridCol w:w="9210"/>
      </w:tblGrid>
      <w:tr w:rsidR="0002306E" w:rsidRPr="00200942" w:rsidTr="00913E78">
        <w:tc>
          <w:tcPr>
            <w:tcW w:w="9210" w:type="dxa"/>
            <w:tcBorders>
              <w:top w:val="single" w:sz="24" w:space="0" w:color="auto"/>
              <w:left w:val="nil"/>
              <w:bottom w:val="nil"/>
              <w:right w:val="nil"/>
            </w:tcBorders>
          </w:tcPr>
          <w:p w:rsidR="0002306E" w:rsidRPr="00200942" w:rsidRDefault="0002306E" w:rsidP="00913E78">
            <w:pPr>
              <w:rPr>
                <w:rFonts w:cstheme="minorHAnsi"/>
              </w:rPr>
            </w:pPr>
          </w:p>
        </w:tc>
      </w:tr>
    </w:tbl>
    <w:p w:rsidR="0002306E" w:rsidRPr="00200942" w:rsidRDefault="0002306E" w:rsidP="0002306E">
      <w:pPr>
        <w:rPr>
          <w:rFonts w:cstheme="minorHAnsi"/>
        </w:rPr>
      </w:pPr>
      <w:r w:rsidRPr="00200942">
        <w:rPr>
          <w:rFonts w:cstheme="minorHAnsi"/>
        </w:rPr>
        <w:t>Version:</w:t>
      </w:r>
      <w:r w:rsidRPr="00200942">
        <w:rPr>
          <w:rFonts w:cstheme="minorHAnsi"/>
        </w:rPr>
        <w:tab/>
      </w:r>
      <w:r w:rsidRPr="00200942">
        <w:rPr>
          <w:rFonts w:cstheme="minorHAnsi"/>
        </w:rPr>
        <w:tab/>
      </w:r>
      <w:r w:rsidR="000C39ED">
        <w:rPr>
          <w:rFonts w:cstheme="minorHAnsi"/>
        </w:rPr>
        <w:tab/>
      </w:r>
      <w:r w:rsidR="000717C9">
        <w:rPr>
          <w:rFonts w:cstheme="minorHAnsi"/>
        </w:rPr>
        <w:t>0.</w:t>
      </w:r>
      <w:r w:rsidR="001A720A">
        <w:rPr>
          <w:rFonts w:cstheme="minorHAnsi"/>
        </w:rPr>
        <w:t>6</w:t>
      </w:r>
    </w:p>
    <w:p w:rsidR="0002306E" w:rsidRPr="00200942" w:rsidRDefault="0002306E" w:rsidP="0002306E">
      <w:pPr>
        <w:rPr>
          <w:rFonts w:cstheme="minorHAnsi"/>
        </w:rPr>
      </w:pPr>
      <w:r w:rsidRPr="00200942">
        <w:rPr>
          <w:rFonts w:cstheme="minorHAnsi"/>
        </w:rPr>
        <w:t>Versionsdatum:</w:t>
      </w:r>
      <w:r w:rsidRPr="00200942">
        <w:rPr>
          <w:rFonts w:cstheme="minorHAnsi"/>
        </w:rPr>
        <w:tab/>
      </w:r>
      <w:r w:rsidRPr="00200942">
        <w:rPr>
          <w:rFonts w:cstheme="minorHAnsi"/>
        </w:rPr>
        <w:tab/>
      </w:r>
      <w:bookmarkStart w:id="1" w:name="Versionsdatum"/>
      <w:sdt>
        <w:sdtPr>
          <w:rPr>
            <w:rFonts w:cstheme="minorHAnsi"/>
          </w:rPr>
          <w:alias w:val="Veröffentlichungsdatum"/>
          <w:id w:val="1053478"/>
          <w:placeholder>
            <w:docPart w:val="11E404B72CBB49CD81565701F9AB540D"/>
          </w:placeholder>
          <w:dataBinding w:prefixMappings="xmlns:ns0='http://schemas.microsoft.com/office/2006/coverPageProps' " w:xpath="/ns0:CoverPageProperties[1]/ns0:PublishDate[1]" w:storeItemID="{55AF091B-3C7A-41E3-B477-F2FDAA23CFDA}"/>
          <w:date w:fullDate="2013-03-24T00:00:00Z">
            <w:dateFormat w:val="dd.MM.yyyy"/>
            <w:lid w:val="de-DE"/>
            <w:storeMappedDataAs w:val="dateTime"/>
            <w:calendar w:val="gregorian"/>
          </w:date>
        </w:sdtPr>
        <w:sdtEndPr/>
        <w:sdtContent>
          <w:r w:rsidR="001A720A">
            <w:rPr>
              <w:rFonts w:cstheme="minorHAnsi"/>
            </w:rPr>
            <w:t>24.03.2013</w:t>
          </w:r>
        </w:sdtContent>
      </w:sdt>
      <w:bookmarkEnd w:id="1"/>
    </w:p>
    <w:p w:rsidR="002900DC" w:rsidRDefault="002900DC" w:rsidP="00323176">
      <w:pPr>
        <w:rPr>
          <w:rFonts w:cstheme="minorHAnsi"/>
          <w:b/>
          <w:bCs/>
        </w:rPr>
      </w:pPr>
    </w:p>
    <w:p w:rsidR="00F01B7B" w:rsidRDefault="00FA1A0E" w:rsidP="004760F6">
      <w:pPr>
        <w:tabs>
          <w:tab w:val="left" w:pos="6311"/>
        </w:tabs>
        <w:rPr>
          <w:rFonts w:cstheme="minorHAnsi"/>
          <w:b/>
          <w:bCs/>
          <w:sz w:val="22"/>
        </w:rPr>
      </w:pPr>
      <w:r>
        <w:rPr>
          <w:rFonts w:cstheme="minorHAnsi"/>
          <w:noProof/>
        </w:rPr>
        <mc:AlternateContent>
          <mc:Choice Requires="wps">
            <w:drawing>
              <wp:anchor distT="0" distB="0" distL="114300" distR="114300" simplePos="0" relativeHeight="251658240" behindDoc="0" locked="0" layoutInCell="1" allowOverlap="1" wp14:anchorId="4E9FE05E" wp14:editId="666F4F16">
                <wp:simplePos x="0" y="0"/>
                <wp:positionH relativeFrom="margin">
                  <wp:align>right</wp:align>
                </wp:positionH>
                <wp:positionV relativeFrom="margin">
                  <wp:posOffset>7310755</wp:posOffset>
                </wp:positionV>
                <wp:extent cx="5753100" cy="1252220"/>
                <wp:effectExtent l="0" t="0" r="0" b="5080"/>
                <wp:wrapTopAndBottom/>
                <wp:docPr id="4" name="Textfeld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53100" cy="1252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770" w:type="dxa"/>
                              <w:tblLayout w:type="fixed"/>
                              <w:tblCellMar>
                                <w:left w:w="70" w:type="dxa"/>
                                <w:right w:w="70" w:type="dxa"/>
                              </w:tblCellMar>
                              <w:tblLook w:val="0000" w:firstRow="0" w:lastRow="0" w:firstColumn="0" w:lastColumn="0" w:noHBand="0" w:noVBand="0"/>
                            </w:tblPr>
                            <w:tblGrid>
                              <w:gridCol w:w="3420"/>
                            </w:tblGrid>
                            <w:tr w:rsidR="003530E9" w:rsidRPr="00A83110">
                              <w:trPr>
                                <w:trHeight w:val="360"/>
                              </w:trPr>
                              <w:tc>
                                <w:tcPr>
                                  <w:tcW w:w="3420" w:type="dxa"/>
                                  <w:tcBorders>
                                    <w:top w:val="nil"/>
                                    <w:left w:val="nil"/>
                                    <w:bottom w:val="nil"/>
                                    <w:right w:val="nil"/>
                                  </w:tcBorders>
                                </w:tcPr>
                                <w:p w:rsidR="003530E9" w:rsidRPr="004E2B40" w:rsidRDefault="003530E9" w:rsidP="0090592C">
                                  <w:pPr>
                                    <w:spacing w:after="60"/>
                                    <w:jc w:val="center"/>
                                    <w:rPr>
                                      <w:b/>
                                      <w:bCs/>
                                      <w:szCs w:val="24"/>
                                      <w:lang w:val="it-IT"/>
                                    </w:rPr>
                                  </w:pPr>
                                </w:p>
                              </w:tc>
                            </w:tr>
                            <w:tr w:rsidR="003530E9" w:rsidRPr="00A83110">
                              <w:trPr>
                                <w:trHeight w:val="303"/>
                              </w:trPr>
                              <w:tc>
                                <w:tcPr>
                                  <w:tcW w:w="3420" w:type="dxa"/>
                                  <w:tcBorders>
                                    <w:top w:val="nil"/>
                                    <w:left w:val="nil"/>
                                    <w:bottom w:val="nil"/>
                                    <w:right w:val="nil"/>
                                  </w:tcBorders>
                                </w:tcPr>
                                <w:p w:rsidR="003530E9" w:rsidRPr="004E2B40" w:rsidRDefault="003530E9" w:rsidP="009071C6">
                                  <w:pPr>
                                    <w:spacing w:after="0"/>
                                    <w:jc w:val="center"/>
                                    <w:rPr>
                                      <w:sz w:val="20"/>
                                      <w:szCs w:val="20"/>
                                    </w:rPr>
                                  </w:pPr>
                                </w:p>
                              </w:tc>
                            </w:tr>
                            <w:tr w:rsidR="003530E9" w:rsidRPr="00A83110">
                              <w:trPr>
                                <w:trHeight w:val="176"/>
                              </w:trPr>
                              <w:tc>
                                <w:tcPr>
                                  <w:tcW w:w="3420" w:type="dxa"/>
                                  <w:tcBorders>
                                    <w:top w:val="nil"/>
                                    <w:left w:val="nil"/>
                                    <w:bottom w:val="nil"/>
                                    <w:right w:val="nil"/>
                                  </w:tcBorders>
                                </w:tcPr>
                                <w:p w:rsidR="003530E9" w:rsidRPr="00A83110" w:rsidRDefault="003530E9" w:rsidP="00CB501C">
                                  <w:pPr>
                                    <w:jc w:val="center"/>
                                    <w:rPr>
                                      <w:rFonts w:cs="Arial"/>
                                      <w:sz w:val="18"/>
                                    </w:rPr>
                                  </w:pPr>
                                </w:p>
                              </w:tc>
                            </w:tr>
                          </w:tbl>
                          <w:p w:rsidR="003530E9" w:rsidRDefault="003530E9" w:rsidP="000230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left:0;text-align:left;margin-left:401.8pt;margin-top:575.65pt;width:453pt;height:98.6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" filled="f" stroked="f">
                <o:lock v:ext="edit" aspectratio="t"/>
                <v:textbox>
                  <w:txbxContent>
                    <w:tbl>
                      <w:tblPr>
                        <w:tblW w:w="0" w:type="auto"/>
                        <w:tblInd w:w="2770" w:type="dxa"/>
                        <w:tblLayout w:type="fixed"/>
                        <w:tblCellMar>
                          <w:left w:w="70" w:type="dxa"/>
                          <w:right w:w="70" w:type="dxa"/>
                        </w:tblCellMar>
                        <w:tblLook w:val="0000" w:firstRow="0" w:lastRow="0" w:firstColumn="0" w:lastColumn="0" w:noHBand="0" w:noVBand="0"/>
                      </w:tblPr>
                      <w:tblGrid>
                        <w:gridCol w:w="3420"/>
                      </w:tblGrid>
                      <w:tr w:rsidR="003530E9" w:rsidRPr="00A83110">
                        <w:trPr>
                          <w:trHeight w:val="360"/>
                        </w:trPr>
                        <w:tc>
                          <w:tcPr>
                            <w:tcW w:w="3420" w:type="dxa"/>
                            <w:tcBorders>
                              <w:top w:val="nil"/>
                              <w:left w:val="nil"/>
                              <w:bottom w:val="nil"/>
                              <w:right w:val="nil"/>
                            </w:tcBorders>
                          </w:tcPr>
                          <w:p w:rsidR="003530E9" w:rsidRPr="004E2B40" w:rsidRDefault="003530E9" w:rsidP="0090592C">
                            <w:pPr>
                              <w:spacing w:after="60"/>
                              <w:jc w:val="center"/>
                              <w:rPr>
                                <w:b/>
                                <w:bCs/>
                                <w:szCs w:val="24"/>
                                <w:lang w:val="it-IT"/>
                              </w:rPr>
                            </w:pPr>
                          </w:p>
                        </w:tc>
                      </w:tr>
                      <w:tr w:rsidR="003530E9" w:rsidRPr="00A83110">
                        <w:trPr>
                          <w:trHeight w:val="303"/>
                        </w:trPr>
                        <w:tc>
                          <w:tcPr>
                            <w:tcW w:w="3420" w:type="dxa"/>
                            <w:tcBorders>
                              <w:top w:val="nil"/>
                              <w:left w:val="nil"/>
                              <w:bottom w:val="nil"/>
                              <w:right w:val="nil"/>
                            </w:tcBorders>
                          </w:tcPr>
                          <w:p w:rsidR="003530E9" w:rsidRPr="004E2B40" w:rsidRDefault="003530E9" w:rsidP="009071C6">
                            <w:pPr>
                              <w:spacing w:after="0"/>
                              <w:jc w:val="center"/>
                              <w:rPr>
                                <w:sz w:val="20"/>
                                <w:szCs w:val="20"/>
                              </w:rPr>
                            </w:pPr>
                          </w:p>
                        </w:tc>
                      </w:tr>
                      <w:tr w:rsidR="003530E9" w:rsidRPr="00A83110">
                        <w:trPr>
                          <w:trHeight w:val="176"/>
                        </w:trPr>
                        <w:tc>
                          <w:tcPr>
                            <w:tcW w:w="3420" w:type="dxa"/>
                            <w:tcBorders>
                              <w:top w:val="nil"/>
                              <w:left w:val="nil"/>
                              <w:bottom w:val="nil"/>
                              <w:right w:val="nil"/>
                            </w:tcBorders>
                          </w:tcPr>
                          <w:p w:rsidR="003530E9" w:rsidRPr="00A83110" w:rsidRDefault="003530E9" w:rsidP="00CB501C">
                            <w:pPr>
                              <w:jc w:val="center"/>
                              <w:rPr>
                                <w:rFonts w:cs="Arial"/>
                                <w:sz w:val="18"/>
                              </w:rPr>
                            </w:pPr>
                          </w:p>
                        </w:tc>
                      </w:tr>
                    </w:tbl>
                    <w:p w:rsidR="003530E9" w:rsidRDefault="003530E9" w:rsidP="0002306E"/>
                  </w:txbxContent>
                </v:textbox>
                <w10:wrap type="topAndBottom" anchorx="margin" anchory="margin"/>
              </v:shape>
            </w:pict>
          </mc:Fallback>
        </mc:AlternateContent>
      </w:r>
    </w:p>
    <w:bookmarkStart w:id="2" w:name="_Toc272380217" w:displacedByCustomXml="next"/>
    <w:sdt>
      <w:sdtPr>
        <w:rPr>
          <w:rFonts w:eastAsiaTheme="minorEastAsia" w:cstheme="minorHAnsi"/>
          <w:b w:val="0"/>
          <w:bCs w:val="0"/>
          <w:color w:val="auto"/>
          <w:sz w:val="22"/>
          <w:szCs w:val="22"/>
        </w:rPr>
        <w:id w:val="1053591"/>
        <w:docPartObj>
          <w:docPartGallery w:val="Table of Contents"/>
          <w:docPartUnique/>
        </w:docPartObj>
      </w:sdtPr>
      <w:sdtEndPr>
        <w:rPr>
          <w:sz w:val="24"/>
        </w:rPr>
      </w:sdtEndPr>
      <w:sdtContent>
        <w:p w:rsidR="0002306E" w:rsidRPr="00200942" w:rsidRDefault="0002306E" w:rsidP="00F01B7B">
          <w:pPr>
            <w:pStyle w:val="berschrift1"/>
            <w:numPr>
              <w:ilvl w:val="0"/>
              <w:numId w:val="0"/>
            </w:numPr>
            <w:spacing w:before="0"/>
            <w:rPr>
              <w:rFonts w:cstheme="minorHAnsi"/>
            </w:rPr>
          </w:pPr>
          <w:r w:rsidRPr="00200942">
            <w:rPr>
              <w:rFonts w:cstheme="minorHAnsi"/>
            </w:rPr>
            <w:t>Inhalt</w:t>
          </w:r>
          <w:bookmarkEnd w:id="2"/>
        </w:p>
        <w:p w:rsidR="00DE305C" w:rsidRDefault="0002306E">
          <w:pPr>
            <w:pStyle w:val="Verzeichnis1"/>
            <w:tabs>
              <w:tab w:val="right" w:leader="dot" w:pos="9060"/>
            </w:tabs>
            <w:rPr>
              <w:rFonts w:asciiTheme="minorHAnsi" w:hAnsiTheme="minorHAnsi"/>
              <w:noProof/>
              <w:szCs w:val="24"/>
              <w:lang w:eastAsia="ja-JP"/>
            </w:rPr>
          </w:pPr>
          <w:r w:rsidRPr="00200942">
            <w:rPr>
              <w:rFonts w:cstheme="minorHAnsi"/>
            </w:rPr>
            <w:fldChar w:fldCharType="begin"/>
          </w:r>
          <w:r w:rsidRPr="00200942">
            <w:rPr>
              <w:rFonts w:cstheme="minorHAnsi"/>
            </w:rPr>
            <w:instrText xml:space="preserve"> TOC \o "1-3" \h \z \u </w:instrText>
          </w:r>
          <w:r w:rsidRPr="00200942">
            <w:rPr>
              <w:rFonts w:cstheme="minorHAnsi"/>
            </w:rPr>
            <w:fldChar w:fldCharType="separate"/>
          </w:r>
          <w:r w:rsidR="00DE305C" w:rsidRPr="00A21213">
            <w:rPr>
              <w:rFonts w:cstheme="minorHAnsi"/>
              <w:noProof/>
            </w:rPr>
            <w:t>Inhalt</w:t>
          </w:r>
          <w:r w:rsidR="00DE305C">
            <w:rPr>
              <w:noProof/>
            </w:rPr>
            <w:tab/>
          </w:r>
          <w:r w:rsidR="00DE305C">
            <w:rPr>
              <w:noProof/>
            </w:rPr>
            <w:fldChar w:fldCharType="begin"/>
          </w:r>
          <w:r w:rsidR="00DE305C">
            <w:rPr>
              <w:noProof/>
            </w:rPr>
            <w:instrText xml:space="preserve"> PAGEREF _Toc272380217 \h </w:instrText>
          </w:r>
          <w:r w:rsidR="00DE305C">
            <w:rPr>
              <w:noProof/>
            </w:rPr>
          </w:r>
          <w:r w:rsidR="00DE305C">
            <w:rPr>
              <w:noProof/>
            </w:rPr>
            <w:fldChar w:fldCharType="separate"/>
          </w:r>
          <w:r w:rsidR="00DE305C">
            <w:rPr>
              <w:noProof/>
            </w:rPr>
            <w:t>3</w:t>
          </w:r>
          <w:r w:rsidR="00DE305C">
            <w:rPr>
              <w:noProof/>
            </w:rPr>
            <w:fldChar w:fldCharType="end"/>
          </w:r>
        </w:p>
        <w:p w:rsidR="00DE305C" w:rsidRDefault="00DE305C">
          <w:pPr>
            <w:pStyle w:val="Verzeichnis1"/>
            <w:tabs>
              <w:tab w:val="left" w:pos="373"/>
              <w:tab w:val="right" w:leader="dot" w:pos="9060"/>
            </w:tabs>
            <w:rPr>
              <w:rFonts w:asciiTheme="minorHAnsi" w:hAnsiTheme="minorHAnsi"/>
              <w:noProof/>
              <w:szCs w:val="24"/>
              <w:lang w:eastAsia="ja-JP"/>
            </w:rPr>
          </w:pPr>
          <w:r w:rsidRPr="00A21213">
            <w:rPr>
              <w:rFonts w:cstheme="minorHAnsi"/>
              <w:noProof/>
            </w:rPr>
            <w:t>1</w:t>
          </w:r>
          <w:r>
            <w:rPr>
              <w:rFonts w:asciiTheme="minorHAnsi" w:hAnsiTheme="minorHAnsi"/>
              <w:noProof/>
              <w:szCs w:val="24"/>
              <w:lang w:eastAsia="ja-JP"/>
            </w:rPr>
            <w:tab/>
          </w:r>
          <w:r w:rsidRPr="00A21213">
            <w:rPr>
              <w:rFonts w:cstheme="minorHAnsi"/>
              <w:noProof/>
            </w:rPr>
            <w:t>Einführung</w:t>
          </w:r>
          <w:r>
            <w:rPr>
              <w:noProof/>
            </w:rPr>
            <w:tab/>
          </w:r>
          <w:r>
            <w:rPr>
              <w:noProof/>
            </w:rPr>
            <w:fldChar w:fldCharType="begin"/>
          </w:r>
          <w:r>
            <w:rPr>
              <w:noProof/>
            </w:rPr>
            <w:instrText xml:space="preserve"> PAGEREF _Toc272380218 \h </w:instrText>
          </w:r>
          <w:r>
            <w:rPr>
              <w:noProof/>
            </w:rPr>
          </w:r>
          <w:r>
            <w:rPr>
              <w:noProof/>
            </w:rPr>
            <w:fldChar w:fldCharType="separate"/>
          </w:r>
          <w:r>
            <w:rPr>
              <w:noProof/>
            </w:rPr>
            <w:t>4</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1.1</w:t>
          </w:r>
          <w:r>
            <w:rPr>
              <w:rFonts w:asciiTheme="minorHAnsi" w:hAnsiTheme="minorHAnsi"/>
              <w:noProof/>
              <w:szCs w:val="24"/>
              <w:lang w:eastAsia="ja-JP"/>
            </w:rPr>
            <w:tab/>
          </w:r>
          <w:r>
            <w:rPr>
              <w:noProof/>
            </w:rPr>
            <w:t>Ausgangssituation</w:t>
          </w:r>
          <w:r>
            <w:rPr>
              <w:noProof/>
            </w:rPr>
            <w:tab/>
          </w:r>
          <w:r>
            <w:rPr>
              <w:noProof/>
            </w:rPr>
            <w:fldChar w:fldCharType="begin"/>
          </w:r>
          <w:r>
            <w:rPr>
              <w:noProof/>
            </w:rPr>
            <w:instrText xml:space="preserve"> PAGEREF _Toc272380219 \h </w:instrText>
          </w:r>
          <w:r>
            <w:rPr>
              <w:noProof/>
            </w:rPr>
          </w:r>
          <w:r>
            <w:rPr>
              <w:noProof/>
            </w:rPr>
            <w:fldChar w:fldCharType="separate"/>
          </w:r>
          <w:r>
            <w:rPr>
              <w:noProof/>
            </w:rPr>
            <w:t>4</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1.2</w:t>
          </w:r>
          <w:r>
            <w:rPr>
              <w:rFonts w:asciiTheme="minorHAnsi" w:hAnsiTheme="minorHAnsi"/>
              <w:noProof/>
              <w:szCs w:val="24"/>
              <w:lang w:eastAsia="ja-JP"/>
            </w:rPr>
            <w:tab/>
          </w:r>
          <w:r>
            <w:rPr>
              <w:noProof/>
            </w:rPr>
            <w:t>Projektziel</w:t>
          </w:r>
          <w:r>
            <w:rPr>
              <w:noProof/>
            </w:rPr>
            <w:tab/>
          </w:r>
          <w:r>
            <w:rPr>
              <w:noProof/>
            </w:rPr>
            <w:fldChar w:fldCharType="begin"/>
          </w:r>
          <w:r>
            <w:rPr>
              <w:noProof/>
            </w:rPr>
            <w:instrText xml:space="preserve"> PAGEREF _Toc272380220 \h </w:instrText>
          </w:r>
          <w:r>
            <w:rPr>
              <w:noProof/>
            </w:rPr>
          </w:r>
          <w:r>
            <w:rPr>
              <w:noProof/>
            </w:rPr>
            <w:fldChar w:fldCharType="separate"/>
          </w:r>
          <w:r>
            <w:rPr>
              <w:noProof/>
            </w:rPr>
            <w:t>5</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1.3</w:t>
          </w:r>
          <w:r>
            <w:rPr>
              <w:rFonts w:asciiTheme="minorHAnsi" w:hAnsiTheme="minorHAnsi"/>
              <w:noProof/>
              <w:szCs w:val="24"/>
              <w:lang w:eastAsia="ja-JP"/>
            </w:rPr>
            <w:tab/>
          </w:r>
          <w:r>
            <w:rPr>
              <w:noProof/>
            </w:rPr>
            <w:t>Spezifizierung der Problemstellung</w:t>
          </w:r>
          <w:r>
            <w:rPr>
              <w:noProof/>
            </w:rPr>
            <w:tab/>
          </w:r>
          <w:r>
            <w:rPr>
              <w:noProof/>
            </w:rPr>
            <w:fldChar w:fldCharType="begin"/>
          </w:r>
          <w:r>
            <w:rPr>
              <w:noProof/>
            </w:rPr>
            <w:instrText xml:space="preserve"> PAGEREF _Toc272380221 \h </w:instrText>
          </w:r>
          <w:r>
            <w:rPr>
              <w:noProof/>
            </w:rPr>
          </w:r>
          <w:r>
            <w:rPr>
              <w:noProof/>
            </w:rPr>
            <w:fldChar w:fldCharType="separate"/>
          </w:r>
          <w:r>
            <w:rPr>
              <w:noProof/>
            </w:rPr>
            <w:t>5</w:t>
          </w:r>
          <w:r>
            <w:rPr>
              <w:noProof/>
            </w:rPr>
            <w:fldChar w:fldCharType="end"/>
          </w:r>
        </w:p>
        <w:p w:rsidR="00DE305C" w:rsidRDefault="00DE305C">
          <w:pPr>
            <w:pStyle w:val="Verzeichnis1"/>
            <w:tabs>
              <w:tab w:val="left" w:pos="373"/>
              <w:tab w:val="right" w:leader="dot" w:pos="9060"/>
            </w:tabs>
            <w:rPr>
              <w:rFonts w:asciiTheme="minorHAnsi" w:hAnsiTheme="minorHAnsi"/>
              <w:noProof/>
              <w:szCs w:val="24"/>
              <w:lang w:eastAsia="ja-JP"/>
            </w:rPr>
          </w:pPr>
          <w:r>
            <w:rPr>
              <w:noProof/>
            </w:rPr>
            <w:t>2</w:t>
          </w:r>
          <w:r>
            <w:rPr>
              <w:rFonts w:asciiTheme="minorHAnsi" w:hAnsiTheme="minorHAnsi"/>
              <w:noProof/>
              <w:szCs w:val="24"/>
              <w:lang w:eastAsia="ja-JP"/>
            </w:rPr>
            <w:tab/>
          </w:r>
          <w:r>
            <w:rPr>
              <w:noProof/>
            </w:rPr>
            <w:t>Durchführung</w:t>
          </w:r>
          <w:r>
            <w:rPr>
              <w:noProof/>
            </w:rPr>
            <w:tab/>
          </w:r>
          <w:r>
            <w:rPr>
              <w:noProof/>
            </w:rPr>
            <w:fldChar w:fldCharType="begin"/>
          </w:r>
          <w:r>
            <w:rPr>
              <w:noProof/>
            </w:rPr>
            <w:instrText xml:space="preserve"> PAGEREF _Toc272380222 \h </w:instrText>
          </w:r>
          <w:r>
            <w:rPr>
              <w:noProof/>
            </w:rPr>
          </w:r>
          <w:r>
            <w:rPr>
              <w:noProof/>
            </w:rPr>
            <w:fldChar w:fldCharType="separate"/>
          </w:r>
          <w:r>
            <w:rPr>
              <w:noProof/>
            </w:rPr>
            <w:t>8</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2.1</w:t>
          </w:r>
          <w:r>
            <w:rPr>
              <w:rFonts w:asciiTheme="minorHAnsi" w:hAnsiTheme="minorHAnsi"/>
              <w:noProof/>
              <w:szCs w:val="24"/>
              <w:lang w:eastAsia="ja-JP"/>
            </w:rPr>
            <w:tab/>
          </w:r>
          <w:r>
            <w:rPr>
              <w:noProof/>
            </w:rPr>
            <w:t>Aktueller Forschungsstand der Tourenoptimierung</w:t>
          </w:r>
          <w:r>
            <w:rPr>
              <w:noProof/>
            </w:rPr>
            <w:tab/>
          </w:r>
          <w:r>
            <w:rPr>
              <w:noProof/>
            </w:rPr>
            <w:fldChar w:fldCharType="begin"/>
          </w:r>
          <w:r>
            <w:rPr>
              <w:noProof/>
            </w:rPr>
            <w:instrText xml:space="preserve"> PAGEREF _Toc272380223 \h </w:instrText>
          </w:r>
          <w:r>
            <w:rPr>
              <w:noProof/>
            </w:rPr>
          </w:r>
          <w:r>
            <w:rPr>
              <w:noProof/>
            </w:rPr>
            <w:fldChar w:fldCharType="separate"/>
          </w:r>
          <w:r>
            <w:rPr>
              <w:noProof/>
            </w:rPr>
            <w:t>8</w:t>
          </w:r>
          <w:r>
            <w:rPr>
              <w:noProof/>
            </w:rPr>
            <w:fldChar w:fldCharType="end"/>
          </w:r>
        </w:p>
        <w:p w:rsidR="00DE305C" w:rsidRDefault="00DE305C">
          <w:pPr>
            <w:pStyle w:val="Verzeichnis3"/>
            <w:tabs>
              <w:tab w:val="left" w:pos="1214"/>
              <w:tab w:val="right" w:leader="dot" w:pos="9060"/>
            </w:tabs>
            <w:rPr>
              <w:rFonts w:asciiTheme="minorHAnsi" w:hAnsiTheme="minorHAnsi"/>
              <w:noProof/>
              <w:szCs w:val="24"/>
              <w:lang w:eastAsia="ja-JP"/>
            </w:rPr>
          </w:pPr>
          <w:r>
            <w:rPr>
              <w:noProof/>
            </w:rPr>
            <w:t>2.1.1</w:t>
          </w:r>
          <w:r>
            <w:rPr>
              <w:rFonts w:asciiTheme="minorHAnsi" w:hAnsiTheme="minorHAnsi"/>
              <w:noProof/>
              <w:szCs w:val="24"/>
              <w:lang w:eastAsia="ja-JP"/>
            </w:rPr>
            <w:tab/>
          </w:r>
          <w:r>
            <w:rPr>
              <w:noProof/>
            </w:rPr>
            <w:t>Exakte Lösungsverfahren</w:t>
          </w:r>
          <w:r>
            <w:rPr>
              <w:noProof/>
            </w:rPr>
            <w:tab/>
          </w:r>
          <w:r>
            <w:rPr>
              <w:noProof/>
            </w:rPr>
            <w:fldChar w:fldCharType="begin"/>
          </w:r>
          <w:r>
            <w:rPr>
              <w:noProof/>
            </w:rPr>
            <w:instrText xml:space="preserve"> PAGEREF _Toc272380224 \h </w:instrText>
          </w:r>
          <w:r>
            <w:rPr>
              <w:noProof/>
            </w:rPr>
          </w:r>
          <w:r>
            <w:rPr>
              <w:noProof/>
            </w:rPr>
            <w:fldChar w:fldCharType="separate"/>
          </w:r>
          <w:r>
            <w:rPr>
              <w:noProof/>
            </w:rPr>
            <w:t>8</w:t>
          </w:r>
          <w:r>
            <w:rPr>
              <w:noProof/>
            </w:rPr>
            <w:fldChar w:fldCharType="end"/>
          </w:r>
        </w:p>
        <w:p w:rsidR="00DE305C" w:rsidRDefault="00DE305C">
          <w:pPr>
            <w:pStyle w:val="Verzeichnis3"/>
            <w:tabs>
              <w:tab w:val="left" w:pos="1214"/>
              <w:tab w:val="right" w:leader="dot" w:pos="9060"/>
            </w:tabs>
            <w:rPr>
              <w:rFonts w:asciiTheme="minorHAnsi" w:hAnsiTheme="minorHAnsi"/>
              <w:noProof/>
              <w:szCs w:val="24"/>
              <w:lang w:eastAsia="ja-JP"/>
            </w:rPr>
          </w:pPr>
          <w:r>
            <w:rPr>
              <w:noProof/>
            </w:rPr>
            <w:t>2.1.2</w:t>
          </w:r>
          <w:r>
            <w:rPr>
              <w:rFonts w:asciiTheme="minorHAnsi" w:hAnsiTheme="minorHAnsi"/>
              <w:noProof/>
              <w:szCs w:val="24"/>
              <w:lang w:eastAsia="ja-JP"/>
            </w:rPr>
            <w:tab/>
          </w:r>
          <w:r>
            <w:rPr>
              <w:noProof/>
            </w:rPr>
            <w:t>Problemspezifische-Heuristiken</w:t>
          </w:r>
          <w:r>
            <w:rPr>
              <w:noProof/>
            </w:rPr>
            <w:tab/>
          </w:r>
          <w:r>
            <w:rPr>
              <w:noProof/>
            </w:rPr>
            <w:fldChar w:fldCharType="begin"/>
          </w:r>
          <w:r>
            <w:rPr>
              <w:noProof/>
            </w:rPr>
            <w:instrText xml:space="preserve"> PAGEREF _Toc272380225 \h </w:instrText>
          </w:r>
          <w:r>
            <w:rPr>
              <w:noProof/>
            </w:rPr>
          </w:r>
          <w:r>
            <w:rPr>
              <w:noProof/>
            </w:rPr>
            <w:fldChar w:fldCharType="separate"/>
          </w:r>
          <w:r>
            <w:rPr>
              <w:noProof/>
            </w:rPr>
            <w:t>8</w:t>
          </w:r>
          <w:r>
            <w:rPr>
              <w:noProof/>
            </w:rPr>
            <w:fldChar w:fldCharType="end"/>
          </w:r>
        </w:p>
        <w:p w:rsidR="00DE305C" w:rsidRDefault="00DE305C">
          <w:pPr>
            <w:pStyle w:val="Verzeichnis3"/>
            <w:tabs>
              <w:tab w:val="left" w:pos="1214"/>
              <w:tab w:val="right" w:leader="dot" w:pos="9060"/>
            </w:tabs>
            <w:rPr>
              <w:rFonts w:asciiTheme="minorHAnsi" w:hAnsiTheme="minorHAnsi"/>
              <w:noProof/>
              <w:szCs w:val="24"/>
              <w:lang w:eastAsia="ja-JP"/>
            </w:rPr>
          </w:pPr>
          <w:r>
            <w:rPr>
              <w:noProof/>
            </w:rPr>
            <w:t>2.1.3</w:t>
          </w:r>
          <w:r>
            <w:rPr>
              <w:rFonts w:asciiTheme="minorHAnsi" w:hAnsiTheme="minorHAnsi"/>
              <w:noProof/>
              <w:szCs w:val="24"/>
              <w:lang w:eastAsia="ja-JP"/>
            </w:rPr>
            <w:tab/>
          </w:r>
          <w:r>
            <w:rPr>
              <w:noProof/>
            </w:rPr>
            <w:t>Metaheuristiken</w:t>
          </w:r>
          <w:r>
            <w:rPr>
              <w:noProof/>
            </w:rPr>
            <w:tab/>
          </w:r>
          <w:r>
            <w:rPr>
              <w:noProof/>
            </w:rPr>
            <w:fldChar w:fldCharType="begin"/>
          </w:r>
          <w:r>
            <w:rPr>
              <w:noProof/>
            </w:rPr>
            <w:instrText xml:space="preserve"> PAGEREF _Toc272380226 \h </w:instrText>
          </w:r>
          <w:r>
            <w:rPr>
              <w:noProof/>
            </w:rPr>
          </w:r>
          <w:r>
            <w:rPr>
              <w:noProof/>
            </w:rPr>
            <w:fldChar w:fldCharType="separate"/>
          </w:r>
          <w:r>
            <w:rPr>
              <w:noProof/>
            </w:rPr>
            <w:t>9</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2.2</w:t>
          </w:r>
          <w:r>
            <w:rPr>
              <w:rFonts w:asciiTheme="minorHAnsi" w:hAnsiTheme="minorHAnsi"/>
              <w:noProof/>
              <w:szCs w:val="24"/>
              <w:lang w:eastAsia="ja-JP"/>
            </w:rPr>
            <w:tab/>
          </w:r>
          <w:r>
            <w:rPr>
              <w:noProof/>
            </w:rPr>
            <w:t>Lösungsansatz</w:t>
          </w:r>
          <w:r>
            <w:rPr>
              <w:noProof/>
            </w:rPr>
            <w:tab/>
          </w:r>
          <w:r>
            <w:rPr>
              <w:noProof/>
            </w:rPr>
            <w:fldChar w:fldCharType="begin"/>
          </w:r>
          <w:r>
            <w:rPr>
              <w:noProof/>
            </w:rPr>
            <w:instrText xml:space="preserve"> PAGEREF _Toc272380227 \h </w:instrText>
          </w:r>
          <w:r>
            <w:rPr>
              <w:noProof/>
            </w:rPr>
          </w:r>
          <w:r>
            <w:rPr>
              <w:noProof/>
            </w:rPr>
            <w:fldChar w:fldCharType="separate"/>
          </w:r>
          <w:r>
            <w:rPr>
              <w:noProof/>
            </w:rPr>
            <w:t>11</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2.3</w:t>
          </w:r>
          <w:r>
            <w:rPr>
              <w:rFonts w:asciiTheme="minorHAnsi" w:hAnsiTheme="minorHAnsi"/>
              <w:noProof/>
              <w:szCs w:val="24"/>
              <w:lang w:eastAsia="ja-JP"/>
            </w:rPr>
            <w:tab/>
          </w:r>
          <w:r>
            <w:rPr>
              <w:noProof/>
            </w:rPr>
            <w:t>Der Ameisenalgorithmus</w:t>
          </w:r>
          <w:r>
            <w:rPr>
              <w:noProof/>
            </w:rPr>
            <w:tab/>
          </w:r>
          <w:r>
            <w:rPr>
              <w:noProof/>
            </w:rPr>
            <w:fldChar w:fldCharType="begin"/>
          </w:r>
          <w:r>
            <w:rPr>
              <w:noProof/>
            </w:rPr>
            <w:instrText xml:space="preserve"> PAGEREF _Toc272380228 \h </w:instrText>
          </w:r>
          <w:r>
            <w:rPr>
              <w:noProof/>
            </w:rPr>
          </w:r>
          <w:r>
            <w:rPr>
              <w:noProof/>
            </w:rPr>
            <w:fldChar w:fldCharType="separate"/>
          </w:r>
          <w:r>
            <w:rPr>
              <w:noProof/>
            </w:rPr>
            <w:t>12</w:t>
          </w:r>
          <w:r>
            <w:rPr>
              <w:noProof/>
            </w:rPr>
            <w:fldChar w:fldCharType="end"/>
          </w:r>
        </w:p>
        <w:p w:rsidR="00DE305C" w:rsidRDefault="00DE305C">
          <w:pPr>
            <w:pStyle w:val="Verzeichnis1"/>
            <w:tabs>
              <w:tab w:val="left" w:pos="373"/>
              <w:tab w:val="right" w:leader="dot" w:pos="9060"/>
            </w:tabs>
            <w:rPr>
              <w:rFonts w:asciiTheme="minorHAnsi" w:hAnsiTheme="minorHAnsi"/>
              <w:noProof/>
              <w:szCs w:val="24"/>
              <w:lang w:eastAsia="ja-JP"/>
            </w:rPr>
          </w:pPr>
          <w:r>
            <w:rPr>
              <w:noProof/>
            </w:rPr>
            <w:t>3</w:t>
          </w:r>
          <w:r>
            <w:rPr>
              <w:rFonts w:asciiTheme="minorHAnsi" w:hAnsiTheme="minorHAnsi"/>
              <w:noProof/>
              <w:szCs w:val="24"/>
              <w:lang w:eastAsia="ja-JP"/>
            </w:rPr>
            <w:tab/>
          </w:r>
          <w:r>
            <w:rPr>
              <w:noProof/>
            </w:rPr>
            <w:t>Testverfahren und Ergebnis</w:t>
          </w:r>
          <w:r>
            <w:rPr>
              <w:noProof/>
            </w:rPr>
            <w:tab/>
          </w:r>
          <w:r>
            <w:rPr>
              <w:noProof/>
            </w:rPr>
            <w:fldChar w:fldCharType="begin"/>
          </w:r>
          <w:r>
            <w:rPr>
              <w:noProof/>
            </w:rPr>
            <w:instrText xml:space="preserve"> PAGEREF _Toc272380229 \h </w:instrText>
          </w:r>
          <w:r>
            <w:rPr>
              <w:noProof/>
            </w:rPr>
          </w:r>
          <w:r>
            <w:rPr>
              <w:noProof/>
            </w:rPr>
            <w:fldChar w:fldCharType="separate"/>
          </w:r>
          <w:r>
            <w:rPr>
              <w:noProof/>
            </w:rPr>
            <w:t>16</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3.1</w:t>
          </w:r>
          <w:r>
            <w:rPr>
              <w:rFonts w:asciiTheme="minorHAnsi" w:hAnsiTheme="minorHAnsi"/>
              <w:noProof/>
              <w:szCs w:val="24"/>
              <w:lang w:eastAsia="ja-JP"/>
            </w:rPr>
            <w:tab/>
          </w:r>
          <w:r>
            <w:rPr>
              <w:noProof/>
            </w:rPr>
            <w:t>Fazit und Ausblick</w:t>
          </w:r>
          <w:r>
            <w:rPr>
              <w:noProof/>
            </w:rPr>
            <w:tab/>
          </w:r>
          <w:r>
            <w:rPr>
              <w:noProof/>
            </w:rPr>
            <w:fldChar w:fldCharType="begin"/>
          </w:r>
          <w:r>
            <w:rPr>
              <w:noProof/>
            </w:rPr>
            <w:instrText xml:space="preserve"> PAGEREF _Toc272380230 \h </w:instrText>
          </w:r>
          <w:r>
            <w:rPr>
              <w:noProof/>
            </w:rPr>
          </w:r>
          <w:r>
            <w:rPr>
              <w:noProof/>
            </w:rPr>
            <w:fldChar w:fldCharType="separate"/>
          </w:r>
          <w:r>
            <w:rPr>
              <w:noProof/>
            </w:rPr>
            <w:t>16</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3.2</w:t>
          </w:r>
          <w:r>
            <w:rPr>
              <w:rFonts w:asciiTheme="minorHAnsi" w:hAnsiTheme="minorHAnsi"/>
              <w:noProof/>
              <w:szCs w:val="24"/>
              <w:lang w:eastAsia="ja-JP"/>
            </w:rPr>
            <w:tab/>
          </w:r>
          <w:r>
            <w:rPr>
              <w:noProof/>
            </w:rPr>
            <w:t>Projektablaufplan</w:t>
          </w:r>
          <w:r>
            <w:rPr>
              <w:noProof/>
            </w:rPr>
            <w:tab/>
          </w:r>
          <w:r>
            <w:rPr>
              <w:noProof/>
            </w:rPr>
            <w:fldChar w:fldCharType="begin"/>
          </w:r>
          <w:r>
            <w:rPr>
              <w:noProof/>
            </w:rPr>
            <w:instrText xml:space="preserve"> PAGEREF _Toc272380231 \h </w:instrText>
          </w:r>
          <w:r>
            <w:rPr>
              <w:noProof/>
            </w:rPr>
          </w:r>
          <w:r>
            <w:rPr>
              <w:noProof/>
            </w:rPr>
            <w:fldChar w:fldCharType="separate"/>
          </w:r>
          <w:r>
            <w:rPr>
              <w:noProof/>
            </w:rPr>
            <w:t>17</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3.3</w:t>
          </w:r>
          <w:r>
            <w:rPr>
              <w:rFonts w:asciiTheme="minorHAnsi" w:hAnsiTheme="minorHAnsi"/>
              <w:noProof/>
              <w:szCs w:val="24"/>
              <w:lang w:eastAsia="ja-JP"/>
            </w:rPr>
            <w:tab/>
          </w:r>
          <w:r>
            <w:rPr>
              <w:noProof/>
            </w:rPr>
            <w:t>Projektarbeit</w:t>
          </w:r>
          <w:r>
            <w:rPr>
              <w:noProof/>
            </w:rPr>
            <w:tab/>
          </w:r>
          <w:r>
            <w:rPr>
              <w:noProof/>
            </w:rPr>
            <w:fldChar w:fldCharType="begin"/>
          </w:r>
          <w:r>
            <w:rPr>
              <w:noProof/>
            </w:rPr>
            <w:instrText xml:space="preserve"> PAGEREF _Toc272380232 \h </w:instrText>
          </w:r>
          <w:r>
            <w:rPr>
              <w:noProof/>
            </w:rPr>
          </w:r>
          <w:r>
            <w:rPr>
              <w:noProof/>
            </w:rPr>
            <w:fldChar w:fldCharType="separate"/>
          </w:r>
          <w:r>
            <w:rPr>
              <w:noProof/>
            </w:rPr>
            <w:t>18</w:t>
          </w:r>
          <w:r>
            <w:rPr>
              <w:noProof/>
            </w:rPr>
            <w:fldChar w:fldCharType="end"/>
          </w:r>
        </w:p>
        <w:p w:rsidR="00DE305C" w:rsidRDefault="00DE305C">
          <w:pPr>
            <w:pStyle w:val="Verzeichnis1"/>
            <w:tabs>
              <w:tab w:val="left" w:pos="373"/>
              <w:tab w:val="right" w:leader="dot" w:pos="9060"/>
            </w:tabs>
            <w:rPr>
              <w:rFonts w:asciiTheme="minorHAnsi" w:hAnsiTheme="minorHAnsi"/>
              <w:noProof/>
              <w:szCs w:val="24"/>
              <w:lang w:eastAsia="ja-JP"/>
            </w:rPr>
          </w:pPr>
          <w:r>
            <w:rPr>
              <w:noProof/>
            </w:rPr>
            <w:t>4</w:t>
          </w:r>
          <w:r>
            <w:rPr>
              <w:rFonts w:asciiTheme="minorHAnsi" w:hAnsiTheme="minorHAnsi"/>
              <w:noProof/>
              <w:szCs w:val="24"/>
              <w:lang w:eastAsia="ja-JP"/>
            </w:rPr>
            <w:tab/>
          </w:r>
          <w:r>
            <w:rPr>
              <w:noProof/>
            </w:rPr>
            <w:t>Anhang</w:t>
          </w:r>
          <w:r>
            <w:rPr>
              <w:noProof/>
            </w:rPr>
            <w:tab/>
          </w:r>
          <w:r>
            <w:rPr>
              <w:noProof/>
            </w:rPr>
            <w:fldChar w:fldCharType="begin"/>
          </w:r>
          <w:r>
            <w:rPr>
              <w:noProof/>
            </w:rPr>
            <w:instrText xml:space="preserve"> PAGEREF _Toc272380233 \h </w:instrText>
          </w:r>
          <w:r>
            <w:rPr>
              <w:noProof/>
            </w:rPr>
          </w:r>
          <w:r>
            <w:rPr>
              <w:noProof/>
            </w:rPr>
            <w:fldChar w:fldCharType="separate"/>
          </w:r>
          <w:r>
            <w:rPr>
              <w:noProof/>
            </w:rPr>
            <w:t>19</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4.1</w:t>
          </w:r>
          <w:r>
            <w:rPr>
              <w:rFonts w:asciiTheme="minorHAnsi" w:hAnsiTheme="minorHAnsi"/>
              <w:noProof/>
              <w:szCs w:val="24"/>
              <w:lang w:eastAsia="ja-JP"/>
            </w:rPr>
            <w:tab/>
          </w:r>
          <w:r>
            <w:rPr>
              <w:noProof/>
            </w:rPr>
            <w:t>Formeldefinitionen</w:t>
          </w:r>
          <w:r>
            <w:rPr>
              <w:noProof/>
            </w:rPr>
            <w:tab/>
          </w:r>
          <w:r>
            <w:rPr>
              <w:noProof/>
            </w:rPr>
            <w:fldChar w:fldCharType="begin"/>
          </w:r>
          <w:r>
            <w:rPr>
              <w:noProof/>
            </w:rPr>
            <w:instrText xml:space="preserve"> PAGEREF _Toc272380234 \h </w:instrText>
          </w:r>
          <w:r>
            <w:rPr>
              <w:noProof/>
            </w:rPr>
          </w:r>
          <w:r>
            <w:rPr>
              <w:noProof/>
            </w:rPr>
            <w:fldChar w:fldCharType="separate"/>
          </w:r>
          <w:r>
            <w:rPr>
              <w:noProof/>
            </w:rPr>
            <w:t>19</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4.2</w:t>
          </w:r>
          <w:r>
            <w:rPr>
              <w:rFonts w:asciiTheme="minorHAnsi" w:hAnsiTheme="minorHAnsi"/>
              <w:noProof/>
              <w:szCs w:val="24"/>
              <w:lang w:eastAsia="ja-JP"/>
            </w:rPr>
            <w:tab/>
          </w:r>
          <w:r>
            <w:rPr>
              <w:noProof/>
            </w:rPr>
            <w:t>Tabellenverzeichnis</w:t>
          </w:r>
          <w:r>
            <w:rPr>
              <w:noProof/>
            </w:rPr>
            <w:tab/>
          </w:r>
          <w:r>
            <w:rPr>
              <w:noProof/>
            </w:rPr>
            <w:fldChar w:fldCharType="begin"/>
          </w:r>
          <w:r>
            <w:rPr>
              <w:noProof/>
            </w:rPr>
            <w:instrText xml:space="preserve"> PAGEREF _Toc272380235 \h </w:instrText>
          </w:r>
          <w:r>
            <w:rPr>
              <w:noProof/>
            </w:rPr>
          </w:r>
          <w:r>
            <w:rPr>
              <w:noProof/>
            </w:rPr>
            <w:fldChar w:fldCharType="separate"/>
          </w:r>
          <w:r>
            <w:rPr>
              <w:noProof/>
            </w:rPr>
            <w:t>19</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4.3</w:t>
          </w:r>
          <w:r>
            <w:rPr>
              <w:rFonts w:asciiTheme="minorHAnsi" w:hAnsiTheme="minorHAnsi"/>
              <w:noProof/>
              <w:szCs w:val="24"/>
              <w:lang w:eastAsia="ja-JP"/>
            </w:rPr>
            <w:tab/>
          </w:r>
          <w:r>
            <w:rPr>
              <w:noProof/>
            </w:rPr>
            <w:t>Abbildungsverzeichnis</w:t>
          </w:r>
          <w:r>
            <w:rPr>
              <w:noProof/>
            </w:rPr>
            <w:tab/>
          </w:r>
          <w:r>
            <w:rPr>
              <w:noProof/>
            </w:rPr>
            <w:fldChar w:fldCharType="begin"/>
          </w:r>
          <w:r>
            <w:rPr>
              <w:noProof/>
            </w:rPr>
            <w:instrText xml:space="preserve"> PAGEREF _Toc272380236 \h </w:instrText>
          </w:r>
          <w:r>
            <w:rPr>
              <w:noProof/>
            </w:rPr>
          </w:r>
          <w:r>
            <w:rPr>
              <w:noProof/>
            </w:rPr>
            <w:fldChar w:fldCharType="separate"/>
          </w:r>
          <w:r>
            <w:rPr>
              <w:noProof/>
            </w:rPr>
            <w:t>19</w:t>
          </w:r>
          <w:r>
            <w:rPr>
              <w:noProof/>
            </w:rPr>
            <w:fldChar w:fldCharType="end"/>
          </w:r>
        </w:p>
        <w:p w:rsidR="00DE305C" w:rsidRDefault="00DE305C">
          <w:pPr>
            <w:pStyle w:val="Verzeichnis2"/>
            <w:tabs>
              <w:tab w:val="left" w:pos="781"/>
            </w:tabs>
            <w:rPr>
              <w:rFonts w:asciiTheme="minorHAnsi" w:hAnsiTheme="minorHAnsi"/>
              <w:noProof/>
              <w:szCs w:val="24"/>
              <w:lang w:eastAsia="ja-JP"/>
            </w:rPr>
          </w:pPr>
          <w:r w:rsidRPr="00A21213">
            <w:rPr>
              <w:rFonts w:asciiTheme="minorHAnsi" w:hAnsiTheme="minorHAnsi"/>
              <w:noProof/>
            </w:rPr>
            <w:t>4.4</w:t>
          </w:r>
          <w:r>
            <w:rPr>
              <w:rFonts w:asciiTheme="minorHAnsi" w:hAnsiTheme="minorHAnsi"/>
              <w:noProof/>
              <w:szCs w:val="24"/>
              <w:lang w:eastAsia="ja-JP"/>
            </w:rPr>
            <w:tab/>
          </w:r>
          <w:r>
            <w:rPr>
              <w:noProof/>
            </w:rPr>
            <w:t>Quellen</w:t>
          </w:r>
          <w:r>
            <w:rPr>
              <w:noProof/>
            </w:rPr>
            <w:tab/>
          </w:r>
          <w:r>
            <w:rPr>
              <w:noProof/>
            </w:rPr>
            <w:fldChar w:fldCharType="begin"/>
          </w:r>
          <w:r>
            <w:rPr>
              <w:noProof/>
            </w:rPr>
            <w:instrText xml:space="preserve"> PAGEREF _Toc272380237 \h </w:instrText>
          </w:r>
          <w:r>
            <w:rPr>
              <w:noProof/>
            </w:rPr>
          </w:r>
          <w:r>
            <w:rPr>
              <w:noProof/>
            </w:rPr>
            <w:fldChar w:fldCharType="separate"/>
          </w:r>
          <w:r>
            <w:rPr>
              <w:noProof/>
            </w:rPr>
            <w:t>20</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4.5</w:t>
          </w:r>
          <w:r>
            <w:rPr>
              <w:rFonts w:asciiTheme="minorHAnsi" w:hAnsiTheme="minorHAnsi"/>
              <w:noProof/>
              <w:szCs w:val="24"/>
              <w:lang w:eastAsia="ja-JP"/>
            </w:rPr>
            <w:tab/>
          </w:r>
          <w:r>
            <w:rPr>
              <w:noProof/>
            </w:rPr>
            <w:t>Protokolle</w:t>
          </w:r>
          <w:r>
            <w:rPr>
              <w:noProof/>
            </w:rPr>
            <w:tab/>
          </w:r>
          <w:r>
            <w:rPr>
              <w:noProof/>
            </w:rPr>
            <w:fldChar w:fldCharType="begin"/>
          </w:r>
          <w:r>
            <w:rPr>
              <w:noProof/>
            </w:rPr>
            <w:instrText xml:space="preserve"> PAGEREF _Toc272380238 \h </w:instrText>
          </w:r>
          <w:r>
            <w:rPr>
              <w:noProof/>
            </w:rPr>
          </w:r>
          <w:r>
            <w:rPr>
              <w:noProof/>
            </w:rPr>
            <w:fldChar w:fldCharType="separate"/>
          </w:r>
          <w:r>
            <w:rPr>
              <w:noProof/>
            </w:rPr>
            <w:t>21</w:t>
          </w:r>
          <w:r>
            <w:rPr>
              <w:noProof/>
            </w:rPr>
            <w:fldChar w:fldCharType="end"/>
          </w:r>
        </w:p>
        <w:p w:rsidR="00DE305C" w:rsidRDefault="00DE305C">
          <w:pPr>
            <w:pStyle w:val="Verzeichnis2"/>
            <w:tabs>
              <w:tab w:val="left" w:pos="800"/>
            </w:tabs>
            <w:rPr>
              <w:rFonts w:asciiTheme="minorHAnsi" w:hAnsiTheme="minorHAnsi"/>
              <w:noProof/>
              <w:szCs w:val="24"/>
              <w:lang w:eastAsia="ja-JP"/>
            </w:rPr>
          </w:pPr>
          <w:r>
            <w:rPr>
              <w:noProof/>
            </w:rPr>
            <w:t>4.6</w:t>
          </w:r>
          <w:r>
            <w:rPr>
              <w:rFonts w:asciiTheme="minorHAnsi" w:hAnsiTheme="minorHAnsi"/>
              <w:noProof/>
              <w:szCs w:val="24"/>
              <w:lang w:eastAsia="ja-JP"/>
            </w:rPr>
            <w:tab/>
          </w:r>
          <w:r>
            <w:rPr>
              <w:noProof/>
            </w:rPr>
            <w:t>Abstract</w:t>
          </w:r>
          <w:r>
            <w:rPr>
              <w:noProof/>
            </w:rPr>
            <w:tab/>
          </w:r>
          <w:r>
            <w:rPr>
              <w:noProof/>
            </w:rPr>
            <w:fldChar w:fldCharType="begin"/>
          </w:r>
          <w:r>
            <w:rPr>
              <w:noProof/>
            </w:rPr>
            <w:instrText xml:space="preserve"> PAGEREF _Toc272380239 \h </w:instrText>
          </w:r>
          <w:r>
            <w:rPr>
              <w:noProof/>
            </w:rPr>
          </w:r>
          <w:r>
            <w:rPr>
              <w:noProof/>
            </w:rPr>
            <w:fldChar w:fldCharType="separate"/>
          </w:r>
          <w:r>
            <w:rPr>
              <w:noProof/>
            </w:rPr>
            <w:t>23</w:t>
          </w:r>
          <w:r>
            <w:rPr>
              <w:noProof/>
            </w:rPr>
            <w:fldChar w:fldCharType="end"/>
          </w:r>
        </w:p>
        <w:p w:rsidR="004D5967" w:rsidRDefault="0002306E" w:rsidP="004D5967">
          <w:pPr>
            <w:spacing w:after="0"/>
            <w:rPr>
              <w:rFonts w:cstheme="minorHAnsi"/>
            </w:rPr>
          </w:pPr>
          <w:r w:rsidRPr="00200942">
            <w:rPr>
              <w:rFonts w:cstheme="minorHAnsi"/>
            </w:rPr>
            <w:fldChar w:fldCharType="end"/>
          </w:r>
        </w:p>
      </w:sdtContent>
    </w:sdt>
    <w:p w:rsidR="0002306E" w:rsidRDefault="00334C7D" w:rsidP="00AF5B30">
      <w:pPr>
        <w:pStyle w:val="berschrift1"/>
        <w:rPr>
          <w:rFonts w:cstheme="minorHAnsi"/>
        </w:rPr>
      </w:pPr>
      <w:bookmarkStart w:id="3" w:name="_Toc272380218"/>
      <w:r>
        <w:rPr>
          <w:rFonts w:cstheme="minorHAnsi"/>
        </w:rPr>
        <w:lastRenderedPageBreak/>
        <w:t>Einführung</w:t>
      </w:r>
      <w:bookmarkEnd w:id="3"/>
    </w:p>
    <w:p w:rsidR="006B0356" w:rsidRDefault="006B0356" w:rsidP="00F25EE5">
      <w:r>
        <w:t xml:space="preserve">Der nachfolgende Abschnitt </w:t>
      </w:r>
      <w:r w:rsidR="005C7013">
        <w:t>erläutert das genaue Projektziel. Anschließend</w:t>
      </w:r>
      <w:r w:rsidR="00EE78C7">
        <w:t xml:space="preserve"> </w:t>
      </w:r>
      <w:r w:rsidR="005C7013">
        <w:t xml:space="preserve">werden Verfahren aus dem Bereich der </w:t>
      </w:r>
      <w:r w:rsidR="00EE78C7">
        <w:t xml:space="preserve">Tourenoptimierung </w:t>
      </w:r>
      <w:r w:rsidR="007F2534">
        <w:t>behandelt und ein Lösungsve</w:t>
      </w:r>
      <w:r w:rsidR="007F2534">
        <w:t>r</w:t>
      </w:r>
      <w:r w:rsidR="007F2534">
        <w:t>fahren beschrieben. Abschließend wird das</w:t>
      </w:r>
      <w:r w:rsidR="005C7013">
        <w:t xml:space="preserve"> Testverfahren erläutert</w:t>
      </w:r>
      <w:r w:rsidR="007F2534">
        <w:t xml:space="preserve"> und die Erge</w:t>
      </w:r>
      <w:r w:rsidR="007F2534">
        <w:t>b</w:t>
      </w:r>
      <w:r w:rsidR="007F2534">
        <w:t xml:space="preserve">nisse präsentiert. </w:t>
      </w:r>
    </w:p>
    <w:p w:rsidR="007F2534" w:rsidRDefault="005C7013" w:rsidP="00F25EE5">
      <w:r>
        <w:t>Der</w:t>
      </w:r>
      <w:r w:rsidR="007F2534">
        <w:t xml:space="preserve"> Abschluss </w:t>
      </w:r>
      <w:r>
        <w:t>bildet</w:t>
      </w:r>
      <w:r w:rsidR="007F2534">
        <w:t xml:space="preserve"> </w:t>
      </w:r>
      <w:r>
        <w:t>das</w:t>
      </w:r>
      <w:r w:rsidR="007F2534">
        <w:t xml:space="preserve"> Fazit und </w:t>
      </w:r>
      <w:r>
        <w:t xml:space="preserve">der </w:t>
      </w:r>
      <w:r w:rsidR="007F2534">
        <w:t>Ausblick über die Möglichkeiten, die aus di</w:t>
      </w:r>
      <w:r w:rsidR="007F2534">
        <w:t>e</w:t>
      </w:r>
      <w:r w:rsidR="007F2534">
        <w:t xml:space="preserve">ser Arbeit resultieren.  </w:t>
      </w:r>
    </w:p>
    <w:p w:rsidR="00334C7D" w:rsidRDefault="00334C7D" w:rsidP="00BA08D7">
      <w:pPr>
        <w:pStyle w:val="DEFberschrift2"/>
      </w:pPr>
      <w:bookmarkStart w:id="4" w:name="_Ref339820297"/>
      <w:bookmarkStart w:id="5" w:name="_Ref339820301"/>
      <w:bookmarkStart w:id="6" w:name="_Ref339820304"/>
      <w:bookmarkStart w:id="7" w:name="_Toc272380219"/>
      <w:r>
        <w:t>Ausgangssituation</w:t>
      </w:r>
      <w:bookmarkEnd w:id="7"/>
    </w:p>
    <w:p w:rsidR="00285451" w:rsidRPr="00C75F1B" w:rsidRDefault="00285451" w:rsidP="00C75F1B">
      <w:r>
        <w:t>Im Rahmen des Schülerwettbewerbs 2012 / 2013 der Siemens Stiftung</w:t>
      </w:r>
      <w:r w:rsidR="00122A93">
        <w:t xml:space="preserve">, </w:t>
      </w:r>
      <w:r w:rsidR="00D738ED">
        <w:t>unter</w:t>
      </w:r>
      <w:r>
        <w:t xml:space="preserve"> dem Motto „</w:t>
      </w:r>
      <w:r w:rsidRPr="00A10D72">
        <w:t>Stadt – Land – Fluss Zukunftsplanung ist ein Muss!“</w:t>
      </w:r>
      <w:r w:rsidR="00122A93">
        <w:t>,</w:t>
      </w:r>
      <w:r>
        <w:t xml:space="preserve">  hat sich das Projek</w:t>
      </w:r>
      <w:r>
        <w:t>t</w:t>
      </w:r>
      <w:r>
        <w:t xml:space="preserve">team </w:t>
      </w:r>
      <w:r w:rsidR="006C5AB9">
        <w:t>mit</w:t>
      </w:r>
      <w:r>
        <w:t xml:space="preserve"> </w:t>
      </w:r>
      <w:r w:rsidR="006C5AB9">
        <w:t>der</w:t>
      </w:r>
      <w:r>
        <w:t xml:space="preserve"> Zuwanderung in </w:t>
      </w:r>
      <w:r w:rsidR="00D738ED">
        <w:t xml:space="preserve">die </w:t>
      </w:r>
      <w:r>
        <w:t xml:space="preserve"> Städte und die</w:t>
      </w:r>
      <w:r w:rsidR="00D738ED">
        <w:t xml:space="preserve"> dadurch entstehenden Problemat</w:t>
      </w:r>
      <w:r w:rsidR="00D738ED">
        <w:t>i</w:t>
      </w:r>
      <w:r w:rsidR="00D738ED">
        <w:t xml:space="preserve">ken </w:t>
      </w:r>
      <w:r>
        <w:t xml:space="preserve">befasst. </w:t>
      </w:r>
    </w:p>
    <w:p w:rsidR="00D738ED" w:rsidRDefault="00334C7D" w:rsidP="00C75F1B">
      <w:r>
        <w:t>Der Wandel der Gesellschaft in den letzten Jahren hat gezeigt, dass die Zuwand</w:t>
      </w:r>
      <w:r>
        <w:t>e</w:t>
      </w:r>
      <w:r>
        <w:t xml:space="preserve">rung </w:t>
      </w:r>
      <w:r w:rsidR="00D738ED">
        <w:t>vom</w:t>
      </w:r>
      <w:r>
        <w:t xml:space="preserve"> Land in die Großstätte die städtische Infrastruktur</w:t>
      </w:r>
      <w:r w:rsidR="00D738ED">
        <w:t xml:space="preserve"> an Ihre Grenzen bringt</w:t>
      </w:r>
      <w:r w:rsidR="00C04035">
        <w:t xml:space="preserve"> </w:t>
      </w:r>
      <w:r w:rsidR="00D738ED">
        <w:t>bis hin zu einer Überlastung einzelner Systeme. Dies beeinträchtigt die</w:t>
      </w:r>
      <w:r>
        <w:t xml:space="preserve"> Lebensqual</w:t>
      </w:r>
      <w:r>
        <w:t>i</w:t>
      </w:r>
      <w:r>
        <w:t>tät</w:t>
      </w:r>
      <w:r w:rsidR="00D738ED">
        <w:t xml:space="preserve"> und Attraktivität einer Stadt </w:t>
      </w:r>
      <w:r>
        <w:t>erheblich.</w:t>
      </w:r>
      <w:r w:rsidR="008E5C84">
        <w:rPr>
          <w:rStyle w:val="Funotenzeichen"/>
        </w:rPr>
        <w:footnoteReference w:id="2"/>
      </w:r>
      <w:r w:rsidR="00285451">
        <w:t xml:space="preserve"> </w:t>
      </w:r>
      <w:r w:rsidR="00DB19B5">
        <w:rPr>
          <w:rStyle w:val="Funotenzeichen"/>
        </w:rPr>
        <w:footnoteReference w:id="3"/>
      </w:r>
      <w:r w:rsidR="00D738ED">
        <w:t xml:space="preserve">Der Nahverkehr bildet hierbei eines der Schlüsselsysteme, </w:t>
      </w:r>
      <w:r w:rsidR="006C5AB9">
        <w:t>da</w:t>
      </w:r>
      <w:r w:rsidR="00BA0EA7">
        <w:t xml:space="preserve"> die Qualität des Angebots </w:t>
      </w:r>
      <w:r w:rsidR="00D738ED">
        <w:t>direkten Einfluss auf die</w:t>
      </w:r>
      <w:r w:rsidR="006C5AB9">
        <w:t xml:space="preserve"> täglichen Gewohnheiten hat und den Stresslevel </w:t>
      </w:r>
      <w:r w:rsidR="00D738ED">
        <w:t xml:space="preserve">der Bewohner </w:t>
      </w:r>
      <w:r w:rsidR="006C5AB9">
        <w:t>beeinträchtigt</w:t>
      </w:r>
      <w:r w:rsidR="00D738ED">
        <w:t>.</w:t>
      </w:r>
      <w:r w:rsidR="00912F67">
        <w:t xml:space="preserve"> </w:t>
      </w:r>
      <w:r w:rsidR="00DB19B5">
        <w:rPr>
          <w:rStyle w:val="Funotenzeichen"/>
        </w:rPr>
        <w:footnoteReference w:id="4"/>
      </w:r>
      <w:r w:rsidR="00912F67">
        <w:t>Außerdem la</w:t>
      </w:r>
      <w:r w:rsidR="00912F67">
        <w:t>s</w:t>
      </w:r>
      <w:r w:rsidR="00912F67">
        <w:t xml:space="preserve">sen sich </w:t>
      </w:r>
      <w:r w:rsidR="0047295D">
        <w:t>mit</w:t>
      </w:r>
      <w:r w:rsidR="00912F67">
        <w:t xml:space="preserve"> eine</w:t>
      </w:r>
      <w:r w:rsidR="0047295D">
        <w:t>m</w:t>
      </w:r>
      <w:r w:rsidR="00912F67">
        <w:t xml:space="preserve"> guten </w:t>
      </w:r>
      <w:r w:rsidR="0047295D">
        <w:t xml:space="preserve">öffentlichen </w:t>
      </w:r>
      <w:r w:rsidR="00912F67">
        <w:t>Nahverkehr</w:t>
      </w:r>
      <w:r w:rsidR="0047295D">
        <w:t xml:space="preserve">sangebot </w:t>
      </w:r>
      <w:r w:rsidR="00912F67">
        <w:t>Probleme</w:t>
      </w:r>
      <w:r w:rsidR="0047295D">
        <w:t xml:space="preserve">, die </w:t>
      </w:r>
      <w:r w:rsidR="00912F67">
        <w:t>aus der Automobilnutzung</w:t>
      </w:r>
      <w:r w:rsidR="0047295D">
        <w:t xml:space="preserve"> in Großstädten resultierend,</w:t>
      </w:r>
      <w:r w:rsidR="00912F67">
        <w:t xml:space="preserve"> reduzierende</w:t>
      </w:r>
      <w:r w:rsidR="00680128">
        <w:t>n</w:t>
      </w:r>
      <w:r w:rsidR="005C7013">
        <w:t>.</w:t>
      </w:r>
      <w:r w:rsidR="00912F67">
        <w:t xml:space="preserve"> </w:t>
      </w:r>
      <w:r w:rsidR="005C7013">
        <w:t>D</w:t>
      </w:r>
      <w:r w:rsidR="00680128">
        <w:t xml:space="preserve">ie Entwicklung zeigt, </w:t>
      </w:r>
      <w:r w:rsidR="00D738ED">
        <w:t>das</w:t>
      </w:r>
      <w:r w:rsidR="00680128">
        <w:t>s</w:t>
      </w:r>
      <w:r w:rsidR="00D738ED">
        <w:t xml:space="preserve"> auch in Zukunft die Menschen in den Großstätten auf ein eigenes Auto verzic</w:t>
      </w:r>
      <w:r w:rsidR="00D738ED">
        <w:t>h</w:t>
      </w:r>
      <w:r w:rsidR="00D738ED">
        <w:t>ten</w:t>
      </w:r>
      <w:r w:rsidR="00DB19B5">
        <w:rPr>
          <w:rStyle w:val="Funotenzeichen"/>
        </w:rPr>
        <w:footnoteReference w:id="5"/>
      </w:r>
      <w:r w:rsidR="0047295D">
        <w:t>,</w:t>
      </w:r>
      <w:r w:rsidR="00D738ED">
        <w:t xml:space="preserve"> wenn die Nahverkehrsangebote entsprechend günstig, zuverlässig und schnell sind. </w:t>
      </w:r>
    </w:p>
    <w:p w:rsidR="00C610E9" w:rsidRDefault="00C610E9" w:rsidP="00C610E9">
      <w:pPr>
        <w:pStyle w:val="DEFberschrift2"/>
      </w:pPr>
      <w:bookmarkStart w:id="8" w:name="_Toc272380220"/>
      <w:r>
        <w:lastRenderedPageBreak/>
        <w:t>Projektziel</w:t>
      </w:r>
      <w:bookmarkEnd w:id="8"/>
    </w:p>
    <w:p w:rsidR="00334C7D" w:rsidRDefault="00334C7D" w:rsidP="00C610E9">
      <w:r>
        <w:t xml:space="preserve">Ziel dieser Arbeit ist die Evaluierung </w:t>
      </w:r>
      <w:r w:rsidR="00122A93">
        <w:t>von</w:t>
      </w:r>
      <w:r>
        <w:t xml:space="preserve"> Einsparungsmöglichkeiten für Betreiber und Kunden des öffentlichen Nahverkehrs</w:t>
      </w:r>
      <w:r w:rsidR="00122A93">
        <w:t xml:space="preserve"> d</w:t>
      </w:r>
      <w:r w:rsidR="00D055F9">
        <w:t xml:space="preserve">urch </w:t>
      </w:r>
      <w:r w:rsidR="00122A93">
        <w:t>eine</w:t>
      </w:r>
      <w:r w:rsidR="00D055F9">
        <w:t xml:space="preserve"> Senkung der Haltepunkte und die Verringerung der </w:t>
      </w:r>
      <w:r w:rsidR="006C5AB9">
        <w:t>Umstiegs-Ereignisse</w:t>
      </w:r>
      <w:r w:rsidR="00122A93">
        <w:t xml:space="preserve">. </w:t>
      </w:r>
      <w:r w:rsidR="007835C6">
        <w:t xml:space="preserve">Dabei </w:t>
      </w:r>
      <w:r w:rsidR="00C04035">
        <w:t xml:space="preserve">werden </w:t>
      </w:r>
      <w:r w:rsidR="007835C6">
        <w:t>durch die</w:t>
      </w:r>
      <w:r w:rsidR="00D055F9">
        <w:t xml:space="preserve"> Verwendung ve</w:t>
      </w:r>
      <w:r w:rsidR="00D055F9">
        <w:t>r</w:t>
      </w:r>
      <w:r w:rsidR="00D055F9">
        <w:t>schiedener Algorithmen statistische Daten analysiert und ein</w:t>
      </w:r>
      <w:r w:rsidR="00BA0EA7">
        <w:t xml:space="preserve"> möglichst</w:t>
      </w:r>
      <w:r w:rsidR="00D055F9">
        <w:t xml:space="preserve"> optimales Beförderungskonzept für die gegeben Daten ermittelt. </w:t>
      </w:r>
    </w:p>
    <w:p w:rsidR="007835C6" w:rsidRDefault="006C5AB9" w:rsidP="00C75F1B">
      <w:r>
        <w:t xml:space="preserve">Das </w:t>
      </w:r>
      <w:r w:rsidR="007835C6">
        <w:t xml:space="preserve">Verfahren </w:t>
      </w:r>
      <w:r>
        <w:t xml:space="preserve">soll auf Basis der zur Verfügung stehenden Ressourcen </w:t>
      </w:r>
      <w:r w:rsidR="007835C6">
        <w:t>einen Vo</w:t>
      </w:r>
      <w:r w:rsidR="007835C6">
        <w:t>r</w:t>
      </w:r>
      <w:r w:rsidR="007835C6">
        <w:t xml:space="preserve">schlag zur Beförderung der </w:t>
      </w:r>
      <w:r>
        <w:t xml:space="preserve">Personen zu Ihren gewünschten Zielorten </w:t>
      </w:r>
      <w:r w:rsidR="007835C6">
        <w:t>ausgeben</w:t>
      </w:r>
      <w:r>
        <w:t xml:space="preserve">. </w:t>
      </w:r>
    </w:p>
    <w:p w:rsidR="007835C6" w:rsidRDefault="00D55A83" w:rsidP="00C75F1B">
      <w:pPr>
        <w:pStyle w:val="DEFberschrift2"/>
      </w:pPr>
      <w:bookmarkStart w:id="9" w:name="_Toc272380221"/>
      <w:r>
        <w:t>Spezifizierung der Problemstellung</w:t>
      </w:r>
      <w:bookmarkEnd w:id="9"/>
    </w:p>
    <w:p w:rsidR="002A2541" w:rsidRDefault="009E7978" w:rsidP="00C75F1B">
      <w:r>
        <w:t>Der öffentliche Nahverkehr basiert in den Großstätten auf Fahrplänen, die festlegen zu we</w:t>
      </w:r>
      <w:r w:rsidR="00DA7A20">
        <w:t>lchen Zeitpunkten und an welchen</w:t>
      </w:r>
      <w:r>
        <w:t xml:space="preserve"> Orten </w:t>
      </w:r>
      <w:r w:rsidR="002A2541">
        <w:t>Fahrzeuge</w:t>
      </w:r>
      <w:r>
        <w:t xml:space="preserve"> zur Beförderung der Ö</w:t>
      </w:r>
      <w:r>
        <w:t>f</w:t>
      </w:r>
      <w:r>
        <w:t xml:space="preserve">fentlichkeit zur Verfügung </w:t>
      </w:r>
      <w:r w:rsidR="002A2541">
        <w:t>stehen</w:t>
      </w:r>
      <w:r>
        <w:t xml:space="preserve">. </w:t>
      </w:r>
      <w:r w:rsidR="002A2541">
        <w:t>Die</w:t>
      </w:r>
      <w:r>
        <w:t xml:space="preserve"> rapide Entwicklung des Internets</w:t>
      </w:r>
      <w:r w:rsidR="002A2541">
        <w:t xml:space="preserve"> hat</w:t>
      </w:r>
      <w:r>
        <w:t xml:space="preserve"> in den letzten Jahren für einen steigenden Bedarf </w:t>
      </w:r>
      <w:r w:rsidR="00122A93">
        <w:t>an</w:t>
      </w:r>
      <w:r>
        <w:t xml:space="preserve"> direkten </w:t>
      </w:r>
      <w:r w:rsidR="00BA0EA7">
        <w:t>Abruf</w:t>
      </w:r>
      <w:r w:rsidR="00122A93">
        <w:t xml:space="preserve">en </w:t>
      </w:r>
      <w:r>
        <w:t xml:space="preserve">dieser </w:t>
      </w:r>
      <w:r w:rsidRPr="009E7978">
        <w:t>Fahrplani</w:t>
      </w:r>
      <w:r w:rsidRPr="009E7978">
        <w:t>n</w:t>
      </w:r>
      <w:r w:rsidRPr="009E7978">
        <w:t xml:space="preserve">formationen </w:t>
      </w:r>
      <w:r w:rsidR="00BA0EA7">
        <w:t>über Web- oder Mobil-Angebote</w:t>
      </w:r>
      <w:r>
        <w:t xml:space="preserve"> gesorgt. </w:t>
      </w:r>
    </w:p>
    <w:p w:rsidR="00765DF0" w:rsidRDefault="009E7978" w:rsidP="00B52E22">
      <w:pPr>
        <w:sectPr w:rsidR="00765DF0" w:rsidSect="00765DF0">
          <w:headerReference w:type="default" r:id="rId10"/>
          <w:footerReference w:type="default" r:id="rId11"/>
          <w:headerReference w:type="first" r:id="rId12"/>
          <w:footerReference w:type="first" r:id="rId13"/>
          <w:pgSz w:w="11906" w:h="16838" w:code="9"/>
          <w:pgMar w:top="1418" w:right="1418" w:bottom="1560" w:left="1418" w:header="709" w:footer="709" w:gutter="0"/>
          <w:cols w:space="708"/>
          <w:titlePg/>
          <w:docGrid w:linePitch="360"/>
        </w:sectPr>
      </w:pPr>
      <w:r>
        <w:t xml:space="preserve">Durch diese internetbasierten </w:t>
      </w:r>
      <w:r w:rsidR="00E7375B">
        <w:t>Dienste</w:t>
      </w:r>
      <w:r>
        <w:t xml:space="preserve"> geben die Nutzer pr</w:t>
      </w:r>
      <w:r w:rsidR="00122A93">
        <w:t>äzise Informationen über Start /</w:t>
      </w:r>
      <w:r>
        <w:t xml:space="preserve"> Zielort und gewünschten Ankunfts- / Abfahrtszeiten an</w:t>
      </w:r>
      <w:r w:rsidR="00D62D3D">
        <w:t>. Diese</w:t>
      </w:r>
      <w:r w:rsidR="00122A93">
        <w:t xml:space="preserve"> </w:t>
      </w:r>
      <w:r w:rsidR="00D62D3D">
        <w:t>bilden</w:t>
      </w:r>
      <w:r w:rsidR="002A2541">
        <w:t xml:space="preserve"> </w:t>
      </w:r>
      <w:r w:rsidR="00D62D3D">
        <w:t xml:space="preserve">unsere </w:t>
      </w:r>
      <w:r w:rsidR="002A2541">
        <w:t>Basis</w:t>
      </w:r>
      <w:r w:rsidR="00D62D3D">
        <w:t xml:space="preserve">, </w:t>
      </w:r>
      <w:r w:rsidR="002A2541">
        <w:t xml:space="preserve">um für die Stadt der Zukunft </w:t>
      </w:r>
      <w:r w:rsidR="005C7013">
        <w:t>einen</w:t>
      </w:r>
      <w:r w:rsidR="002A2541">
        <w:t xml:space="preserve"> </w:t>
      </w:r>
      <w:r w:rsidR="005C7013">
        <w:t>ersten</w:t>
      </w:r>
      <w:r w:rsidR="002A2541">
        <w:t xml:space="preserve"> Schritt in Richtung eines dynam</w:t>
      </w:r>
      <w:r w:rsidR="002A2541">
        <w:t>i</w:t>
      </w:r>
      <w:r w:rsidR="002A2541">
        <w:t>schen Nahverkehrs zu machen. Dabei sollen Anfragen</w:t>
      </w:r>
      <w:r w:rsidR="00DA7A20">
        <w:t xml:space="preserve"> aus Webdiensten</w:t>
      </w:r>
      <w:r w:rsidR="002A2541">
        <w:t xml:space="preserve"> miteinander vergleichen und ein</w:t>
      </w:r>
      <w:r w:rsidR="00E7375B">
        <w:t xml:space="preserve"> möglichst</w:t>
      </w:r>
      <w:r w:rsidR="002A2541">
        <w:t xml:space="preserve"> optimaler </w:t>
      </w:r>
      <w:r w:rsidR="00E7375B">
        <w:t>Vorschlag</w:t>
      </w:r>
      <w:r w:rsidR="002A2541">
        <w:t xml:space="preserve"> zur Beförderung generiert we</w:t>
      </w:r>
      <w:r w:rsidR="00765DF0">
        <w:t>r</w:t>
      </w:r>
      <w:r w:rsidR="00765DF0">
        <w:t>den.</w:t>
      </w:r>
    </w:p>
    <w:p w:rsidR="00C75F1B" w:rsidRDefault="00B52E22" w:rsidP="00B52E22">
      <w:r>
        <w:object w:dxaOrig="11056" w:dyaOrig="8566" w14:anchorId="5FDCA5E6">
          <v:shape id="_x0000_i1027" type="#_x0000_t75" style="width:448pt;height:340pt" o:ole="">
            <v:imagedata r:id="rId14" o:title=""/>
          </v:shape>
          <o:OLEObject Type="Embed" ProgID="Visio.Drawing.15" ShapeID="_x0000_i1027" DrawAspect="Content" ObjectID="_1346122128" r:id="rId15"/>
        </w:object>
      </w:r>
    </w:p>
    <w:p w:rsidR="00C75F1B" w:rsidRDefault="00C75F1B" w:rsidP="00C75F1B">
      <w:pPr>
        <w:pStyle w:val="Beschriftung"/>
      </w:pPr>
      <w:bookmarkStart w:id="10" w:name="_Ref341640217"/>
      <w:bookmarkStart w:id="11" w:name="_Ref341640210"/>
      <w:bookmarkStart w:id="12" w:name="_Toc272380241"/>
      <w:r>
        <w:t xml:space="preserve">Abbildung </w:t>
      </w:r>
      <w:r w:rsidR="00DE305C">
        <w:fldChar w:fldCharType="begin"/>
      </w:r>
      <w:r w:rsidR="00DE305C">
        <w:instrText xml:space="preserve"> SEQ Abbildung \* ARABIC </w:instrText>
      </w:r>
      <w:r w:rsidR="00DE305C">
        <w:fldChar w:fldCharType="separate"/>
      </w:r>
      <w:r w:rsidR="00DE305C">
        <w:rPr>
          <w:noProof/>
        </w:rPr>
        <w:t>1</w:t>
      </w:r>
      <w:r w:rsidR="00DE305C">
        <w:rPr>
          <w:noProof/>
        </w:rPr>
        <w:fldChar w:fldCharType="end"/>
      </w:r>
      <w:bookmarkEnd w:id="10"/>
      <w:r>
        <w:t xml:space="preserve"> - </w:t>
      </w:r>
      <w:r w:rsidRPr="00C75F1B">
        <w:t xml:space="preserve">Optimierungsverfahren </w:t>
      </w:r>
      <w:r>
        <w:t>Beispiel</w:t>
      </w:r>
      <w:bookmarkEnd w:id="11"/>
      <w:bookmarkEnd w:id="12"/>
    </w:p>
    <w:p w:rsidR="00C610E9" w:rsidRDefault="000F458E" w:rsidP="00C75F1B">
      <w:r>
        <w:t xml:space="preserve">Aus der </w:t>
      </w:r>
      <w:r w:rsidR="00D62D3D">
        <w:t>„</w:t>
      </w:r>
      <w:r w:rsidR="00D62D3D">
        <w:fldChar w:fldCharType="begin"/>
      </w:r>
      <w:r w:rsidR="00D62D3D">
        <w:instrText xml:space="preserve"> REF _Ref341640210 \h </w:instrText>
      </w:r>
      <w:r w:rsidR="00D62D3D">
        <w:fldChar w:fldCharType="separate"/>
      </w:r>
      <w:r w:rsidR="00DE305C">
        <w:t xml:space="preserve">Abbildung </w:t>
      </w:r>
      <w:r w:rsidR="00DE305C">
        <w:rPr>
          <w:noProof/>
        </w:rPr>
        <w:t>1</w:t>
      </w:r>
      <w:r w:rsidR="00DE305C">
        <w:t xml:space="preserve"> - </w:t>
      </w:r>
      <w:r w:rsidR="00DE305C" w:rsidRPr="00C75F1B">
        <w:t xml:space="preserve">Optimierungsverfahren </w:t>
      </w:r>
      <w:r w:rsidR="00DE305C">
        <w:t>Beispiel</w:t>
      </w:r>
      <w:r w:rsidR="00D62D3D">
        <w:fldChar w:fldCharType="end"/>
      </w:r>
      <w:r w:rsidR="00D62D3D">
        <w:t xml:space="preserve">“ </w:t>
      </w:r>
      <w:r>
        <w:t xml:space="preserve">lässt sich </w:t>
      </w:r>
      <w:r w:rsidR="00064945">
        <w:t>erkennen wie das Verfahren arbeiten soll und den Fahrgästen einen komfortableren Service und dire</w:t>
      </w:r>
      <w:r w:rsidR="00064945">
        <w:t>k</w:t>
      </w:r>
      <w:r w:rsidR="00064945">
        <w:t xml:space="preserve">te Verbindungen angeboten werden </w:t>
      </w:r>
      <w:r w:rsidR="00D62D3D">
        <w:t>könnten</w:t>
      </w:r>
      <w:r w:rsidR="00064945">
        <w:t>. Der ÖPNV kann auf Basis dieser vo</w:t>
      </w:r>
      <w:r w:rsidR="00064945">
        <w:t>r</w:t>
      </w:r>
      <w:r w:rsidR="00064945">
        <w:t xml:space="preserve">geschlagenen Touren einen besseren Fahrplan entwickeln und im Idealfall seinen Kunden einen dynamischen </w:t>
      </w:r>
      <w:r w:rsidR="00DA7A20">
        <w:t>Service</w:t>
      </w:r>
      <w:r w:rsidR="00064945">
        <w:t xml:space="preserve"> anbieten. </w:t>
      </w:r>
    </w:p>
    <w:p w:rsidR="00C610E9" w:rsidRDefault="00C610E9" w:rsidP="00C610E9">
      <w:r w:rsidRPr="00D55A83">
        <w:t xml:space="preserve">Das Grundproblem lässt sich dabei auf </w:t>
      </w:r>
      <w:r w:rsidR="0076333C">
        <w:t>mehrere Optimierungsprobleme der Tran</w:t>
      </w:r>
      <w:r w:rsidR="0076333C">
        <w:t>s</w:t>
      </w:r>
      <w:r w:rsidR="0076333C">
        <w:t>portlogistik zurückführen</w:t>
      </w:r>
      <w:r w:rsidRPr="00D55A83">
        <w:t>. Das sogenannte „Pickup-</w:t>
      </w:r>
      <w:proofErr w:type="spellStart"/>
      <w:r w:rsidRPr="00D55A83">
        <w:t>and</w:t>
      </w:r>
      <w:proofErr w:type="spellEnd"/>
      <w:r w:rsidRPr="00D55A83">
        <w:t>-</w:t>
      </w:r>
      <w:proofErr w:type="spellStart"/>
      <w:r w:rsidRPr="00D55A83">
        <w:t>Delivery</w:t>
      </w:r>
      <w:proofErr w:type="spellEnd"/>
      <w:r w:rsidRPr="00D55A83">
        <w:t xml:space="preserve">-Problem“ </w:t>
      </w:r>
      <w:r w:rsidR="00D62D3D">
        <w:t>wurde b</w:t>
      </w:r>
      <w:r w:rsidR="00D62D3D">
        <w:t>e</w:t>
      </w:r>
      <w:r w:rsidR="00D62D3D">
        <w:t>reits</w:t>
      </w:r>
      <w:r w:rsidR="00BA0EA7">
        <w:t xml:space="preserve"> in mehreren</w:t>
      </w:r>
      <w:r w:rsidR="0076333C">
        <w:t xml:space="preserve"> Arbeiten behandelt und </w:t>
      </w:r>
      <w:r>
        <w:t>gilt</w:t>
      </w:r>
      <w:r w:rsidRPr="00D55A83">
        <w:t xml:space="preserve"> im klassischen Sinne </w:t>
      </w:r>
      <w:r>
        <w:t xml:space="preserve">für </w:t>
      </w:r>
      <w:r w:rsidRPr="00D55A83">
        <w:t>den Transport von Gütern vom Ausgangsort (Pickup-Point) zum Zielort (</w:t>
      </w:r>
      <w:proofErr w:type="spellStart"/>
      <w:r w:rsidRPr="00D55A83">
        <w:t>Delivery</w:t>
      </w:r>
      <w:proofErr w:type="spellEnd"/>
      <w:r w:rsidRPr="00D55A83">
        <w:t>-Point).</w:t>
      </w:r>
      <w:r w:rsidR="0076333C">
        <w:t xml:space="preserve"> </w:t>
      </w:r>
      <w:r w:rsidRPr="00D55A83">
        <w:t xml:space="preserve">In diesem Falle </w:t>
      </w:r>
      <w:r w:rsidR="0076333C">
        <w:t xml:space="preserve">geht es um den Transport von </w:t>
      </w:r>
      <w:r w:rsidR="00B52E22">
        <w:t>Personen</w:t>
      </w:r>
      <w:r w:rsidR="0076333C">
        <w:t xml:space="preserve"> weshalb</w:t>
      </w:r>
      <w:r w:rsidRPr="00D55A83">
        <w:t xml:space="preserve"> eine Abwandlung benötigt</w:t>
      </w:r>
      <w:r w:rsidR="0076333C">
        <w:t xml:space="preserve"> wird</w:t>
      </w:r>
      <w:r w:rsidR="00D62D3D">
        <w:t>. D</w:t>
      </w:r>
      <w:r>
        <w:t>abei handelt es sich um das „</w:t>
      </w:r>
      <w:proofErr w:type="spellStart"/>
      <w:r w:rsidRPr="00CE3D50">
        <w:t>Dial</w:t>
      </w:r>
      <w:proofErr w:type="spellEnd"/>
      <w:r w:rsidRPr="00CE3D50">
        <w:t>-a-Ride</w:t>
      </w:r>
      <w:r>
        <w:t>-Problem“</w:t>
      </w:r>
      <w:r w:rsidRPr="00CE3D50">
        <w:t xml:space="preserve"> </w:t>
      </w:r>
      <w:r w:rsidR="00D41E9C">
        <w:t>(DARP)</w:t>
      </w:r>
      <w:r w:rsidR="00D41E9C" w:rsidRPr="00D41E9C">
        <w:t xml:space="preserve"> </w:t>
      </w:r>
      <w:r w:rsidR="00D41E9C">
        <w:t>was häufig z</w:t>
      </w:r>
      <w:r w:rsidR="00D41E9C">
        <w:t>u</w:t>
      </w:r>
      <w:r w:rsidR="00D41E9C">
        <w:lastRenderedPageBreak/>
        <w:t xml:space="preserve">sätzliche  Restrektionen bezüglich </w:t>
      </w:r>
      <w:r w:rsidR="00D41E9C" w:rsidRPr="00D41E9C">
        <w:t>Qualitätsanforderungen</w:t>
      </w:r>
      <w:r w:rsidR="00D62D3D">
        <w:t>,</w:t>
      </w:r>
      <w:r w:rsidR="00D41E9C" w:rsidRPr="00D41E9C">
        <w:t xml:space="preserve"> </w:t>
      </w:r>
      <w:r w:rsidR="00D62D3D">
        <w:t>z.B. der maximalen Re</w:t>
      </w:r>
      <w:r w:rsidR="00D62D3D">
        <w:t>i</w:t>
      </w:r>
      <w:r w:rsidR="00D62D3D">
        <w:t xml:space="preserve">sezeit, </w:t>
      </w:r>
      <w:r w:rsidR="00D41E9C">
        <w:t>beinhaltet.</w:t>
      </w:r>
      <w:r>
        <w:t xml:space="preserve"> </w:t>
      </w:r>
      <w:r w:rsidR="00DB19B5">
        <w:rPr>
          <w:rStyle w:val="Funotenzeichen"/>
        </w:rPr>
        <w:footnoteReference w:id="6"/>
      </w:r>
    </w:p>
    <w:p w:rsidR="0076333C" w:rsidRDefault="00C610E9" w:rsidP="00C610E9">
      <w:r>
        <w:t>Das DARP ist in vielen Anwendungsbereichen zu finden</w:t>
      </w:r>
      <w:r w:rsidR="00B52E22">
        <w:t>.</w:t>
      </w:r>
      <w:r>
        <w:t xml:space="preserve"> Beispielsweise bei Amb</w:t>
      </w:r>
      <w:r>
        <w:t>u</w:t>
      </w:r>
      <w:r>
        <w:t>lanten Pflegedienste</w:t>
      </w:r>
      <w:r w:rsidR="00D62D3D">
        <w:t>n</w:t>
      </w:r>
      <w:r w:rsidR="0076333C">
        <w:t xml:space="preserve"> oder </w:t>
      </w:r>
      <w:r w:rsidR="00D62D3D">
        <w:t xml:space="preserve">dem Taxiservice. </w:t>
      </w:r>
      <w:r w:rsidR="00A35BD1">
        <w:t>Diese Servicedienstleister müssen für Ihre Kunden direkte Fahrten organisieren</w:t>
      </w:r>
      <w:r>
        <w:t xml:space="preserve">. </w:t>
      </w:r>
      <w:r w:rsidR="00DB19B5">
        <w:rPr>
          <w:rStyle w:val="Funotenzeichen"/>
        </w:rPr>
        <w:footnoteReference w:id="7"/>
      </w:r>
    </w:p>
    <w:p w:rsidR="00C610E9" w:rsidRDefault="00C610E9" w:rsidP="00C610E9">
      <w:r>
        <w:t>Beim DARP ist zwischen verschiede</w:t>
      </w:r>
      <w:r w:rsidR="0076333C">
        <w:t>n Varianten zu unterscheiden. D</w:t>
      </w:r>
      <w:r>
        <w:t>em heterogenen und homo</w:t>
      </w:r>
      <w:r w:rsidR="00A35BD1">
        <w:t>genen Fuhrpark. Letzteres besagt,</w:t>
      </w:r>
      <w:r>
        <w:t xml:space="preserve"> da</w:t>
      </w:r>
      <w:r w:rsidR="00A35BD1">
        <w:t>s</w:t>
      </w:r>
      <w:r>
        <w:t xml:space="preserve">s nur ein </w:t>
      </w:r>
      <w:r w:rsidR="00A35BD1">
        <w:t>Fahrzeugtyp zur Verf</w:t>
      </w:r>
      <w:r w:rsidR="00A35BD1">
        <w:t>ü</w:t>
      </w:r>
      <w:r w:rsidR="00A35BD1">
        <w:t>gung steht</w:t>
      </w:r>
      <w:r>
        <w:t xml:space="preserve"> der immer die gleichen Eigenschaften</w:t>
      </w:r>
      <w:r w:rsidR="00A35BD1">
        <w:t xml:space="preserve"> besitzt</w:t>
      </w:r>
      <w:r w:rsidR="00295BD8">
        <w:t>. Dies</w:t>
      </w:r>
      <w:r w:rsidR="00B52E22">
        <w:t>er</w:t>
      </w:r>
      <w:r w:rsidR="00295BD8">
        <w:t xml:space="preserve"> wird in diesem Pr</w:t>
      </w:r>
      <w:r w:rsidR="00295BD8">
        <w:t>o</w:t>
      </w:r>
      <w:r w:rsidR="00295BD8">
        <w:t>jekt zum Tragen</w:t>
      </w:r>
      <w:r w:rsidR="00B52E22">
        <w:t xml:space="preserve"> kommen</w:t>
      </w:r>
      <w:r>
        <w:t>. Außerdem wird zwischen dem statischen- und dynam</w:t>
      </w:r>
      <w:r>
        <w:t>i</w:t>
      </w:r>
      <w:r>
        <w:t>schen-DARP unterschieden. Bei der statischen Variante sind alle Aufträge im Vorfeld bekannt u</w:t>
      </w:r>
      <w:r w:rsidR="00B52E22">
        <w:t>nd es können keine Änderungen</w:t>
      </w:r>
      <w:r>
        <w:t xml:space="preserve"> im laufenden Pl</w:t>
      </w:r>
      <w:r w:rsidR="00295BD8">
        <w:t>anungszyklus vorgeno</w:t>
      </w:r>
      <w:r w:rsidR="00295BD8">
        <w:t>m</w:t>
      </w:r>
      <w:r w:rsidR="00295BD8">
        <w:t xml:space="preserve">men werden, was durch die statistischen Daten in </w:t>
      </w:r>
      <w:r w:rsidR="00B52E22">
        <w:t>unserem</w:t>
      </w:r>
      <w:r w:rsidR="00295BD8">
        <w:t xml:space="preserve"> Fall gegeben ist. </w:t>
      </w:r>
      <w:r>
        <w:t xml:space="preserve">  </w:t>
      </w:r>
    </w:p>
    <w:p w:rsidR="002A2541" w:rsidRDefault="009B4C5C" w:rsidP="00C75F1B">
      <w:r>
        <w:t xml:space="preserve"> </w:t>
      </w:r>
    </w:p>
    <w:p w:rsidR="00F14875" w:rsidRDefault="00F14875">
      <w:pPr>
        <w:jc w:val="left"/>
      </w:pPr>
      <w:bookmarkStart w:id="13" w:name="_Toc339821436"/>
      <w:bookmarkStart w:id="14" w:name="_Toc339823281"/>
      <w:bookmarkStart w:id="15" w:name="_Toc339875684"/>
      <w:bookmarkStart w:id="16" w:name="_Toc339875783"/>
      <w:bookmarkStart w:id="17" w:name="_Toc339877815"/>
      <w:bookmarkStart w:id="18" w:name="_Toc339915904"/>
      <w:bookmarkStart w:id="19" w:name="_Toc339915933"/>
      <w:bookmarkStart w:id="20" w:name="_Toc339916184"/>
      <w:bookmarkStart w:id="21" w:name="_Toc339916223"/>
      <w:bookmarkStart w:id="22" w:name="_Toc339916256"/>
      <w:bookmarkStart w:id="23" w:name="_Toc339916292"/>
      <w:bookmarkEnd w:id="4"/>
      <w:bookmarkEnd w:id="5"/>
      <w:bookmarkEnd w:id="6"/>
      <w:bookmarkEnd w:id="13"/>
      <w:bookmarkEnd w:id="14"/>
      <w:bookmarkEnd w:id="15"/>
      <w:bookmarkEnd w:id="16"/>
      <w:bookmarkEnd w:id="17"/>
      <w:bookmarkEnd w:id="18"/>
      <w:bookmarkEnd w:id="19"/>
      <w:bookmarkEnd w:id="20"/>
      <w:bookmarkEnd w:id="21"/>
      <w:bookmarkEnd w:id="22"/>
      <w:bookmarkEnd w:id="23"/>
      <w:r>
        <w:br w:type="page"/>
      </w:r>
    </w:p>
    <w:p w:rsidR="00F14875" w:rsidRDefault="00F14875" w:rsidP="0090607A">
      <w:pPr>
        <w:sectPr w:rsidR="00F14875" w:rsidSect="00765DF0">
          <w:type w:val="continuous"/>
          <w:pgSz w:w="11906" w:h="16838" w:code="9"/>
          <w:pgMar w:top="1418" w:right="1418" w:bottom="1560" w:left="1418" w:header="709" w:footer="709" w:gutter="0"/>
          <w:cols w:space="708"/>
          <w:titlePg/>
          <w:docGrid w:linePitch="360"/>
        </w:sectPr>
      </w:pPr>
    </w:p>
    <w:p w:rsidR="00AD4712" w:rsidRDefault="00AD4712" w:rsidP="00AD4712">
      <w:pPr>
        <w:pStyle w:val="DEFberschrift1"/>
      </w:pPr>
      <w:bookmarkStart w:id="24" w:name="_Toc272380222"/>
      <w:r>
        <w:lastRenderedPageBreak/>
        <w:t>Durchführung</w:t>
      </w:r>
      <w:bookmarkEnd w:id="24"/>
    </w:p>
    <w:p w:rsidR="0076333C" w:rsidRDefault="0076333C" w:rsidP="00C610E9">
      <w:pPr>
        <w:pStyle w:val="DEFberschrift2"/>
      </w:pPr>
      <w:bookmarkStart w:id="25" w:name="_Toc272380223"/>
      <w:r>
        <w:t>Aktueller Forschung</w:t>
      </w:r>
      <w:r w:rsidR="00B52E22">
        <w:t>sstand</w:t>
      </w:r>
      <w:r>
        <w:t xml:space="preserve"> </w:t>
      </w:r>
      <w:r w:rsidR="00FE1967">
        <w:t>der Tourenoptimierung</w:t>
      </w:r>
      <w:bookmarkEnd w:id="25"/>
    </w:p>
    <w:p w:rsidR="00BF17F1" w:rsidRDefault="00096421" w:rsidP="00A6227C">
      <w:r>
        <w:t>Das  Forschungsmaterial auf dem Gebiet der Tourenoptimierung ist vielfältig. Der Vergleich verschiedener Arbeiten ist</w:t>
      </w:r>
      <w:r w:rsidR="00AA36B2">
        <w:t>,</w:t>
      </w:r>
      <w:r>
        <w:t xml:space="preserve"> </w:t>
      </w:r>
      <w:r w:rsidR="00A6227C">
        <w:t>aufgrund von</w:t>
      </w:r>
      <w:r w:rsidR="00AA36B2">
        <w:t xml:space="preserve"> einer</w:t>
      </w:r>
      <w:r w:rsidR="00A6227C">
        <w:t xml:space="preserve"> nicht</w:t>
      </w:r>
      <w:r>
        <w:t xml:space="preserve"> </w:t>
      </w:r>
      <w:r w:rsidR="00AA36B2">
        <w:t>existierender</w:t>
      </w:r>
      <w:r w:rsidR="00A6227C">
        <w:t xml:space="preserve"> </w:t>
      </w:r>
      <w:r w:rsidR="00AA36B2">
        <w:t xml:space="preserve">Norm </w:t>
      </w:r>
      <w:r>
        <w:t xml:space="preserve">für ein </w:t>
      </w:r>
      <w:r w:rsidR="0017046B">
        <w:t>Pickup-</w:t>
      </w:r>
      <w:proofErr w:type="spellStart"/>
      <w:r w:rsidR="0017046B">
        <w:t>and</w:t>
      </w:r>
      <w:proofErr w:type="spellEnd"/>
      <w:r w:rsidR="0017046B">
        <w:t>-</w:t>
      </w:r>
      <w:proofErr w:type="spellStart"/>
      <w:r w:rsidR="0017046B">
        <w:t>Delivery</w:t>
      </w:r>
      <w:proofErr w:type="spellEnd"/>
      <w:r w:rsidR="0017046B">
        <w:t>-</w:t>
      </w:r>
      <w:r>
        <w:t xml:space="preserve">Problem oder auch das in dieser Arbeit behandelte </w:t>
      </w:r>
      <w:proofErr w:type="spellStart"/>
      <w:r w:rsidRPr="00CE3D50">
        <w:t>Dial</w:t>
      </w:r>
      <w:proofErr w:type="spellEnd"/>
      <w:r w:rsidRPr="00CE3D50">
        <w:t>-a-Ride</w:t>
      </w:r>
      <w:r>
        <w:t>-Problem</w:t>
      </w:r>
      <w:r w:rsidR="00AA36B2">
        <w:t>,</w:t>
      </w:r>
      <w:r w:rsidR="00A6227C">
        <w:t xml:space="preserve"> umfangreich</w:t>
      </w:r>
      <w:r w:rsidR="00AA36B2">
        <w:t>.</w:t>
      </w:r>
      <w:r w:rsidR="0051423F">
        <w:t xml:space="preserve"> </w:t>
      </w:r>
      <w:r w:rsidR="00AA36B2">
        <w:t>D</w:t>
      </w:r>
      <w:r w:rsidR="00A6227C">
        <w:t xml:space="preserve">eswegen </w:t>
      </w:r>
      <w:r w:rsidR="00AA36B2">
        <w:t xml:space="preserve">haben </w:t>
      </w:r>
      <w:r w:rsidR="00A6227C">
        <w:t xml:space="preserve">wir uns </w:t>
      </w:r>
      <w:r>
        <w:t xml:space="preserve">in diesem Abschnitt </w:t>
      </w:r>
      <w:r w:rsidR="00A6227C">
        <w:t xml:space="preserve"> auf </w:t>
      </w:r>
      <w:r>
        <w:t>einen</w:t>
      </w:r>
      <w:r w:rsidR="00284D7F">
        <w:t xml:space="preserve"> </w:t>
      </w:r>
      <w:r>
        <w:t xml:space="preserve">Überblick </w:t>
      </w:r>
      <w:r w:rsidR="00284D7F">
        <w:t>mit exemplarischen</w:t>
      </w:r>
      <w:r>
        <w:t xml:space="preserve"> Lösungsansätze</w:t>
      </w:r>
      <w:r w:rsidR="00284D7F">
        <w:t xml:space="preserve">n </w:t>
      </w:r>
      <w:r>
        <w:t xml:space="preserve">für </w:t>
      </w:r>
      <w:r w:rsidRPr="00096421">
        <w:t>NP-</w:t>
      </w:r>
      <w:r w:rsidR="00A6227C">
        <w:t>Schwere</w:t>
      </w:r>
      <w:r>
        <w:t xml:space="preserve"> Probleme der To</w:t>
      </w:r>
      <w:r>
        <w:t>u</w:t>
      </w:r>
      <w:r>
        <w:t xml:space="preserve">renoptimierung </w:t>
      </w:r>
      <w:r w:rsidR="00AA36B2">
        <w:t>beschränkt</w:t>
      </w:r>
      <w:r w:rsidR="00A6227C">
        <w:t xml:space="preserve">. </w:t>
      </w:r>
    </w:p>
    <w:p w:rsidR="00BF17F1" w:rsidRDefault="00BF17F1" w:rsidP="00BF17F1">
      <w:pPr>
        <w:pStyle w:val="DEFberschrift3"/>
      </w:pPr>
      <w:bookmarkStart w:id="26" w:name="_Toc272380224"/>
      <w:r>
        <w:t>Exakte Lösungsverfahren</w:t>
      </w:r>
      <w:bookmarkEnd w:id="26"/>
      <w:r>
        <w:t xml:space="preserve"> </w:t>
      </w:r>
    </w:p>
    <w:p w:rsidR="00BF17F1" w:rsidRDefault="00BF17F1" w:rsidP="00BF17F1">
      <w:r>
        <w:t>Bei exakten Lösungsansätzen wird versucht alle möglichen Kombinationen eines Problems zu berechnen, um nachweislich die optimale Lösung zu finden. Aufgrund des meist hohen Rechenaufwands sind die Einsatzmöglichkeiten beschränkt.</w:t>
      </w:r>
    </w:p>
    <w:p w:rsidR="00BF17F1" w:rsidRDefault="00BF17F1" w:rsidP="00BF17F1">
      <w:pPr>
        <w:pStyle w:val="DEFberschrift3"/>
      </w:pPr>
      <w:bookmarkStart w:id="27" w:name="_Toc272380225"/>
      <w:r>
        <w:t>Problemspezifische-</w:t>
      </w:r>
      <w:proofErr w:type="spellStart"/>
      <w:r w:rsidRPr="009049B0">
        <w:t>Heuristiken</w:t>
      </w:r>
      <w:bookmarkEnd w:id="27"/>
      <w:proofErr w:type="spellEnd"/>
    </w:p>
    <w:p w:rsidR="00BF17F1" w:rsidRDefault="00AA36B2" w:rsidP="00BF17F1">
      <w:r>
        <w:t>Diese h</w:t>
      </w:r>
      <w:r w:rsidR="00BF17F1">
        <w:t>euristischen Verfahren wurden bereits für auf eine bestimmte Problemste</w:t>
      </w:r>
      <w:r w:rsidR="00BF17F1">
        <w:t>l</w:t>
      </w:r>
      <w:r w:rsidR="00BF17F1">
        <w:t>lung und Zielsetzung zugeschni</w:t>
      </w:r>
      <w:r>
        <w:t>tten und liefern wahrscheinliche,</w:t>
      </w:r>
      <w:r w:rsidR="00BF17F1">
        <w:t xml:space="preserve"> optimale Lösungen. </w:t>
      </w:r>
    </w:p>
    <w:p w:rsidR="00BF17F1" w:rsidRPr="00BF17F1" w:rsidRDefault="00BF17F1" w:rsidP="00BF17F1">
      <w:r>
        <w:t xml:space="preserve">Die schwäche von problemspezifischen </w:t>
      </w:r>
      <w:proofErr w:type="spellStart"/>
      <w:r>
        <w:t>Heuristiken</w:t>
      </w:r>
      <w:proofErr w:type="spellEnd"/>
      <w:r>
        <w:t xml:space="preserve"> liegt im Finden von lokalen O</w:t>
      </w:r>
      <w:r>
        <w:t>p</w:t>
      </w:r>
      <w:r>
        <w:t xml:space="preserve">tima, wodurch nicht immer das Gesamtoptimum der Problemstellung gefunden wird. Dies lässt sich laut </w:t>
      </w:r>
      <w:proofErr w:type="spellStart"/>
      <w:r w:rsidRPr="0051423F">
        <w:rPr>
          <w:rStyle w:val="Buchtitel"/>
        </w:rPr>
        <w:t>Krypczyk</w:t>
      </w:r>
      <w:proofErr w:type="spellEnd"/>
      <w:r>
        <w:t xml:space="preserve"> meist nur durch eine erweitere Such- oder </w:t>
      </w:r>
      <w:r w:rsidRPr="00714659">
        <w:t>Konstrukt</w:t>
      </w:r>
      <w:r w:rsidRPr="00714659">
        <w:t>i</w:t>
      </w:r>
      <w:r w:rsidRPr="00714659">
        <w:t xml:space="preserve">onsstrategie </w:t>
      </w:r>
      <w:r>
        <w:t>und somit einer Meta-Heuristik erreichen.</w:t>
      </w:r>
      <w:r w:rsidR="00295BD8" w:rsidRPr="00295BD8">
        <w:rPr>
          <w:rStyle w:val="Funotenzeichen"/>
        </w:rPr>
        <w:t xml:space="preserve"> </w:t>
      </w:r>
      <w:r w:rsidR="00295BD8">
        <w:rPr>
          <w:rStyle w:val="Funotenzeichen"/>
        </w:rPr>
        <w:footnoteReference w:id="8"/>
      </w:r>
      <w:r w:rsidR="00295BD8">
        <w:t xml:space="preserve">  </w:t>
      </w:r>
    </w:p>
    <w:p w:rsidR="00BF17F1" w:rsidRDefault="00BF17F1" w:rsidP="00BF17F1">
      <w:r>
        <w:t xml:space="preserve">Die problemspezifischen </w:t>
      </w:r>
      <w:proofErr w:type="spellStart"/>
      <w:r>
        <w:t>Heuristiken</w:t>
      </w:r>
      <w:proofErr w:type="spellEnd"/>
      <w:r>
        <w:t xml:space="preserve"> können in 2 Gruppen einget</w:t>
      </w:r>
      <w:r w:rsidR="00CD390A">
        <w:t>eilt werden</w:t>
      </w:r>
      <w:r w:rsidR="00AA36B2">
        <w:t>:</w:t>
      </w:r>
      <w:r w:rsidR="00CD390A">
        <w:t xml:space="preserve"> </w:t>
      </w:r>
      <w:r>
        <w:t>Ve</w:t>
      </w:r>
      <w:r>
        <w:t>r</w:t>
      </w:r>
      <w:r>
        <w:t>besserungsverfah</w:t>
      </w:r>
      <w:r w:rsidR="00CD390A">
        <w:t>ren und Konstruktionsverfahren. B</w:t>
      </w:r>
      <w:r>
        <w:t>ei</w:t>
      </w:r>
      <w:r w:rsidR="00AA36B2">
        <w:t>m</w:t>
      </w:r>
      <w:r w:rsidR="0048743D">
        <w:t xml:space="preserve"> letzteren</w:t>
      </w:r>
      <w:r>
        <w:t xml:space="preserve"> gelangt die Heuri</w:t>
      </w:r>
      <w:r>
        <w:t>s</w:t>
      </w:r>
      <w:r>
        <w:t>tik</w:t>
      </w:r>
      <w:r w:rsidR="0048743D">
        <w:t>,</w:t>
      </w:r>
      <w:r>
        <w:t xml:space="preserve"> durch einsetzten oder entfernen von Elementen von einer meist</w:t>
      </w:r>
      <w:r w:rsidR="0048743D">
        <w:t xml:space="preserve"> unzulässigen-</w:t>
      </w:r>
      <w:r w:rsidR="00CD390A">
        <w:t xml:space="preserve"> </w:t>
      </w:r>
      <w:r w:rsidR="0048743D">
        <w:t xml:space="preserve">bzw. </w:t>
      </w:r>
      <w:r w:rsidR="00CD390A">
        <w:t>unvollständigen</w:t>
      </w:r>
      <w:r w:rsidR="0048743D">
        <w:t>-</w:t>
      </w:r>
      <w:r w:rsidR="00CD390A">
        <w:t xml:space="preserve"> Lösung</w:t>
      </w:r>
      <w:r w:rsidR="0048743D">
        <w:t>,</w:t>
      </w:r>
      <w:r w:rsidR="00CD390A">
        <w:t xml:space="preserve"> zu einer optimierten </w:t>
      </w:r>
      <w:r>
        <w:t>Lö</w:t>
      </w:r>
      <w:r w:rsidR="0048743D">
        <w:t xml:space="preserve">sung. </w:t>
      </w:r>
      <w:commentRangeStart w:id="28"/>
      <w:commentRangeStart w:id="29"/>
      <w:r w:rsidR="0048743D">
        <w:t>Dabei könn</w:t>
      </w:r>
      <w:r>
        <w:t>en die Ve</w:t>
      </w:r>
      <w:r>
        <w:t>r</w:t>
      </w:r>
      <w:r>
        <w:t>fah</w:t>
      </w:r>
      <w:r w:rsidR="0048743D">
        <w:t>ren nochmal unterteilt werde</w:t>
      </w:r>
      <w:r w:rsidR="008E6C46">
        <w:t>n,</w:t>
      </w:r>
      <w:r>
        <w:t xml:space="preserve"> </w:t>
      </w:r>
      <w:r w:rsidR="0048743D">
        <w:t>ob d</w:t>
      </w:r>
      <w:r w:rsidR="004B6B2E">
        <w:t xml:space="preserve">ie </w:t>
      </w:r>
      <w:r w:rsidR="00CD390A">
        <w:t>beiden</w:t>
      </w:r>
      <w:r>
        <w:t xml:space="preserve"> grundsätzlichen Probleme der To</w:t>
      </w:r>
      <w:r>
        <w:t>u</w:t>
      </w:r>
      <w:r>
        <w:t>renplanung, das Gruppierungs-und das Wegfindungsproblem, zusammen (einstu</w:t>
      </w:r>
      <w:r w:rsidR="0048743D">
        <w:t>fig) oder getrennt (zweistufig) gelöst werden.</w:t>
      </w:r>
      <w:r w:rsidRPr="00BF17F1">
        <w:rPr>
          <w:rStyle w:val="Funotenzeichen"/>
        </w:rPr>
        <w:t xml:space="preserve"> </w:t>
      </w:r>
      <w:commentRangeEnd w:id="28"/>
      <w:r w:rsidR="008E6C46">
        <w:rPr>
          <w:rStyle w:val="Kommentarzeichen"/>
        </w:rPr>
        <w:commentReference w:id="28"/>
      </w:r>
      <w:commentRangeEnd w:id="29"/>
      <w:r w:rsidR="008E6C46">
        <w:rPr>
          <w:rStyle w:val="Kommentarzeichen"/>
        </w:rPr>
        <w:commentReference w:id="29"/>
      </w:r>
    </w:p>
    <w:p w:rsidR="00BF17F1" w:rsidRDefault="00BF17F1" w:rsidP="00BF17F1">
      <w:r>
        <w:t>Bei einem Verbesserungsverfahren wird von einer bestehenden Ausgangslösung, die beispielsweise durch ein Konstruktionsverfahren erzeugt wurde, eine oder me</w:t>
      </w:r>
      <w:r>
        <w:t>h</w:t>
      </w:r>
      <w:r>
        <w:lastRenderedPageBreak/>
        <w:t>rere Nachbarschaftslösungen NB(x) aufgrund bestimmter Regeln erzeugt</w:t>
      </w:r>
      <w:r w:rsidRPr="00714659">
        <w:t xml:space="preserve">. Diese Nachbarn </w:t>
      </w:r>
      <w:r>
        <w:t xml:space="preserve">x’ </w:t>
      </w:r>
      <w:r w:rsidRPr="00714659">
        <w:t>Є NB</w:t>
      </w:r>
      <w:r>
        <w:t xml:space="preserve"> werden kontinuierlich erzeugt und je nach gewählter Strategie (frist-</w:t>
      </w:r>
      <w:proofErr w:type="spellStart"/>
      <w:r>
        <w:t>accept</w:t>
      </w:r>
      <w:proofErr w:type="spellEnd"/>
      <w:r>
        <w:t>, best-</w:t>
      </w:r>
      <w:proofErr w:type="spellStart"/>
      <w:r>
        <w:t>accept</w:t>
      </w:r>
      <w:proofErr w:type="spellEnd"/>
      <w:r>
        <w:t>) die nächste verbesserte Lösung ausgewählt. Dabei kö</w:t>
      </w:r>
      <w:r>
        <w:t>n</w:t>
      </w:r>
      <w:r>
        <w:t xml:space="preserve">nen die Verbesserungsverfahren nochmals in Intra-Tour und Inter-Tour gegliedert werden. </w:t>
      </w:r>
    </w:p>
    <w:p w:rsidR="00BF17F1" w:rsidRDefault="00BF17F1" w:rsidP="00BF17F1">
      <w:r>
        <w:t>Inter-Tour beschreibt dabei den Austausch von Aufträgen zwischen den einzelnen Touren wogegen Intra-Tour nur die Reihenfolge der Aufträge</w:t>
      </w:r>
      <w:r w:rsidR="00C8696E">
        <w:t xml:space="preserve"> innerhalb einer Tour tauscht.</w:t>
      </w:r>
      <w:r w:rsidR="00C8696E">
        <w:rPr>
          <w:rStyle w:val="Funotenzeichen"/>
        </w:rPr>
        <w:footnoteReference w:id="9"/>
      </w:r>
      <w:r w:rsidR="00764108">
        <w:t xml:space="preserve"> </w:t>
      </w:r>
      <w:r w:rsidR="00190C00">
        <w:t xml:space="preserve">In unserem Fall </w:t>
      </w:r>
      <w:r w:rsidR="00764108">
        <w:t xml:space="preserve">ist auch das Gruppierungsproblem über </w:t>
      </w:r>
      <w:r w:rsidR="00190C00">
        <w:t xml:space="preserve">z.B. ein Inter-Tour-Verfahren zu lösen. </w:t>
      </w:r>
    </w:p>
    <w:p w:rsidR="00835896" w:rsidRDefault="00835896" w:rsidP="00835896">
      <w:pPr>
        <w:pStyle w:val="DEFberschrift3"/>
      </w:pPr>
      <w:bookmarkStart w:id="30" w:name="_Toc272380226"/>
      <w:proofErr w:type="spellStart"/>
      <w:r>
        <w:t>Metaheuristiken</w:t>
      </w:r>
      <w:bookmarkEnd w:id="30"/>
      <w:proofErr w:type="spellEnd"/>
      <w:r>
        <w:t xml:space="preserve"> </w:t>
      </w:r>
    </w:p>
    <w:p w:rsidR="00835896" w:rsidRDefault="006D7690" w:rsidP="00835896">
      <w:proofErr w:type="spellStart"/>
      <w:r>
        <w:t>Metaheuristiken</w:t>
      </w:r>
      <w:proofErr w:type="spellEnd"/>
      <w:r w:rsidR="00835896">
        <w:t xml:space="preserve"> dienen zur Vermeidung von lokalen Optima, die häufig bei proble</w:t>
      </w:r>
      <w:r w:rsidR="00835896">
        <w:t>m</w:t>
      </w:r>
      <w:r w:rsidR="00835896">
        <w:t xml:space="preserve">spezifischen </w:t>
      </w:r>
      <w:proofErr w:type="spellStart"/>
      <w:r w:rsidR="00835896">
        <w:t>Heuristiken</w:t>
      </w:r>
      <w:proofErr w:type="spellEnd"/>
      <w:r w:rsidR="00835896">
        <w:t xml:space="preserve"> auftreten. Gerade bei </w:t>
      </w:r>
      <w:r w:rsidR="00190C00">
        <w:t>Problemstellungen mit großen L</w:t>
      </w:r>
      <w:r w:rsidR="00190C00">
        <w:t>ö</w:t>
      </w:r>
      <w:r w:rsidR="00190C00">
        <w:t>sungsräumen</w:t>
      </w:r>
      <w:r w:rsidR="00835896">
        <w:t xml:space="preserve">, </w:t>
      </w:r>
      <w:r w:rsidR="00190C00">
        <w:t xml:space="preserve">wie das DRP </w:t>
      </w:r>
      <w:r w:rsidR="007E0D16">
        <w:t xml:space="preserve">werden in der Regel </w:t>
      </w:r>
      <w:proofErr w:type="spellStart"/>
      <w:r w:rsidR="007E0D16">
        <w:t>Metaheuristiken</w:t>
      </w:r>
      <w:proofErr w:type="spellEnd"/>
      <w:r w:rsidR="007E0D16">
        <w:t xml:space="preserve"> zur Lösung ve</w:t>
      </w:r>
      <w:r w:rsidR="007E0D16">
        <w:t>r</w:t>
      </w:r>
      <w:r w:rsidR="007E0D16">
        <w:t xml:space="preserve">wendet. </w:t>
      </w:r>
    </w:p>
    <w:p w:rsidR="007E0D16" w:rsidRDefault="007E0D16" w:rsidP="00835896">
      <w:r>
        <w:t>Der Unterschied zu problemspezifi</w:t>
      </w:r>
      <w:r w:rsidR="00190C00">
        <w:t xml:space="preserve">schen </w:t>
      </w:r>
      <w:proofErr w:type="spellStart"/>
      <w:r w:rsidR="00190C00">
        <w:t>Heuristiken</w:t>
      </w:r>
      <w:proofErr w:type="spellEnd"/>
      <w:r w:rsidR="00190C00">
        <w:t xml:space="preserve"> besteht darin, </w:t>
      </w:r>
      <w:r>
        <w:t>das</w:t>
      </w:r>
      <w:r w:rsidR="00190C00">
        <w:t>s</w:t>
      </w:r>
      <w:r>
        <w:t xml:space="preserve"> </w:t>
      </w:r>
      <w:proofErr w:type="spellStart"/>
      <w:r>
        <w:t>Metaheuri</w:t>
      </w:r>
      <w:r>
        <w:t>s</w:t>
      </w:r>
      <w:r>
        <w:t>tiken</w:t>
      </w:r>
      <w:proofErr w:type="spellEnd"/>
      <w:r>
        <w:t xml:space="preserve"> auch eine zeitweilige Verschlechterung </w:t>
      </w:r>
      <w:r w:rsidR="00190C00">
        <w:t>der</w:t>
      </w:r>
      <w:r>
        <w:t xml:space="preserve"> Lösung zulassen, um </w:t>
      </w:r>
      <w:r w:rsidR="00190C00">
        <w:t>den</w:t>
      </w:r>
      <w:r>
        <w:t xml:space="preserve"> lokalen </w:t>
      </w:r>
      <w:r w:rsidR="00190C00">
        <w:t>Optima</w:t>
      </w:r>
      <w:r>
        <w:t xml:space="preserve"> zu entkommen.</w:t>
      </w:r>
      <w:r w:rsidR="006D7690">
        <w:t xml:space="preserve"> Eine Metaheuristik ist grundsätzlich sehr allgemein gehalten und bedient sich für die Lösung spezifischer Problem</w:t>
      </w:r>
      <w:r w:rsidR="004B6B2E">
        <w:t>e häufig exakten Verfahren und bzw.</w:t>
      </w:r>
      <w:r w:rsidR="006D7690">
        <w:t xml:space="preserve"> oder problemspezifischer </w:t>
      </w:r>
      <w:proofErr w:type="spellStart"/>
      <w:r w:rsidR="006D7690">
        <w:t>Heuristiken</w:t>
      </w:r>
      <w:proofErr w:type="spellEnd"/>
      <w:r w:rsidR="004B6B2E">
        <w:t xml:space="preserve">. Für das </w:t>
      </w:r>
      <w:proofErr w:type="spellStart"/>
      <w:r w:rsidR="004B6B2E">
        <w:t>Dail</w:t>
      </w:r>
      <w:proofErr w:type="spellEnd"/>
      <w:r w:rsidR="004B6B2E">
        <w:t>-</w:t>
      </w:r>
      <w:proofErr w:type="spellStart"/>
      <w:r w:rsidR="004B6B2E">
        <w:t>and</w:t>
      </w:r>
      <w:proofErr w:type="spellEnd"/>
      <w:r w:rsidR="004B6B2E">
        <w:t>-Ride-Problem</w:t>
      </w:r>
      <w:r w:rsidR="006D7690">
        <w:t xml:space="preserve"> ist eine Metaheuristik notwendig, um den vielen lokalen Optima zu entgehen und eine mö</w:t>
      </w:r>
      <w:r w:rsidR="006D7690">
        <w:t>g</w:t>
      </w:r>
      <w:r w:rsidR="006D7690">
        <w:t xml:space="preserve">lichst gute Gesamtqualität zu erzielen. </w:t>
      </w:r>
    </w:p>
    <w:p w:rsidR="00190C00" w:rsidRPr="00835896" w:rsidRDefault="00190C00" w:rsidP="00835896">
      <w:r>
        <w:t xml:space="preserve">In der nachfolgenden „Tabelle </w:t>
      </w:r>
      <w:r>
        <w:fldChar w:fldCharType="begin"/>
      </w:r>
      <w:r>
        <w:instrText xml:space="preserve"> REF _Ref343968319 \h </w:instrText>
      </w:r>
      <w:r>
        <w:fldChar w:fldCharType="separate"/>
      </w:r>
      <w:r w:rsidR="00DE305C">
        <w:t>- Übersicht einzelner Lösungsverfahren</w:t>
      </w:r>
      <w:r>
        <w:fldChar w:fldCharType="end"/>
      </w:r>
      <w:r>
        <w:t>“ werden ein</w:t>
      </w:r>
      <w:r>
        <w:t>i</w:t>
      </w:r>
      <w:r>
        <w:t xml:space="preserve">ge  mögliche Algorithmen für die einzelnen Verfahrensansätze in ihren Grundzügen beschrieben. </w:t>
      </w:r>
    </w:p>
    <w:tbl>
      <w:tblPr>
        <w:tblStyle w:val="Tabellenraster"/>
        <w:tblW w:w="0" w:type="auto"/>
        <w:tblLook w:val="04A0" w:firstRow="1" w:lastRow="0" w:firstColumn="1" w:lastColumn="0" w:noHBand="0" w:noVBand="1"/>
      </w:tblPr>
      <w:tblGrid>
        <w:gridCol w:w="1310"/>
        <w:gridCol w:w="7776"/>
      </w:tblGrid>
      <w:tr w:rsidR="00BF17F1" w:rsidTr="00BF17F1">
        <w:trPr>
          <w:trHeight w:val="494"/>
        </w:trPr>
        <w:tc>
          <w:tcPr>
            <w:tcW w:w="9060" w:type="dxa"/>
            <w:gridSpan w:val="2"/>
            <w:shd w:val="clear" w:color="auto" w:fill="D9D9D9" w:themeFill="background1" w:themeFillShade="D9"/>
          </w:tcPr>
          <w:p w:rsidR="00BF17F1" w:rsidRPr="00BF17F1" w:rsidRDefault="00BF17F1" w:rsidP="00BF17F1">
            <w:pPr>
              <w:jc w:val="left"/>
              <w:rPr>
                <w:b/>
              </w:rPr>
            </w:pPr>
            <w:r w:rsidRPr="009049B0">
              <w:rPr>
                <w:b/>
              </w:rPr>
              <w:t>Exakte Lösungsverfahren</w:t>
            </w:r>
          </w:p>
        </w:tc>
      </w:tr>
      <w:tr w:rsidR="009049B0" w:rsidTr="006D7690">
        <w:tc>
          <w:tcPr>
            <w:tcW w:w="1284" w:type="dxa"/>
          </w:tcPr>
          <w:p w:rsidR="009049B0" w:rsidRDefault="00C8696E" w:rsidP="00C8696E">
            <w:pPr>
              <w:jc w:val="left"/>
            </w:pPr>
            <w:r>
              <w:t xml:space="preserve">A* </w:t>
            </w:r>
          </w:p>
        </w:tc>
        <w:tc>
          <w:tcPr>
            <w:tcW w:w="7776" w:type="dxa"/>
          </w:tcPr>
          <w:p w:rsidR="00C91242" w:rsidRDefault="009049B0" w:rsidP="00C91242">
            <w:r>
              <w:t xml:space="preserve">Dient hauptsächlich zur Ermittlung des kürzesten Pfades zwischen 2 Knoten in einem </w:t>
            </w:r>
            <w:r w:rsidR="00246D03">
              <w:t>Graphen mit positiven Kantengewichten.</w:t>
            </w:r>
            <w:r w:rsidR="00A702F3">
              <w:t xml:space="preserve"> Das Verfa</w:t>
            </w:r>
            <w:r w:rsidR="00A702F3">
              <w:t>h</w:t>
            </w:r>
            <w:r w:rsidR="00A702F3">
              <w:t>ren erzeugt</w:t>
            </w:r>
            <w:r w:rsidR="00246D03">
              <w:t xml:space="preserve"> pro benachbarten Knoten</w:t>
            </w:r>
            <w:r w:rsidR="00C91242">
              <w:t>, unter Verwendung der Gewic</w:t>
            </w:r>
            <w:r w:rsidR="00C91242">
              <w:t>h</w:t>
            </w:r>
            <w:r w:rsidR="00C91242">
              <w:lastRenderedPageBreak/>
              <w:t>tung des möglichen Knotens,</w:t>
            </w:r>
            <w:r w:rsidR="00246D03">
              <w:t xml:space="preserve"> eine </w:t>
            </w:r>
            <w:r w:rsidR="00C91242">
              <w:t>wahrs</w:t>
            </w:r>
            <w:r w:rsidR="00A702F3">
              <w:t xml:space="preserve">cheinliche Entfernung zum Ziel und führt diesen Schritt für jeden Knoten erneut durch, sodass sich der Algorithmus schneller in die Richtung des Ziels ausbreitet. </w:t>
            </w:r>
          </w:p>
          <w:p w:rsidR="00A702F3" w:rsidRDefault="00A702F3" w:rsidP="00C91242">
            <w:r>
              <w:t xml:space="preserve">Er wurde erstmals </w:t>
            </w:r>
            <w:r w:rsidRPr="00670568">
              <w:t>1968 von </w:t>
            </w:r>
            <w:hyperlink r:id="rId17" w:tooltip="Peter Hart (Seite nicht vorhanden)" w:history="1">
              <w:r w:rsidRPr="00670568">
                <w:rPr>
                  <w:rStyle w:val="Buchtitel"/>
                </w:rPr>
                <w:t>Peter Hart</w:t>
              </w:r>
            </w:hyperlink>
            <w:r w:rsidRPr="00670568">
              <w:rPr>
                <w:rStyle w:val="Buchtitel"/>
              </w:rPr>
              <w:t>, </w:t>
            </w:r>
            <w:hyperlink r:id="rId18" w:tooltip="Nils J. Nilsson (Seite nicht vorhanden)" w:history="1">
              <w:r w:rsidRPr="00670568">
                <w:rPr>
                  <w:rStyle w:val="Buchtitel"/>
                </w:rPr>
                <w:t>Nils J. Nil</w:t>
              </w:r>
              <w:r w:rsidRPr="00670568">
                <w:rPr>
                  <w:rStyle w:val="Buchtitel"/>
                </w:rPr>
                <w:t>s</w:t>
              </w:r>
              <w:r w:rsidRPr="00670568">
                <w:rPr>
                  <w:rStyle w:val="Buchtitel"/>
                </w:rPr>
                <w:t>son</w:t>
              </w:r>
            </w:hyperlink>
            <w:r w:rsidRPr="00670568">
              <w:rPr>
                <w:rStyle w:val="Buchtitel"/>
              </w:rPr>
              <w:t> </w:t>
            </w:r>
            <w:r w:rsidRPr="00670568">
              <w:t>und</w:t>
            </w:r>
            <w:r w:rsidRPr="00670568">
              <w:rPr>
                <w:b/>
                <w:bCs/>
                <w:smallCaps/>
              </w:rPr>
              <w:t> </w:t>
            </w:r>
            <w:hyperlink r:id="rId19" w:tooltip="Bertram Raphael (Seite nicht vorhanden)" w:history="1">
              <w:r w:rsidRPr="00670568">
                <w:rPr>
                  <w:rStyle w:val="Buchtitel"/>
                </w:rPr>
                <w:t>Bertram Raphael</w:t>
              </w:r>
            </w:hyperlink>
            <w:r>
              <w:rPr>
                <w:rStyle w:val="Funotenzeichen"/>
                <w:b/>
                <w:bCs/>
                <w:smallCaps/>
                <w:spacing w:val="5"/>
              </w:rPr>
              <w:footnoteReference w:id="10"/>
            </w:r>
            <w:r>
              <w:rPr>
                <w:rStyle w:val="Buchtitel"/>
              </w:rPr>
              <w:t xml:space="preserve"> </w:t>
            </w:r>
            <w:r w:rsidRPr="00A702F3">
              <w:t>beschreiben</w:t>
            </w:r>
            <w:r w:rsidRPr="00A702F3">
              <w:rPr>
                <w:b/>
                <w:bCs/>
                <w:smallCaps/>
              </w:rPr>
              <w:t xml:space="preserve"> </w:t>
            </w:r>
          </w:p>
          <w:p w:rsidR="0017046B" w:rsidRDefault="0017046B" w:rsidP="00C91242">
            <w:pPr>
              <w:pStyle w:val="Listenabsatz"/>
              <w:numPr>
                <w:ilvl w:val="0"/>
                <w:numId w:val="47"/>
              </w:numPr>
            </w:pPr>
            <w:r>
              <w:t>Liefert zuverlässig den schnellsten Weg</w:t>
            </w:r>
          </w:p>
          <w:p w:rsidR="009049B0" w:rsidRDefault="0017046B" w:rsidP="0017046B">
            <w:pPr>
              <w:pStyle w:val="Listenabsatz"/>
              <w:numPr>
                <w:ilvl w:val="0"/>
                <w:numId w:val="46"/>
              </w:numPr>
            </w:pPr>
            <w:r>
              <w:t>Hohe Speicherauslastung aufgrund der immer größer werde</w:t>
            </w:r>
            <w:r>
              <w:t>n</w:t>
            </w:r>
            <w:r>
              <w:t>den Matrix</w:t>
            </w:r>
          </w:p>
        </w:tc>
      </w:tr>
      <w:tr w:rsidR="00BF17F1" w:rsidTr="00BF17F1">
        <w:tc>
          <w:tcPr>
            <w:tcW w:w="9060" w:type="dxa"/>
            <w:gridSpan w:val="2"/>
            <w:shd w:val="clear" w:color="auto" w:fill="D9D9D9" w:themeFill="background1" w:themeFillShade="D9"/>
          </w:tcPr>
          <w:p w:rsidR="00BF17F1" w:rsidRDefault="00BF17F1" w:rsidP="00BF17F1">
            <w:pPr>
              <w:jc w:val="left"/>
            </w:pPr>
            <w:r>
              <w:rPr>
                <w:b/>
              </w:rPr>
              <w:lastRenderedPageBreak/>
              <w:t>Problemspezifische-</w:t>
            </w:r>
            <w:proofErr w:type="spellStart"/>
            <w:r w:rsidRPr="009049B0">
              <w:rPr>
                <w:b/>
              </w:rPr>
              <w:t>Heuristiken</w:t>
            </w:r>
            <w:proofErr w:type="spellEnd"/>
          </w:p>
        </w:tc>
      </w:tr>
      <w:tr w:rsidR="00885961" w:rsidTr="00885961">
        <w:tc>
          <w:tcPr>
            <w:tcW w:w="9060" w:type="dxa"/>
            <w:gridSpan w:val="2"/>
          </w:tcPr>
          <w:p w:rsidR="00885961" w:rsidRDefault="00885961" w:rsidP="00885961">
            <w:pPr>
              <w:jc w:val="left"/>
            </w:pPr>
            <w:r>
              <w:t xml:space="preserve">Konstruktionsverfahren </w:t>
            </w:r>
          </w:p>
        </w:tc>
      </w:tr>
      <w:tr w:rsidR="00885961" w:rsidTr="006D7690">
        <w:tc>
          <w:tcPr>
            <w:tcW w:w="1284" w:type="dxa"/>
          </w:tcPr>
          <w:p w:rsidR="00885961" w:rsidRDefault="00885961" w:rsidP="00885961">
            <w:pPr>
              <w:jc w:val="left"/>
            </w:pPr>
            <w:r>
              <w:t xml:space="preserve"> </w:t>
            </w:r>
            <w:proofErr w:type="spellStart"/>
            <w:r>
              <w:t>Saving</w:t>
            </w:r>
            <w:proofErr w:type="spellEnd"/>
          </w:p>
        </w:tc>
        <w:tc>
          <w:tcPr>
            <w:tcW w:w="7776" w:type="dxa"/>
          </w:tcPr>
          <w:p w:rsidR="00885961" w:rsidRDefault="00885961" w:rsidP="00955090">
            <w:r>
              <w:t xml:space="preserve">Das von </w:t>
            </w:r>
            <w:r w:rsidRPr="00885961">
              <w:rPr>
                <w:rStyle w:val="Buchtitel"/>
              </w:rPr>
              <w:t>Clark</w:t>
            </w:r>
            <w:r>
              <w:t xml:space="preserve"> und </w:t>
            </w:r>
            <w:r w:rsidRPr="00885961">
              <w:rPr>
                <w:rStyle w:val="Buchtitel"/>
              </w:rPr>
              <w:t>Wright</w:t>
            </w:r>
            <w:r>
              <w:t xml:space="preserve"> 1964</w:t>
            </w:r>
            <w:r w:rsidR="00670568">
              <w:rPr>
                <w:rStyle w:val="Funotenzeichen"/>
              </w:rPr>
              <w:footnoteReference w:id="11"/>
            </w:r>
            <w:r>
              <w:t xml:space="preserve"> entwickelte Verfahren basiert auf der Ersparnis, die durch Verknüpfung einzelner Aufträge zu einer Tour entsteht. Dabei wird zunächst von einem Depot D</w:t>
            </w:r>
            <w:r>
              <w:rPr>
                <w:sz w:val="22"/>
              </w:rPr>
              <w:t xml:space="preserve"> zu jedem Auftrag eine Route </w:t>
            </w:r>
            <w:r w:rsidR="00955090">
              <w:rPr>
                <w:sz w:val="22"/>
              </w:rPr>
              <w:t>gebildet</w:t>
            </w:r>
            <w:r>
              <w:rPr>
                <w:sz w:val="22"/>
              </w:rPr>
              <w:t>. Durch Kombination von 2 Aufträgen entsteht das „</w:t>
            </w:r>
            <w:proofErr w:type="spellStart"/>
            <w:r>
              <w:rPr>
                <w:sz w:val="22"/>
              </w:rPr>
              <w:t>Saving</w:t>
            </w:r>
            <w:proofErr w:type="spellEnd"/>
            <w:r>
              <w:rPr>
                <w:sz w:val="22"/>
              </w:rPr>
              <w:t>“, die Entfernung, die durch</w:t>
            </w:r>
            <w:r w:rsidR="00955090">
              <w:rPr>
                <w:sz w:val="22"/>
              </w:rPr>
              <w:t xml:space="preserve"> das</w:t>
            </w:r>
            <w:r>
              <w:rPr>
                <w:sz w:val="22"/>
              </w:rPr>
              <w:t xml:space="preserve"> </w:t>
            </w:r>
            <w:r w:rsidR="00934247">
              <w:rPr>
                <w:sz w:val="22"/>
              </w:rPr>
              <w:t>Zusammenlegen</w:t>
            </w:r>
            <w:r>
              <w:rPr>
                <w:sz w:val="22"/>
              </w:rPr>
              <w:t xml:space="preserve"> gespart wurde. Dieser Pr</w:t>
            </w:r>
            <w:r>
              <w:rPr>
                <w:sz w:val="22"/>
              </w:rPr>
              <w:t>o</w:t>
            </w:r>
            <w:r>
              <w:rPr>
                <w:sz w:val="22"/>
              </w:rPr>
              <w:t xml:space="preserve">zess wird wiederholt, bis ein </w:t>
            </w:r>
            <w:r w:rsidRPr="00885961">
              <w:rPr>
                <w:sz w:val="22"/>
              </w:rPr>
              <w:t xml:space="preserve">Abbruchkriterium </w:t>
            </w:r>
            <w:r>
              <w:rPr>
                <w:sz w:val="22"/>
              </w:rPr>
              <w:t xml:space="preserve">erreicht </w:t>
            </w:r>
            <w:r w:rsidR="00955090">
              <w:rPr>
                <w:sz w:val="22"/>
              </w:rPr>
              <w:t>wurde</w:t>
            </w:r>
            <w:r>
              <w:rPr>
                <w:sz w:val="22"/>
              </w:rPr>
              <w:t xml:space="preserve">. </w:t>
            </w:r>
          </w:p>
        </w:tc>
      </w:tr>
      <w:tr w:rsidR="00885961" w:rsidTr="00885961">
        <w:tc>
          <w:tcPr>
            <w:tcW w:w="9060" w:type="dxa"/>
            <w:gridSpan w:val="2"/>
          </w:tcPr>
          <w:p w:rsidR="00885961" w:rsidRDefault="00885961" w:rsidP="00885961">
            <w:pPr>
              <w:jc w:val="left"/>
            </w:pPr>
            <w:r>
              <w:t>Verbesserungsverfahren</w:t>
            </w:r>
          </w:p>
        </w:tc>
      </w:tr>
      <w:tr w:rsidR="00BF17F1" w:rsidTr="006D7690">
        <w:tc>
          <w:tcPr>
            <w:tcW w:w="1284" w:type="dxa"/>
          </w:tcPr>
          <w:p w:rsidR="00BF17F1" w:rsidRDefault="00BF17F1" w:rsidP="00BF17F1">
            <w:r w:rsidRPr="0051423F">
              <w:t>k-</w:t>
            </w:r>
            <w:proofErr w:type="spellStart"/>
            <w:r w:rsidRPr="0051423F">
              <w:t>Opt</w:t>
            </w:r>
            <w:proofErr w:type="spellEnd"/>
            <w:r w:rsidR="00C8696E">
              <w:t xml:space="preserve"> </w:t>
            </w:r>
            <w:r>
              <w:t xml:space="preserve"> </w:t>
            </w:r>
          </w:p>
          <w:p w:rsidR="00BF17F1" w:rsidRDefault="00BF17F1" w:rsidP="00BF17F1">
            <w:pPr>
              <w:jc w:val="left"/>
            </w:pPr>
            <w:r>
              <w:t>(intra-</w:t>
            </w:r>
            <w:r w:rsidR="006D7690">
              <w:t xml:space="preserve"> </w:t>
            </w:r>
            <w:r>
              <w:t xml:space="preserve">Tour) </w:t>
            </w:r>
          </w:p>
        </w:tc>
        <w:tc>
          <w:tcPr>
            <w:tcW w:w="7776" w:type="dxa"/>
          </w:tcPr>
          <w:p w:rsidR="00BF17F1" w:rsidRDefault="00C8696E" w:rsidP="00C8696E">
            <w:r>
              <w:t>Durch den entfernen von k-Aufträgen aus einer Tour und unter B</w:t>
            </w:r>
            <w:r>
              <w:t>e</w:t>
            </w:r>
            <w:r>
              <w:t>rücksichtigung von Restriktionen erneutes einfügen in die  gleiche To</w:t>
            </w:r>
            <w:r>
              <w:t>u</w:t>
            </w:r>
            <w:r>
              <w:t>ren werden neue verbesserte Lösungen produziert.</w:t>
            </w:r>
          </w:p>
        </w:tc>
      </w:tr>
      <w:tr w:rsidR="009049B0" w:rsidTr="006D7690">
        <w:tc>
          <w:tcPr>
            <w:tcW w:w="1284" w:type="dxa"/>
          </w:tcPr>
          <w:p w:rsidR="00BF17F1" w:rsidRDefault="00C8696E" w:rsidP="00BF17F1">
            <w:r w:rsidRPr="00C8696E">
              <w:t xml:space="preserve">Cross Exchange </w:t>
            </w:r>
            <w:r w:rsidR="00BF17F1">
              <w:t>(inter-Tour)</w:t>
            </w:r>
          </w:p>
          <w:p w:rsidR="009049B0" w:rsidRDefault="009049B0" w:rsidP="00246D03">
            <w:pPr>
              <w:jc w:val="left"/>
            </w:pPr>
          </w:p>
        </w:tc>
        <w:tc>
          <w:tcPr>
            <w:tcW w:w="7776" w:type="dxa"/>
          </w:tcPr>
          <w:p w:rsidR="00C8696E" w:rsidRDefault="00C8696E" w:rsidP="00C8696E">
            <w:r>
              <w:t>Im Gegensatz zu Intra-Tour wird hierbei durch tauschen Aufträge zw</w:t>
            </w:r>
            <w:r>
              <w:t>i</w:t>
            </w:r>
            <w:r>
              <w:t>schen den  Touren eine Verbesserung erzielt.</w:t>
            </w:r>
          </w:p>
          <w:p w:rsidR="009049B0" w:rsidRDefault="00C8696E" w:rsidP="00C8696E">
            <w:r>
              <w:t xml:space="preserve">In jeder </w:t>
            </w:r>
            <w:proofErr w:type="spellStart"/>
            <w:r>
              <w:t>Interation</w:t>
            </w:r>
            <w:proofErr w:type="spellEnd"/>
            <w:r>
              <w:t xml:space="preserve"> wird der Prozess des Tauschens solange durchführt bis eine Verbesserung eintritt. Ist dies der Fall wird die Verbesserte Lösung akzeptiert und eine neue </w:t>
            </w:r>
            <w:proofErr w:type="spellStart"/>
            <w:r>
              <w:t>Interation</w:t>
            </w:r>
            <w:proofErr w:type="spellEnd"/>
            <w:r>
              <w:t xml:space="preserve"> beginnt.</w:t>
            </w:r>
            <w:r>
              <w:rPr>
                <w:rStyle w:val="Funotenzeichen"/>
              </w:rPr>
              <w:footnoteReference w:id="12"/>
            </w:r>
          </w:p>
        </w:tc>
      </w:tr>
      <w:tr w:rsidR="0080282D" w:rsidTr="0080282D">
        <w:tc>
          <w:tcPr>
            <w:tcW w:w="9060" w:type="dxa"/>
            <w:gridSpan w:val="2"/>
            <w:shd w:val="clear" w:color="auto" w:fill="D9D9D9" w:themeFill="background1" w:themeFillShade="D9"/>
          </w:tcPr>
          <w:p w:rsidR="0080282D" w:rsidRPr="009049B0" w:rsidRDefault="0080282D" w:rsidP="00246D03">
            <w:pPr>
              <w:jc w:val="left"/>
              <w:rPr>
                <w:b/>
              </w:rPr>
            </w:pPr>
            <w:r w:rsidRPr="009049B0">
              <w:rPr>
                <w:b/>
              </w:rPr>
              <w:t>Meta-</w:t>
            </w:r>
            <w:proofErr w:type="spellStart"/>
            <w:r w:rsidRPr="009049B0">
              <w:rPr>
                <w:b/>
              </w:rPr>
              <w:t>Heuristiken</w:t>
            </w:r>
            <w:proofErr w:type="spellEnd"/>
          </w:p>
          <w:p w:rsidR="0080282D" w:rsidRDefault="0080282D" w:rsidP="00A6227C"/>
        </w:tc>
      </w:tr>
      <w:tr w:rsidR="00C8696E" w:rsidTr="006D7690">
        <w:tc>
          <w:tcPr>
            <w:tcW w:w="1284" w:type="dxa"/>
          </w:tcPr>
          <w:p w:rsidR="00C8696E" w:rsidRDefault="00835896" w:rsidP="00C8696E">
            <w:pPr>
              <w:jc w:val="left"/>
            </w:pPr>
            <w:r>
              <w:t>Generisch</w:t>
            </w:r>
          </w:p>
        </w:tc>
        <w:tc>
          <w:tcPr>
            <w:tcW w:w="7776" w:type="dxa"/>
          </w:tcPr>
          <w:p w:rsidR="00C8696E" w:rsidRDefault="006D7690" w:rsidP="004A30C4">
            <w:r>
              <w:t>Als Vorbild des generischen Algorithmus dient die Zellteilung und M</w:t>
            </w:r>
            <w:r>
              <w:t>u</w:t>
            </w:r>
            <w:r>
              <w:lastRenderedPageBreak/>
              <w:t>tation in der Natur.</w:t>
            </w:r>
            <w:r w:rsidR="004D3B94">
              <w:t xml:space="preserve"> Das Verfahren in dieser Spezifikation wurde ers</w:t>
            </w:r>
            <w:r w:rsidR="004D3B94">
              <w:t>t</w:t>
            </w:r>
            <w:r w:rsidR="004D3B94">
              <w:t xml:space="preserve">mals von </w:t>
            </w:r>
            <w:r w:rsidR="004D3B94" w:rsidRPr="00955090">
              <w:rPr>
                <w:rStyle w:val="Buchtitel"/>
              </w:rPr>
              <w:t>John H. Holland</w:t>
            </w:r>
            <w:r w:rsidR="004D3B94">
              <w:t xml:space="preserve">  1975 beschrieben</w:t>
            </w:r>
            <w:r w:rsidR="004D3B94">
              <w:rPr>
                <w:rStyle w:val="Funotenzeichen"/>
              </w:rPr>
              <w:footnoteReference w:id="13"/>
            </w:r>
            <w:r w:rsidR="004D3B94">
              <w:t xml:space="preserve"> und erlangt d</w:t>
            </w:r>
            <w:r>
              <w:t xml:space="preserve">urch teilen und </w:t>
            </w:r>
            <w:r w:rsidR="004D3B94">
              <w:t>Rekombination</w:t>
            </w:r>
            <w:r w:rsidR="00D6459E">
              <w:t xml:space="preserve"> </w:t>
            </w:r>
            <w:r>
              <w:t xml:space="preserve">einzelner Touren eine Verbesserung. Bei einer </w:t>
            </w:r>
            <w:r w:rsidR="004A30C4">
              <w:t xml:space="preserve">meist zufallsgesteuerten </w:t>
            </w:r>
            <w:r>
              <w:t>Mutation werden nach bestimmten</w:t>
            </w:r>
            <w:r w:rsidR="00D6459E">
              <w:t xml:space="preserve"> R</w:t>
            </w:r>
            <w:r w:rsidR="00D6459E">
              <w:t>e</w:t>
            </w:r>
            <w:r w:rsidR="00D6459E">
              <w:t>geln Aufträge entfernt und/oder</w:t>
            </w:r>
            <w:r>
              <w:t xml:space="preserve"> hinzugefügt, sodass auch eine Ve</w:t>
            </w:r>
            <w:r>
              <w:t>r</w:t>
            </w:r>
            <w:r>
              <w:t xml:space="preserve">schlechterung </w:t>
            </w:r>
            <w:r w:rsidR="00D6459E">
              <w:t>akzeptiert wird</w:t>
            </w:r>
            <w:r>
              <w:t xml:space="preserve">. </w:t>
            </w:r>
          </w:p>
        </w:tc>
      </w:tr>
    </w:tbl>
    <w:p w:rsidR="007B1F64" w:rsidRDefault="00CD390A" w:rsidP="00464FA1">
      <w:pPr>
        <w:pStyle w:val="Beschriftung"/>
      </w:pPr>
      <w:bookmarkStart w:id="31" w:name="_Toc272380240"/>
      <w:r>
        <w:lastRenderedPageBreak/>
        <w:t xml:space="preserve">Tabelle </w:t>
      </w:r>
      <w:r w:rsidR="00DE305C">
        <w:fldChar w:fldCharType="begin"/>
      </w:r>
      <w:r w:rsidR="00DE305C">
        <w:instrText xml:space="preserve"> SEQ Tabelle \* ARABIC </w:instrText>
      </w:r>
      <w:r w:rsidR="00DE305C">
        <w:fldChar w:fldCharType="separate"/>
      </w:r>
      <w:r w:rsidR="00DE305C">
        <w:rPr>
          <w:noProof/>
        </w:rPr>
        <w:t>1</w:t>
      </w:r>
      <w:r w:rsidR="00DE305C">
        <w:rPr>
          <w:noProof/>
        </w:rPr>
        <w:fldChar w:fldCharType="end"/>
      </w:r>
      <w:r>
        <w:t xml:space="preserve"> </w:t>
      </w:r>
      <w:bookmarkStart w:id="32" w:name="_Ref343968319"/>
      <w:r>
        <w:t>- Übersicht einzelner Lösungsverfahren</w:t>
      </w:r>
      <w:bookmarkEnd w:id="32"/>
      <w:bookmarkEnd w:id="31"/>
    </w:p>
    <w:p w:rsidR="007B1F64" w:rsidRPr="007B1F64" w:rsidRDefault="007B1F64" w:rsidP="007B1F64">
      <w:pPr>
        <w:pStyle w:val="DEFberschrift2"/>
      </w:pPr>
      <w:bookmarkStart w:id="33" w:name="_Toc272380227"/>
      <w:r>
        <w:t>Lösungsansatz</w:t>
      </w:r>
      <w:bookmarkEnd w:id="33"/>
    </w:p>
    <w:p w:rsidR="00262FC3" w:rsidRDefault="004B6B2E" w:rsidP="004F7BD4">
      <w:r>
        <w:t>Für das DARP</w:t>
      </w:r>
      <w:r w:rsidR="00262FC3">
        <w:t xml:space="preserve"> eigenen sich mehrerer der oben aufgeführten Lösungsansätze, j</w:t>
      </w:r>
      <w:r w:rsidR="00262FC3">
        <w:t>e</w:t>
      </w:r>
      <w:r w:rsidR="00262FC3">
        <w:t xml:space="preserve">doch lassen sich einige aufgrund des breiten Lösungsraums direkt wieder ausließen. </w:t>
      </w:r>
    </w:p>
    <w:p w:rsidR="003675ED" w:rsidRDefault="007B1F64" w:rsidP="00262FC3">
      <w:r>
        <w:t>Ein</w:t>
      </w:r>
      <w:r w:rsidR="004F7BD4">
        <w:t xml:space="preserve"> exaktes Verfahren, </w:t>
      </w:r>
      <w:r w:rsidR="00262FC3">
        <w:t>zur Lösung des Gruppierungs- und bzw. oder Routingpro</w:t>
      </w:r>
      <w:r w:rsidR="00262FC3">
        <w:t>b</w:t>
      </w:r>
      <w:r w:rsidR="004F7BD4">
        <w:t xml:space="preserve">lem, ist </w:t>
      </w:r>
      <w:r w:rsidR="00262FC3">
        <w:t xml:space="preserve">aufgrund des hohen Datenaufkommens und </w:t>
      </w:r>
      <w:r w:rsidR="004F7BD4">
        <w:t xml:space="preserve">Anzahl an </w:t>
      </w:r>
      <w:r>
        <w:t>Kombinationsmö</w:t>
      </w:r>
      <w:r>
        <w:t>g</w:t>
      </w:r>
      <w:r>
        <w:t xml:space="preserve">lichkeiten für die Praxis ungeeignet, </w:t>
      </w:r>
      <w:r w:rsidR="00262FC3">
        <w:t>da diese Verfahren zu lange benötigen</w:t>
      </w:r>
      <w:r w:rsidR="00464FA1">
        <w:t xml:space="preserve"> würde</w:t>
      </w:r>
      <w:r w:rsidR="004F7BD4">
        <w:t>n</w:t>
      </w:r>
      <w:r w:rsidR="00262FC3">
        <w:t xml:space="preserve"> um </w:t>
      </w:r>
      <w:r w:rsidR="00464FA1">
        <w:t>das optimale</w:t>
      </w:r>
      <w:r w:rsidR="00262FC3">
        <w:t xml:space="preserve"> Ergebnis zu produzieren. </w:t>
      </w:r>
    </w:p>
    <w:p w:rsidR="0024529A" w:rsidRDefault="0024529A" w:rsidP="00262FC3">
      <w:r>
        <w:t>P</w:t>
      </w:r>
      <w:r w:rsidR="007B1F64">
        <w:t xml:space="preserve">roblemspezifische </w:t>
      </w:r>
      <w:proofErr w:type="spellStart"/>
      <w:r>
        <w:t>Heuristiken</w:t>
      </w:r>
      <w:proofErr w:type="spellEnd"/>
      <w:r>
        <w:t xml:space="preserve"> lösen die Problematik des großen Lösungsraums</w:t>
      </w:r>
      <w:r w:rsidR="00464FA1">
        <w:t>.</w:t>
      </w:r>
      <w:r>
        <w:t xml:space="preserve"> </w:t>
      </w:r>
      <w:r w:rsidR="00464FA1">
        <w:t>D</w:t>
      </w:r>
      <w:r>
        <w:t xml:space="preserve">urch die Eigenart </w:t>
      </w:r>
      <w:r w:rsidR="00CE2A7B">
        <w:t>eine</w:t>
      </w:r>
      <w:r>
        <w:t xml:space="preserve"> </w:t>
      </w:r>
      <w:r w:rsidR="00CE2A7B">
        <w:t>ständige</w:t>
      </w:r>
      <w:r>
        <w:t xml:space="preserve"> Verbesserung einer Lösung </w:t>
      </w:r>
      <w:r w:rsidR="00464FA1">
        <w:t>erzielen zu wollen e</w:t>
      </w:r>
      <w:r w:rsidR="00464FA1">
        <w:t>r</w:t>
      </w:r>
      <w:r w:rsidR="00464FA1">
        <w:t>reichen</w:t>
      </w:r>
      <w:r>
        <w:t xml:space="preserve"> diese Verfahren häufig nur ein lokales Optima und präsentieren dies als o</w:t>
      </w:r>
      <w:r>
        <w:t>p</w:t>
      </w:r>
      <w:r>
        <w:t>timale Lösung, „</w:t>
      </w:r>
      <w:r>
        <w:fldChar w:fldCharType="begin"/>
      </w:r>
      <w:r>
        <w:instrText xml:space="preserve"> REF _Ref344652629 \h </w:instrText>
      </w:r>
      <w:r>
        <w:fldChar w:fldCharType="separate"/>
      </w:r>
      <w:r w:rsidR="00DE305C">
        <w:t xml:space="preserve">Abbildung </w:t>
      </w:r>
      <w:r w:rsidR="00DE305C">
        <w:rPr>
          <w:noProof/>
        </w:rPr>
        <w:t>2</w:t>
      </w:r>
      <w:r w:rsidR="00DE305C">
        <w:t xml:space="preserve"> - lokales- und globales Maximum</w:t>
      </w:r>
      <w:r>
        <w:fldChar w:fldCharType="end"/>
      </w:r>
      <w:r>
        <w:t>“ zeigt hier exempl</w:t>
      </w:r>
      <w:r>
        <w:t>a</w:t>
      </w:r>
      <w:r>
        <w:t xml:space="preserve">risch die Unterschiede zwischen </w:t>
      </w:r>
      <w:r w:rsidR="005100B3">
        <w:t>der Qualität der Lösungen. Das g</w:t>
      </w:r>
      <w:r>
        <w:t xml:space="preserve">lobale Maximum beschreibt im Lösungsraum das optimalste Ergebnis.  </w:t>
      </w:r>
    </w:p>
    <w:p w:rsidR="0024529A" w:rsidRDefault="0024529A" w:rsidP="0024529A">
      <w:pPr>
        <w:keepNext/>
        <w:jc w:val="center"/>
      </w:pPr>
      <w:r>
        <w:rPr>
          <w:noProof/>
        </w:rPr>
        <w:drawing>
          <wp:inline distT="0" distB="0" distL="0" distR="0" wp14:anchorId="393FD364" wp14:editId="609D76B9">
            <wp:extent cx="3752850" cy="1676400"/>
            <wp:effectExtent l="0" t="0" r="0" b="0"/>
            <wp:docPr id="5" name="Picture 5" descr="http://www.lucifero.us/toolbox/kmeans/max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ucifero.us/toolbox/kmeans/maxim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1676400"/>
                    </a:xfrm>
                    <a:prstGeom prst="rect">
                      <a:avLst/>
                    </a:prstGeom>
                    <a:noFill/>
                    <a:ln>
                      <a:noFill/>
                    </a:ln>
                  </pic:spPr>
                </pic:pic>
              </a:graphicData>
            </a:graphic>
          </wp:inline>
        </w:drawing>
      </w:r>
    </w:p>
    <w:p w:rsidR="0024529A" w:rsidRDefault="0024529A" w:rsidP="0024529A">
      <w:pPr>
        <w:pStyle w:val="Beschriftung"/>
      </w:pPr>
      <w:bookmarkStart w:id="34" w:name="_Ref344652629"/>
      <w:bookmarkStart w:id="35" w:name="_Toc272380242"/>
      <w:r>
        <w:t xml:space="preserve">Abbildung </w:t>
      </w:r>
      <w:r w:rsidR="00DE305C">
        <w:fldChar w:fldCharType="begin"/>
      </w:r>
      <w:r w:rsidR="00DE305C">
        <w:instrText xml:space="preserve"> SEQ Abbildung \* ARABIC </w:instrText>
      </w:r>
      <w:r w:rsidR="00DE305C">
        <w:fldChar w:fldCharType="separate"/>
      </w:r>
      <w:r w:rsidR="00DE305C">
        <w:rPr>
          <w:noProof/>
        </w:rPr>
        <w:t>2</w:t>
      </w:r>
      <w:r w:rsidR="00DE305C">
        <w:rPr>
          <w:noProof/>
        </w:rPr>
        <w:fldChar w:fldCharType="end"/>
      </w:r>
      <w:r>
        <w:t xml:space="preserve"> - lokales- und globales Maximum</w:t>
      </w:r>
      <w:bookmarkEnd w:id="34"/>
      <w:bookmarkEnd w:id="35"/>
    </w:p>
    <w:p w:rsidR="0024529A" w:rsidRDefault="0024529A" w:rsidP="0024529A">
      <w:pPr>
        <w:jc w:val="center"/>
      </w:pPr>
    </w:p>
    <w:p w:rsidR="00464FA1" w:rsidRDefault="00464FA1" w:rsidP="00464FA1">
      <w:pPr>
        <w:pStyle w:val="berschrift2"/>
      </w:pPr>
      <w:bookmarkStart w:id="36" w:name="_Toc272380228"/>
      <w:r>
        <w:t>Der Ameisena</w:t>
      </w:r>
      <w:r w:rsidRPr="00464FA1">
        <w:t>lgorithmus</w:t>
      </w:r>
      <w:bookmarkEnd w:id="36"/>
    </w:p>
    <w:p w:rsidR="00464FA1" w:rsidRDefault="00512299" w:rsidP="00464FA1">
      <w:r>
        <w:t xml:space="preserve">Hierbei handelt es sich um ein </w:t>
      </w:r>
      <w:r w:rsidR="00CE2A7B" w:rsidRPr="00CE2A7B">
        <w:t xml:space="preserve">Optimierungsverfahren </w:t>
      </w:r>
      <w:r>
        <w:t xml:space="preserve">das </w:t>
      </w:r>
      <w:r w:rsidR="00B31F9E">
        <w:t xml:space="preserve">aus der Natur abgeleitet und von </w:t>
      </w:r>
      <w:proofErr w:type="spellStart"/>
      <w:r w:rsidR="00B31F9E" w:rsidRPr="00B31F9E">
        <w:rPr>
          <w:rStyle w:val="Buchtitel"/>
        </w:rPr>
        <w:t>Dorigo</w:t>
      </w:r>
      <w:proofErr w:type="spellEnd"/>
      <w:r w:rsidR="00B31F9E" w:rsidRPr="00B31F9E">
        <w:rPr>
          <w:rStyle w:val="Buchtitel"/>
        </w:rPr>
        <w:t xml:space="preserve"> u.a</w:t>
      </w:r>
      <w:r w:rsidR="00B31F9E">
        <w:t xml:space="preserve">.  1991 erstmals beschrieben wurde. </w:t>
      </w:r>
      <w:r w:rsidR="00B31F9E">
        <w:rPr>
          <w:rStyle w:val="Funotenzeichen"/>
        </w:rPr>
        <w:footnoteReference w:id="14"/>
      </w:r>
    </w:p>
    <w:p w:rsidR="00B31F9E" w:rsidRDefault="00B31F9E" w:rsidP="00464FA1">
      <w:r>
        <w:t xml:space="preserve">Dabei </w:t>
      </w:r>
      <w:r w:rsidR="000F3BB7">
        <w:t>liegen</w:t>
      </w:r>
      <w:r>
        <w:t xml:space="preserve"> dem Verfahren ein Ameisennest </w:t>
      </w:r>
      <w:r w:rsidR="00CE2A7B">
        <w:t>und der Prozess der</w:t>
      </w:r>
      <w:r>
        <w:t xml:space="preserve"> Futtersuche jeder einzelnen Ameise zugrunde. Eine einzelne Ameise arbeitet bei der Futtersuche grundsätzlich vollkommen  </w:t>
      </w:r>
      <w:r w:rsidRPr="00B31F9E">
        <w:t>Autark</w:t>
      </w:r>
      <w:r>
        <w:t xml:space="preserve"> und sucht nach neuen Futterquellen. Wurde eine Futterquelle gefunden hinterlässt die Ameise auf dem Rückweg eine besondere </w:t>
      </w:r>
      <w:proofErr w:type="spellStart"/>
      <w:r>
        <w:t>Duftspur</w:t>
      </w:r>
      <w:proofErr w:type="spellEnd"/>
      <w:r>
        <w:t xml:space="preserve"> (</w:t>
      </w:r>
      <w:proofErr w:type="spellStart"/>
      <w:r w:rsidR="00B03C37">
        <w:t>Pheromon</w:t>
      </w:r>
      <w:r>
        <w:t>spur</w:t>
      </w:r>
      <w:proofErr w:type="spellEnd"/>
      <w:r>
        <w:t>)</w:t>
      </w:r>
      <w:r w:rsidR="002E24BD">
        <w:t>. D</w:t>
      </w:r>
      <w:r>
        <w:t xml:space="preserve">abei folgen einige Ameisen dieser </w:t>
      </w:r>
      <w:proofErr w:type="spellStart"/>
      <w:r>
        <w:t>Durfts</w:t>
      </w:r>
      <w:r w:rsidR="000424E0">
        <w:t>pur</w:t>
      </w:r>
      <w:proofErr w:type="spellEnd"/>
      <w:r w:rsidR="005100B3">
        <w:t>,</w:t>
      </w:r>
      <w:r w:rsidR="000424E0">
        <w:t xml:space="preserve"> entsche</w:t>
      </w:r>
      <w:r w:rsidR="000424E0">
        <w:t>i</w:t>
      </w:r>
      <w:r w:rsidR="000424E0">
        <w:t>den sich</w:t>
      </w:r>
      <w:r w:rsidR="002E24BD">
        <w:t xml:space="preserve"> jedoch</w:t>
      </w:r>
      <w:r w:rsidR="000424E0">
        <w:t xml:space="preserve"> bei jedem S</w:t>
      </w:r>
      <w:r w:rsidR="005100B3">
        <w:t>chritt erneut</w:t>
      </w:r>
      <w:r>
        <w:t xml:space="preserve"> ob sie der Spur folgen oder einen eigenen Weg gehen möchten. </w:t>
      </w:r>
    </w:p>
    <w:p w:rsidR="00EB4FB5" w:rsidRDefault="00B31F9E" w:rsidP="00EB4FB5">
      <w:pPr>
        <w:keepNext/>
        <w:jc w:val="center"/>
      </w:pPr>
      <w:r>
        <w:t xml:space="preserve">Je mehr </w:t>
      </w:r>
      <w:r w:rsidRPr="00B31F9E">
        <w:t xml:space="preserve">Pheromone </w:t>
      </w:r>
      <w:r>
        <w:t xml:space="preserve">auf einem Weg liegen desto mehr Ameisen folgen diesem Weg. </w:t>
      </w:r>
      <w:r>
        <w:rPr>
          <w:noProof/>
        </w:rPr>
        <w:drawing>
          <wp:inline distT="0" distB="0" distL="0" distR="0" wp14:anchorId="10BF49A8" wp14:editId="22EE73B2">
            <wp:extent cx="5759450" cy="4319270"/>
            <wp:effectExtent l="0" t="0" r="0" b="0"/>
            <wp:docPr id="6" name="Picture 6" descr="Datei:Aco branch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ei:Aco branches.s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319588"/>
                    </a:xfrm>
                    <a:prstGeom prst="rect">
                      <a:avLst/>
                    </a:prstGeom>
                    <a:noFill/>
                    <a:ln>
                      <a:noFill/>
                    </a:ln>
                  </pic:spPr>
                </pic:pic>
              </a:graphicData>
            </a:graphic>
          </wp:inline>
        </w:drawing>
      </w:r>
    </w:p>
    <w:p w:rsidR="00EB4FB5" w:rsidRDefault="00EB4FB5" w:rsidP="00EB4FB5">
      <w:pPr>
        <w:pStyle w:val="Beschriftung"/>
      </w:pPr>
      <w:bookmarkStart w:id="37" w:name="_Ref344655054"/>
      <w:bookmarkStart w:id="38" w:name="_Toc272380243"/>
      <w:r>
        <w:t xml:space="preserve">Abbildung </w:t>
      </w:r>
      <w:r w:rsidR="00DE305C">
        <w:fldChar w:fldCharType="begin"/>
      </w:r>
      <w:r w:rsidR="00DE305C">
        <w:instrText xml:space="preserve"> SEQ Abbildung \* ARABIC </w:instrText>
      </w:r>
      <w:r w:rsidR="00DE305C">
        <w:fldChar w:fldCharType="separate"/>
      </w:r>
      <w:r w:rsidR="00DE305C">
        <w:rPr>
          <w:noProof/>
        </w:rPr>
        <w:t>3</w:t>
      </w:r>
      <w:r w:rsidR="00DE305C">
        <w:rPr>
          <w:noProof/>
        </w:rPr>
        <w:fldChar w:fldCharType="end"/>
      </w:r>
      <w:bookmarkEnd w:id="37"/>
      <w:r>
        <w:t xml:space="preserve"> </w:t>
      </w:r>
      <w:bookmarkStart w:id="39" w:name="_Ref344655050"/>
      <w:r>
        <w:t xml:space="preserve">- </w:t>
      </w:r>
      <w:r w:rsidRPr="00502A2D">
        <w:t>Ameisenalgorithmus</w:t>
      </w:r>
      <w:r>
        <w:t xml:space="preserve"> Futtersuche</w:t>
      </w:r>
      <w:bookmarkEnd w:id="39"/>
      <w:r w:rsidR="00CE2A7B">
        <w:rPr>
          <w:rStyle w:val="Funotenzeichen"/>
        </w:rPr>
        <w:footnoteReference w:id="15"/>
      </w:r>
      <w:bookmarkEnd w:id="38"/>
    </w:p>
    <w:p w:rsidR="00BF26AE" w:rsidRDefault="00EB4FB5" w:rsidP="00464FA1">
      <w:pPr>
        <w:rPr>
          <w:i/>
        </w:rPr>
      </w:pPr>
      <w:r>
        <w:lastRenderedPageBreak/>
        <w:t xml:space="preserve">In </w:t>
      </w:r>
      <w:r>
        <w:fldChar w:fldCharType="begin"/>
      </w:r>
      <w:r>
        <w:instrText xml:space="preserve"> REF _Ref344655054 \h </w:instrText>
      </w:r>
      <w:r>
        <w:fldChar w:fldCharType="separate"/>
      </w:r>
      <w:r w:rsidR="00DE305C">
        <w:t xml:space="preserve">Abbildung </w:t>
      </w:r>
      <w:r w:rsidR="00DE305C">
        <w:rPr>
          <w:noProof/>
        </w:rPr>
        <w:t>3</w:t>
      </w:r>
      <w:r>
        <w:fldChar w:fldCharType="end"/>
      </w:r>
      <w:r>
        <w:t xml:space="preserve"> wird verdeutlicht wie die Futtersuche der Ameisen funktioniert. Dieses Prinzip lässt sich auf das DAPWTW einfach übertragen. Zu besuchende Punkte </w:t>
      </w:r>
      <w:r w:rsidR="00BF26AE">
        <w:rPr>
          <w:i/>
        </w:rPr>
        <w:t xml:space="preserve">V </w:t>
      </w:r>
      <w:r w:rsidRPr="00EB4FB5">
        <w:t>werde</w:t>
      </w:r>
      <w:r>
        <w:t xml:space="preserve"> in einem gerichteten Graphen </w:t>
      </w:r>
      <w:r w:rsidR="00BF26AE">
        <w:t>abgebildet. Daraus ergibt sich folgender L</w:t>
      </w:r>
      <w:r w:rsidR="00BF26AE">
        <w:t>ö</w:t>
      </w:r>
      <w:r w:rsidR="00BF26AE">
        <w:t xml:space="preserve">sungsraum: </w:t>
      </w:r>
      <w:r w:rsidR="00BF26AE" w:rsidRPr="00BF26AE">
        <w:rPr>
          <w:i/>
        </w:rPr>
        <w:t>G(V, V X V)</w:t>
      </w:r>
      <w:r w:rsidR="00BF26AE">
        <w:rPr>
          <w:i/>
        </w:rPr>
        <w:t xml:space="preserve">. </w:t>
      </w:r>
    </w:p>
    <w:p w:rsidR="003675ED" w:rsidRDefault="00BF26AE" w:rsidP="00BF26AE">
      <w:r>
        <w:t>Die Strecken zwischen den einzelnen Knoten werden als gerichtet Kanten angeg</w:t>
      </w:r>
      <w:r>
        <w:t>e</w:t>
      </w:r>
      <w:r>
        <w:t xml:space="preserve">ben sodass </w:t>
      </w:r>
      <w:r w:rsidRPr="00EB4FB5">
        <w:rPr>
          <w:i/>
        </w:rPr>
        <w:t xml:space="preserve"> </w:t>
      </w:r>
      <w:r w:rsidR="008E6C46">
        <w:rPr>
          <w:i/>
        </w:rPr>
        <w:t>G</w:t>
      </w:r>
      <w:r w:rsidRPr="00EB4FB5">
        <w:rPr>
          <w:i/>
        </w:rPr>
        <w:t>( i , j )</w:t>
      </w:r>
      <w:r>
        <w:rPr>
          <w:i/>
        </w:rPr>
        <w:t xml:space="preserve"> </w:t>
      </w:r>
      <w:r>
        <w:t xml:space="preserve">die Strecke zwischen Punkt </w:t>
      </w:r>
      <w:r w:rsidRPr="00BF26AE">
        <w:rPr>
          <w:i/>
        </w:rPr>
        <w:t>i</w:t>
      </w:r>
      <w:r>
        <w:t xml:space="preserve"> und Punkt</w:t>
      </w:r>
      <w:r w:rsidRPr="00BF26AE">
        <w:rPr>
          <w:i/>
        </w:rPr>
        <w:t xml:space="preserve"> j</w:t>
      </w:r>
      <w:r>
        <w:t xml:space="preserve">  im Graphen </w:t>
      </w:r>
      <w:r w:rsidRPr="00BF26AE">
        <w:rPr>
          <w:i/>
        </w:rPr>
        <w:t>G</w:t>
      </w:r>
      <w:r>
        <w:t xml:space="preserve"> b</w:t>
      </w:r>
      <w:r>
        <w:t>e</w:t>
      </w:r>
      <w:r>
        <w:t xml:space="preserve">schreibt. Für </w:t>
      </w:r>
      <w:r w:rsidRPr="00EB4FB5">
        <w:t>jede dieser Kanten</w:t>
      </w:r>
      <w:r>
        <w:rPr>
          <w:i/>
        </w:rPr>
        <w:t xml:space="preserve"> </w:t>
      </w:r>
      <w:r>
        <w:t xml:space="preserve">kann über eine Funktion  </w:t>
      </w:r>
      <w:r w:rsidRPr="00BF26AE">
        <w:rPr>
          <w:i/>
        </w:rPr>
        <w:t xml:space="preserve">P( i , j ) </w:t>
      </w:r>
      <w:r w:rsidR="006720FD">
        <w:t xml:space="preserve">ein </w:t>
      </w:r>
      <w:proofErr w:type="spellStart"/>
      <w:r w:rsidR="006720FD">
        <w:t>Pheromon</w:t>
      </w:r>
      <w:r>
        <w:t>level</w:t>
      </w:r>
      <w:proofErr w:type="spellEnd"/>
      <w:r>
        <w:t xml:space="preserve"> bestimmt werden. </w:t>
      </w:r>
    </w:p>
    <w:p w:rsidR="00BF26AE" w:rsidRDefault="005100B3" w:rsidP="00BF26AE">
      <w:r>
        <w:t xml:space="preserve">Durch die Eigenschaft der ständigen, wahrscheinlichkeitsbasierten Entscheidung welcher Weg gewählt wird löst ein </w:t>
      </w:r>
      <w:r w:rsidRPr="005100B3">
        <w:t>Ameisenalgorithmus</w:t>
      </w:r>
      <w:r>
        <w:t xml:space="preserve"> das Gruppierungs- und So</w:t>
      </w:r>
      <w:r>
        <w:t>r</w:t>
      </w:r>
      <w:r>
        <w:t>tierungsproblem gleichzeitig und bildet dabei einen kompakten Umfang in der Impl</w:t>
      </w:r>
      <w:r>
        <w:t>e</w:t>
      </w:r>
      <w:r>
        <w:t>mentierung</w:t>
      </w:r>
      <w:r w:rsidR="006720FD">
        <w:t xml:space="preserve"> weswegen wir uns für diesen Lösungsansatz entschieden haben. </w:t>
      </w:r>
    </w:p>
    <w:p w:rsidR="003675ED" w:rsidRDefault="006720FD" w:rsidP="003675ED">
      <w:pPr>
        <w:pStyle w:val="berschrift4"/>
      </w:pPr>
      <w:r>
        <w:t xml:space="preserve">Programmablauf </w:t>
      </w:r>
    </w:p>
    <w:p w:rsidR="00B03C37" w:rsidRPr="00B03C37" w:rsidRDefault="00B03C37" w:rsidP="00B03C37">
      <w:r>
        <w:t xml:space="preserve">In diesem Abschnitt erläutern wir die Funktionsweise des Programms und stellen die </w:t>
      </w:r>
      <w:r w:rsidR="00573525">
        <w:t>g</w:t>
      </w:r>
      <w:r>
        <w:t xml:space="preserve">rundlegenden Abläufe in Pseudocodeform dar. Nachfolgend wird die Initialsuche nach einer optimalen Lösung </w:t>
      </w:r>
      <w:r w:rsidR="00A243FB">
        <w:t>abgebildet</w:t>
      </w:r>
      <w:r>
        <w:t xml:space="preserve">. </w:t>
      </w:r>
    </w:p>
    <w:tbl>
      <w:tblPr>
        <w:tblStyle w:val="Tabellenraster"/>
        <w:tblW w:w="0" w:type="auto"/>
        <w:shd w:val="clear" w:color="auto" w:fill="F2F2F2" w:themeFill="background1" w:themeFillShade="F2"/>
        <w:tblLook w:val="04A0" w:firstRow="1" w:lastRow="0" w:firstColumn="1" w:lastColumn="0" w:noHBand="0" w:noVBand="1"/>
      </w:tblPr>
      <w:tblGrid>
        <w:gridCol w:w="9210"/>
      </w:tblGrid>
      <w:tr w:rsidR="00573525" w:rsidTr="00573525">
        <w:tc>
          <w:tcPr>
            <w:tcW w:w="9210" w:type="dxa"/>
            <w:shd w:val="clear" w:color="auto" w:fill="F2F2F2" w:themeFill="background1" w:themeFillShade="F2"/>
          </w:tcPr>
          <w:p w:rsidR="00573525" w:rsidRDefault="00573525" w:rsidP="00573525">
            <w:pPr>
              <w:jc w:val="left"/>
            </w:pPr>
            <w:bookmarkStart w:id="40" w:name="_Ref346050697"/>
          </w:p>
          <w:p w:rsidR="00573525" w:rsidRDefault="00573525" w:rsidP="00573525">
            <w:pPr>
              <w:jc w:val="left"/>
              <w:rPr>
                <w:b/>
              </w:rPr>
            </w:pPr>
            <w:r>
              <w:t>initialisiere Ausgangspunkte;</w:t>
            </w:r>
          </w:p>
          <w:p w:rsidR="00573525" w:rsidRDefault="00573525" w:rsidP="00573525">
            <w:pPr>
              <w:jc w:val="left"/>
            </w:pPr>
            <w:proofErr w:type="spellStart"/>
            <w:r w:rsidRPr="00065327">
              <w:rPr>
                <w:b/>
              </w:rPr>
              <w:t>while</w:t>
            </w:r>
            <w:proofErr w:type="spellEnd"/>
            <w:r>
              <w:t xml:space="preserve"> Abbruchbedingung nicht erfüllt</w:t>
            </w:r>
          </w:p>
          <w:p w:rsidR="00573525" w:rsidRDefault="00573525" w:rsidP="00573525">
            <w:r>
              <w:tab/>
            </w:r>
            <w:proofErr w:type="spellStart"/>
            <w:r>
              <w:rPr>
                <w:b/>
              </w:rPr>
              <w:t>while</w:t>
            </w:r>
            <w:proofErr w:type="spellEnd"/>
            <w:r>
              <w:rPr>
                <w:b/>
              </w:rPr>
              <w:t xml:space="preserve"> </w:t>
            </w:r>
            <w:r w:rsidRPr="00B03C37">
              <w:t>k&lt;= Quotient von</w:t>
            </w:r>
            <w:r>
              <w:rPr>
                <w:b/>
              </w:rPr>
              <w:t xml:space="preserve"> </w:t>
            </w:r>
            <w:r w:rsidRPr="00B03C37">
              <w:t xml:space="preserve">Anzahl </w:t>
            </w:r>
            <w:proofErr w:type="spellStart"/>
            <w:r w:rsidRPr="00B03C37">
              <w:t>Agents</w:t>
            </w:r>
            <w:proofErr w:type="spellEnd"/>
            <w:r w:rsidRPr="00B03C37">
              <w:t xml:space="preserve"> / Anzahl Ausgangspunkte</w:t>
            </w:r>
          </w:p>
          <w:p w:rsidR="00573525" w:rsidRDefault="00573525" w:rsidP="00573525">
            <w:pPr>
              <w:ind w:left="708" w:firstLine="708"/>
            </w:pPr>
            <w:proofErr w:type="spellStart"/>
            <w:r w:rsidRPr="00065327">
              <w:rPr>
                <w:b/>
              </w:rPr>
              <w:t>while</w:t>
            </w:r>
            <w:proofErr w:type="spellEnd"/>
            <w:r w:rsidRPr="00065327">
              <w:rPr>
                <w:b/>
              </w:rPr>
              <w:t xml:space="preserve"> </w:t>
            </w:r>
            <w:r>
              <w:t>alle Aufträge noch nicht erfüllt</w:t>
            </w:r>
          </w:p>
          <w:p w:rsidR="00573525" w:rsidRDefault="00573525" w:rsidP="00573525">
            <w:pPr>
              <w:jc w:val="left"/>
            </w:pPr>
            <w:r>
              <w:tab/>
            </w:r>
            <w:r>
              <w:tab/>
            </w:r>
            <w:r>
              <w:tab/>
            </w:r>
            <w:proofErr w:type="spellStart"/>
            <w:r w:rsidRPr="00515D42">
              <w:rPr>
                <w:b/>
              </w:rPr>
              <w:t>for</w:t>
            </w:r>
            <w:proofErr w:type="spellEnd"/>
            <w:r>
              <w:t xml:space="preserve"> </w:t>
            </w:r>
            <w:r w:rsidRPr="00515D42">
              <w:t>Ausgangspunkt</w:t>
            </w:r>
            <w:r>
              <w:rPr>
                <w:b/>
              </w:rPr>
              <w:t xml:space="preserve"> in </w:t>
            </w:r>
            <w:r>
              <w:t>Ausgangspunkte</w:t>
            </w:r>
          </w:p>
          <w:p w:rsidR="00573525" w:rsidRPr="00154D68" w:rsidRDefault="00573525" w:rsidP="00573525">
            <w:pPr>
              <w:jc w:val="left"/>
            </w:pPr>
            <w:r>
              <w:tab/>
            </w:r>
            <w:r>
              <w:tab/>
            </w:r>
            <w:r>
              <w:tab/>
            </w:r>
            <w:r>
              <w:tab/>
            </w:r>
            <w:r w:rsidRPr="00154D68">
              <w:t>Mache Schritt für Agent “k”</w:t>
            </w:r>
            <w:r>
              <w:t xml:space="preserve"> im Ausgangspunkt</w:t>
            </w:r>
          </w:p>
          <w:p w:rsidR="00573525" w:rsidRPr="00A81659" w:rsidRDefault="00573525" w:rsidP="00573525">
            <w:pPr>
              <w:jc w:val="left"/>
              <w:rPr>
                <w:b/>
                <w:lang w:val="en-US"/>
              </w:rPr>
            </w:pPr>
            <w:r w:rsidRPr="00154D68">
              <w:tab/>
            </w:r>
            <w:r w:rsidRPr="00154D68">
              <w:tab/>
            </w:r>
            <w:r w:rsidRPr="00154D68">
              <w:tab/>
            </w:r>
            <w:r w:rsidRPr="00515D42">
              <w:rPr>
                <w:b/>
                <w:lang w:val="en-US"/>
              </w:rPr>
              <w:t>end for</w:t>
            </w:r>
          </w:p>
          <w:p w:rsidR="00573525" w:rsidRDefault="00573525" w:rsidP="00573525">
            <w:pPr>
              <w:ind w:left="708" w:firstLine="708"/>
              <w:jc w:val="left"/>
              <w:rPr>
                <w:b/>
                <w:lang w:val="en-US"/>
              </w:rPr>
            </w:pPr>
            <w:r w:rsidRPr="00A243FB">
              <w:rPr>
                <w:b/>
                <w:lang w:val="en-US"/>
              </w:rPr>
              <w:t xml:space="preserve">end </w:t>
            </w:r>
            <w:r>
              <w:rPr>
                <w:b/>
                <w:lang w:val="en-US"/>
              </w:rPr>
              <w:t>while</w:t>
            </w:r>
          </w:p>
          <w:p w:rsidR="00573525" w:rsidRPr="00A81659" w:rsidRDefault="00573525" w:rsidP="00573525">
            <w:pPr>
              <w:ind w:left="708" w:firstLine="708"/>
              <w:jc w:val="left"/>
              <w:rPr>
                <w:lang w:val="en-US"/>
              </w:rPr>
            </w:pPr>
            <w:r w:rsidRPr="00B03C37">
              <w:rPr>
                <w:lang w:val="en-US"/>
              </w:rPr>
              <w:t>k++</w:t>
            </w:r>
          </w:p>
          <w:p w:rsidR="00573525" w:rsidRPr="00573525" w:rsidRDefault="00573525" w:rsidP="00573525">
            <w:pPr>
              <w:ind w:firstLine="708"/>
              <w:jc w:val="left"/>
            </w:pPr>
            <w:r w:rsidRPr="00573525">
              <w:rPr>
                <w:b/>
              </w:rPr>
              <w:t xml:space="preserve">end </w:t>
            </w:r>
            <w:proofErr w:type="spellStart"/>
            <w:r w:rsidRPr="00573525">
              <w:rPr>
                <w:b/>
              </w:rPr>
              <w:t>while</w:t>
            </w:r>
            <w:proofErr w:type="spellEnd"/>
            <w:r w:rsidRPr="00573525">
              <w:t xml:space="preserve"> </w:t>
            </w:r>
            <w:r>
              <w:br/>
            </w:r>
            <w:r>
              <w:tab/>
              <w:t xml:space="preserve">update </w:t>
            </w:r>
            <w:proofErr w:type="spellStart"/>
            <w:r>
              <w:t>Pheromon</w:t>
            </w:r>
            <w:r w:rsidRPr="00573525">
              <w:t>level</w:t>
            </w:r>
            <w:proofErr w:type="spellEnd"/>
          </w:p>
          <w:p w:rsidR="008604DE" w:rsidRPr="008604DE" w:rsidRDefault="00573525" w:rsidP="008604DE">
            <w:pPr>
              <w:ind w:firstLine="708"/>
              <w:jc w:val="left"/>
            </w:pPr>
            <w:r w:rsidRPr="00515D42">
              <w:t>Evaluiere Lösung und speichere wenn besser</w:t>
            </w:r>
          </w:p>
          <w:p w:rsidR="00573525" w:rsidRPr="008604DE" w:rsidRDefault="00573525" w:rsidP="008604DE">
            <w:pPr>
              <w:jc w:val="left"/>
              <w:rPr>
                <w:b/>
              </w:rPr>
            </w:pPr>
            <w:r>
              <w:rPr>
                <w:b/>
              </w:rPr>
              <w:lastRenderedPageBreak/>
              <w:t>e</w:t>
            </w:r>
            <w:r w:rsidRPr="00515D42">
              <w:rPr>
                <w:b/>
              </w:rPr>
              <w:t xml:space="preserve">nd </w:t>
            </w:r>
            <w:proofErr w:type="spellStart"/>
            <w:r w:rsidRPr="00515D42">
              <w:rPr>
                <w:b/>
              </w:rPr>
              <w:t>while</w:t>
            </w:r>
            <w:proofErr w:type="spellEnd"/>
          </w:p>
        </w:tc>
      </w:tr>
    </w:tbl>
    <w:p w:rsidR="00D96350" w:rsidRDefault="00D96350" w:rsidP="00D96350">
      <w:pPr>
        <w:pStyle w:val="Beschriftung"/>
        <w:rPr>
          <w:b w:val="0"/>
        </w:rPr>
      </w:pPr>
      <w:bookmarkStart w:id="41" w:name="_Toc272380244"/>
      <w:r>
        <w:lastRenderedPageBreak/>
        <w:t xml:space="preserve">Abbildung </w:t>
      </w:r>
      <w:r w:rsidR="00DE305C">
        <w:fldChar w:fldCharType="begin"/>
      </w:r>
      <w:r w:rsidR="00DE305C">
        <w:instrText xml:space="preserve"> SEQ Abbildung \* ARABIC </w:instrText>
      </w:r>
      <w:r w:rsidR="00DE305C">
        <w:fldChar w:fldCharType="separate"/>
      </w:r>
      <w:r w:rsidR="00DE305C">
        <w:rPr>
          <w:noProof/>
        </w:rPr>
        <w:t>4</w:t>
      </w:r>
      <w:r w:rsidR="00DE305C">
        <w:rPr>
          <w:noProof/>
        </w:rPr>
        <w:fldChar w:fldCharType="end"/>
      </w:r>
      <w:r>
        <w:t xml:space="preserve"> - Code: Suchablauf</w:t>
      </w:r>
      <w:bookmarkEnd w:id="40"/>
      <w:bookmarkEnd w:id="41"/>
    </w:p>
    <w:p w:rsidR="00A243FB" w:rsidRPr="00A243FB" w:rsidRDefault="00A243FB" w:rsidP="00A243FB">
      <w:pPr>
        <w:shd w:val="clear" w:color="auto" w:fill="FFFFFF" w:themeFill="background1"/>
        <w:jc w:val="left"/>
      </w:pPr>
      <w:r>
        <w:t>Nach der Initialisierung aller Ausgangspunkte gehen wir schrittweise einen Agenten pro Aus</w:t>
      </w:r>
      <w:r w:rsidR="00573525">
        <w:t>gangspunkt</w:t>
      </w:r>
      <w:r>
        <w:t xml:space="preserve"> durch und berechnen dessen nächsten Schrit</w:t>
      </w:r>
      <w:r w:rsidR="00A81659">
        <w:t>t.</w:t>
      </w:r>
      <w:r w:rsidR="00A81659">
        <w:br/>
        <w:t xml:space="preserve">Sobald alle </w:t>
      </w:r>
      <w:proofErr w:type="spellStart"/>
      <w:r w:rsidR="00A81659">
        <w:t>Agents</w:t>
      </w:r>
      <w:proofErr w:type="spellEnd"/>
      <w:r w:rsidR="00A81659">
        <w:t xml:space="preserve"> eine Tour ermittelt haben wird der </w:t>
      </w:r>
      <w:proofErr w:type="spellStart"/>
      <w:r w:rsidR="00A81659">
        <w:t>Pheromonlevel</w:t>
      </w:r>
      <w:proofErr w:type="spellEnd"/>
      <w:r w:rsidR="00A81659">
        <w:t xml:space="preserve"> aktualisiert und die beste Lösung der Runde gespeichert.</w:t>
      </w:r>
    </w:p>
    <w:p w:rsidR="00DE305C" w:rsidRDefault="00A81659" w:rsidP="00A81659">
      <w:pPr>
        <w:jc w:val="left"/>
        <w:rPr>
          <w:rFonts w:asciiTheme="minorHAnsi" w:hAnsiTheme="minorHAnsi"/>
          <w:sz w:val="22"/>
        </w:rPr>
      </w:pPr>
      <w:r>
        <w:t xml:space="preserve">Im Nachfolgenden wird die Entscheidungsfindung eines </w:t>
      </w:r>
      <w:proofErr w:type="spellStart"/>
      <w:r>
        <w:t>Agents</w:t>
      </w:r>
      <w:proofErr w:type="spellEnd"/>
      <w:r>
        <w:t xml:space="preserve"> bei einem einzelnen Schritt beschrieben. (</w:t>
      </w:r>
      <w:r w:rsidR="00D96350">
        <w:t xml:space="preserve">siehe  </w:t>
      </w:r>
      <w:r w:rsidR="0093138A">
        <w:t>„</w:t>
      </w:r>
      <w:r w:rsidR="00D96350">
        <w:fldChar w:fldCharType="begin"/>
      </w:r>
      <w:r w:rsidR="00D96350">
        <w:instrText xml:space="preserve"> REF _Ref346050697 \h </w:instrText>
      </w:r>
      <w:r w:rsidR="00D96350">
        <w:fldChar w:fldCharType="separate"/>
      </w:r>
    </w:p>
    <w:tbl>
      <w:tblPr>
        <w:tblStyle w:val="Tabellenraster"/>
        <w:tblW w:w="0" w:type="auto"/>
        <w:shd w:val="clear" w:color="auto" w:fill="F2F2F2" w:themeFill="background1" w:themeFillShade="F2"/>
        <w:tblLook w:val="04A0" w:firstRow="1" w:lastRow="0" w:firstColumn="1" w:lastColumn="0" w:noHBand="0" w:noVBand="1"/>
      </w:tblPr>
      <w:tblGrid>
        <w:gridCol w:w="9210"/>
      </w:tblGrid>
      <w:tr w:rsidR="00DE305C" w:rsidTr="00573525">
        <w:tc>
          <w:tcPr>
            <w:tcW w:w="9210" w:type="dxa"/>
            <w:shd w:val="clear" w:color="auto" w:fill="F2F2F2" w:themeFill="background1" w:themeFillShade="F2"/>
          </w:tcPr>
          <w:p w:rsidR="00DE305C" w:rsidRDefault="00DE305C" w:rsidP="00573525">
            <w:pPr>
              <w:jc w:val="left"/>
            </w:pPr>
          </w:p>
          <w:p w:rsidR="00DE305C" w:rsidRDefault="00DE305C" w:rsidP="00573525">
            <w:pPr>
              <w:jc w:val="left"/>
              <w:rPr>
                <w:b/>
              </w:rPr>
            </w:pPr>
            <w:r>
              <w:t>initialisiere Ausgangspunkte;</w:t>
            </w:r>
          </w:p>
          <w:p w:rsidR="00DE305C" w:rsidRDefault="00DE305C" w:rsidP="00573525">
            <w:pPr>
              <w:jc w:val="left"/>
            </w:pPr>
            <w:proofErr w:type="spellStart"/>
            <w:r w:rsidRPr="00065327">
              <w:rPr>
                <w:b/>
              </w:rPr>
              <w:t>while</w:t>
            </w:r>
            <w:proofErr w:type="spellEnd"/>
            <w:r>
              <w:t xml:space="preserve"> Abbruchbedingung nicht erfüllt</w:t>
            </w:r>
          </w:p>
          <w:p w:rsidR="00DE305C" w:rsidRDefault="00DE305C" w:rsidP="00573525">
            <w:r>
              <w:tab/>
            </w:r>
            <w:proofErr w:type="spellStart"/>
            <w:r>
              <w:rPr>
                <w:b/>
              </w:rPr>
              <w:t>while</w:t>
            </w:r>
            <w:proofErr w:type="spellEnd"/>
            <w:r>
              <w:rPr>
                <w:b/>
              </w:rPr>
              <w:t xml:space="preserve"> </w:t>
            </w:r>
            <w:r w:rsidRPr="00B03C37">
              <w:t>k&lt;= Quotient von</w:t>
            </w:r>
            <w:r>
              <w:rPr>
                <w:b/>
              </w:rPr>
              <w:t xml:space="preserve"> </w:t>
            </w:r>
            <w:r w:rsidRPr="00B03C37">
              <w:t xml:space="preserve">Anzahl </w:t>
            </w:r>
            <w:proofErr w:type="spellStart"/>
            <w:r w:rsidRPr="00B03C37">
              <w:t>Agents</w:t>
            </w:r>
            <w:proofErr w:type="spellEnd"/>
            <w:r w:rsidRPr="00B03C37">
              <w:t xml:space="preserve"> / Anzahl Ausgangspunkte</w:t>
            </w:r>
          </w:p>
          <w:p w:rsidR="00DE305C" w:rsidRDefault="00DE305C" w:rsidP="00573525">
            <w:pPr>
              <w:ind w:left="708" w:firstLine="708"/>
            </w:pPr>
            <w:proofErr w:type="spellStart"/>
            <w:r w:rsidRPr="00065327">
              <w:rPr>
                <w:b/>
              </w:rPr>
              <w:t>while</w:t>
            </w:r>
            <w:proofErr w:type="spellEnd"/>
            <w:r w:rsidRPr="00065327">
              <w:rPr>
                <w:b/>
              </w:rPr>
              <w:t xml:space="preserve"> </w:t>
            </w:r>
            <w:r>
              <w:t>alle Aufträge noch nicht erfüllt</w:t>
            </w:r>
          </w:p>
          <w:p w:rsidR="00DE305C" w:rsidRDefault="00DE305C" w:rsidP="00573525">
            <w:pPr>
              <w:jc w:val="left"/>
            </w:pPr>
            <w:r>
              <w:tab/>
            </w:r>
            <w:r>
              <w:tab/>
            </w:r>
            <w:r>
              <w:tab/>
            </w:r>
            <w:proofErr w:type="spellStart"/>
            <w:r w:rsidRPr="00515D42">
              <w:rPr>
                <w:b/>
              </w:rPr>
              <w:t>for</w:t>
            </w:r>
            <w:proofErr w:type="spellEnd"/>
            <w:r>
              <w:t xml:space="preserve"> </w:t>
            </w:r>
            <w:r w:rsidRPr="00515D42">
              <w:t>Ausgangspunkt</w:t>
            </w:r>
            <w:r>
              <w:rPr>
                <w:b/>
              </w:rPr>
              <w:t xml:space="preserve"> in </w:t>
            </w:r>
            <w:r>
              <w:t>Ausgangspunkte</w:t>
            </w:r>
          </w:p>
          <w:p w:rsidR="00DE305C" w:rsidRPr="00154D68" w:rsidRDefault="00DE305C" w:rsidP="00573525">
            <w:pPr>
              <w:jc w:val="left"/>
            </w:pPr>
            <w:r>
              <w:tab/>
            </w:r>
            <w:r>
              <w:tab/>
            </w:r>
            <w:r>
              <w:tab/>
            </w:r>
            <w:r>
              <w:tab/>
            </w:r>
            <w:r w:rsidRPr="00154D68">
              <w:t>Mache Schritt für Agent “k”</w:t>
            </w:r>
            <w:r>
              <w:t xml:space="preserve"> im Ausgangspunkt</w:t>
            </w:r>
          </w:p>
          <w:p w:rsidR="00DE305C" w:rsidRPr="00A81659" w:rsidRDefault="00DE305C" w:rsidP="00573525">
            <w:pPr>
              <w:jc w:val="left"/>
              <w:rPr>
                <w:b/>
                <w:lang w:val="en-US"/>
              </w:rPr>
            </w:pPr>
            <w:r w:rsidRPr="00154D68">
              <w:tab/>
            </w:r>
            <w:r w:rsidRPr="00154D68">
              <w:tab/>
            </w:r>
            <w:r w:rsidRPr="00154D68">
              <w:tab/>
            </w:r>
            <w:r w:rsidRPr="00515D42">
              <w:rPr>
                <w:b/>
                <w:lang w:val="en-US"/>
              </w:rPr>
              <w:t>end for</w:t>
            </w:r>
          </w:p>
          <w:p w:rsidR="00DE305C" w:rsidRDefault="00DE305C" w:rsidP="00573525">
            <w:pPr>
              <w:ind w:left="708" w:firstLine="708"/>
              <w:jc w:val="left"/>
              <w:rPr>
                <w:b/>
                <w:lang w:val="en-US"/>
              </w:rPr>
            </w:pPr>
            <w:r w:rsidRPr="00A243FB">
              <w:rPr>
                <w:b/>
                <w:lang w:val="en-US"/>
              </w:rPr>
              <w:t xml:space="preserve">end </w:t>
            </w:r>
            <w:r>
              <w:rPr>
                <w:b/>
                <w:lang w:val="en-US"/>
              </w:rPr>
              <w:t>while</w:t>
            </w:r>
          </w:p>
          <w:p w:rsidR="00DE305C" w:rsidRPr="00A81659" w:rsidRDefault="00DE305C" w:rsidP="00573525">
            <w:pPr>
              <w:ind w:left="708" w:firstLine="708"/>
              <w:jc w:val="left"/>
              <w:rPr>
                <w:lang w:val="en-US"/>
              </w:rPr>
            </w:pPr>
            <w:r w:rsidRPr="00B03C37">
              <w:rPr>
                <w:lang w:val="en-US"/>
              </w:rPr>
              <w:t>k++</w:t>
            </w:r>
          </w:p>
          <w:p w:rsidR="00DE305C" w:rsidRPr="00573525" w:rsidRDefault="00DE305C" w:rsidP="00573525">
            <w:pPr>
              <w:ind w:firstLine="708"/>
              <w:jc w:val="left"/>
            </w:pPr>
            <w:r w:rsidRPr="00573525">
              <w:rPr>
                <w:b/>
              </w:rPr>
              <w:t xml:space="preserve">end </w:t>
            </w:r>
            <w:proofErr w:type="spellStart"/>
            <w:r w:rsidRPr="00573525">
              <w:rPr>
                <w:b/>
              </w:rPr>
              <w:t>while</w:t>
            </w:r>
            <w:proofErr w:type="spellEnd"/>
            <w:r w:rsidRPr="00573525">
              <w:t xml:space="preserve"> </w:t>
            </w:r>
            <w:r>
              <w:br/>
            </w:r>
            <w:r>
              <w:tab/>
              <w:t xml:space="preserve">update </w:t>
            </w:r>
            <w:proofErr w:type="spellStart"/>
            <w:r>
              <w:t>Pheromon</w:t>
            </w:r>
            <w:r w:rsidRPr="00573525">
              <w:t>level</w:t>
            </w:r>
            <w:proofErr w:type="spellEnd"/>
          </w:p>
          <w:p w:rsidR="00DE305C" w:rsidRPr="008604DE" w:rsidRDefault="00DE305C" w:rsidP="008604DE">
            <w:pPr>
              <w:ind w:firstLine="708"/>
              <w:jc w:val="left"/>
            </w:pPr>
            <w:r w:rsidRPr="00515D42">
              <w:t>Evaluiere Lösung und speichere wenn besser</w:t>
            </w:r>
          </w:p>
          <w:p w:rsidR="00DE305C" w:rsidRPr="008604DE" w:rsidRDefault="00DE305C" w:rsidP="008604DE">
            <w:pPr>
              <w:jc w:val="left"/>
              <w:rPr>
                <w:b/>
              </w:rPr>
            </w:pPr>
            <w:r>
              <w:rPr>
                <w:b/>
              </w:rPr>
              <w:t>e</w:t>
            </w:r>
            <w:r w:rsidRPr="00515D42">
              <w:rPr>
                <w:b/>
              </w:rPr>
              <w:t xml:space="preserve">nd </w:t>
            </w:r>
            <w:proofErr w:type="spellStart"/>
            <w:r w:rsidRPr="00515D42">
              <w:rPr>
                <w:b/>
              </w:rPr>
              <w:t>while</w:t>
            </w:r>
            <w:proofErr w:type="spellEnd"/>
          </w:p>
        </w:tc>
      </w:tr>
    </w:tbl>
    <w:p w:rsidR="00573525" w:rsidRPr="008604DE" w:rsidRDefault="00DE305C" w:rsidP="00A81659">
      <w:pPr>
        <w:jc w:val="left"/>
        <w:rPr>
          <w:rFonts w:asciiTheme="minorHAnsi" w:hAnsiTheme="minorHAnsi"/>
          <w:sz w:val="22"/>
        </w:rPr>
      </w:pPr>
      <w:r>
        <w:t xml:space="preserve">Abbildung </w:t>
      </w:r>
      <w:r>
        <w:rPr>
          <w:noProof/>
        </w:rPr>
        <w:t>4</w:t>
      </w:r>
      <w:r>
        <w:t xml:space="preserve"> - Code: Suchablauf</w:t>
      </w:r>
      <w:r w:rsidR="00D96350">
        <w:fldChar w:fldCharType="end"/>
      </w:r>
      <w:r w:rsidR="0093138A">
        <w:t>“)</w:t>
      </w:r>
    </w:p>
    <w:tbl>
      <w:tblPr>
        <w:tblStyle w:val="Tabellenraster"/>
        <w:tblW w:w="0" w:type="auto"/>
        <w:shd w:val="clear" w:color="auto" w:fill="F2F2F2" w:themeFill="background1" w:themeFillShade="F2"/>
        <w:tblLook w:val="04A0" w:firstRow="1" w:lastRow="0" w:firstColumn="1" w:lastColumn="0" w:noHBand="0" w:noVBand="1"/>
      </w:tblPr>
      <w:tblGrid>
        <w:gridCol w:w="9210"/>
      </w:tblGrid>
      <w:tr w:rsidR="00573525" w:rsidTr="00573525">
        <w:tc>
          <w:tcPr>
            <w:tcW w:w="9210" w:type="dxa"/>
            <w:shd w:val="clear" w:color="auto" w:fill="F2F2F2" w:themeFill="background1" w:themeFillShade="F2"/>
          </w:tcPr>
          <w:p w:rsidR="00573525" w:rsidRDefault="00573525" w:rsidP="00573525">
            <w:pPr>
              <w:jc w:val="left"/>
              <w:rPr>
                <w:b/>
              </w:rPr>
            </w:pPr>
          </w:p>
          <w:p w:rsidR="00573525" w:rsidRDefault="00573525" w:rsidP="00573525">
            <w:pPr>
              <w:jc w:val="left"/>
            </w:pPr>
            <w:proofErr w:type="spellStart"/>
            <w:r w:rsidRPr="00065327">
              <w:rPr>
                <w:b/>
              </w:rPr>
              <w:t>if</w:t>
            </w:r>
            <w:proofErr w:type="spellEnd"/>
            <w:r w:rsidRPr="00065327">
              <w:rPr>
                <w:b/>
              </w:rPr>
              <w:t xml:space="preserve"> </w:t>
            </w:r>
            <w:r>
              <w:t>Anzahl der Aufträge auf dem jetzigen Punkt &gt;1</w:t>
            </w:r>
          </w:p>
          <w:p w:rsidR="00573525" w:rsidRDefault="00573525" w:rsidP="00573525">
            <w:pPr>
              <w:ind w:firstLine="708"/>
              <w:jc w:val="left"/>
            </w:pPr>
            <w:r>
              <w:t>berechne „</w:t>
            </w:r>
            <w:proofErr w:type="spellStart"/>
            <w:r>
              <w:t>pOrder</w:t>
            </w:r>
            <w:proofErr w:type="spellEnd"/>
            <w:r>
              <w:t>(k)“ aller Aufträge des Punktes</w:t>
            </w:r>
          </w:p>
          <w:p w:rsidR="00573525" w:rsidRDefault="00573525" w:rsidP="00573525">
            <w:pPr>
              <w:ind w:left="708"/>
              <w:jc w:val="left"/>
            </w:pPr>
            <w:r>
              <w:t>wähle den Auftrag mit dem höchsten Ergebnis</w:t>
            </w:r>
            <w:r>
              <w:br/>
              <w:t>entscheide nach den berechneten Wahrscheinlichkeiten aus „</w:t>
            </w:r>
            <w:proofErr w:type="spellStart"/>
            <w:r>
              <w:t>pOrder</w:t>
            </w:r>
            <w:proofErr w:type="spellEnd"/>
            <w:r>
              <w:t>(k)“ die weitere Annahme der Aufträge</w:t>
            </w:r>
          </w:p>
          <w:p w:rsidR="004E5304" w:rsidRDefault="004E5304" w:rsidP="004E5304">
            <w:pPr>
              <w:jc w:val="left"/>
              <w:rPr>
                <w:b/>
              </w:rPr>
            </w:pPr>
            <w:proofErr w:type="spellStart"/>
            <w:r w:rsidRPr="004E5304">
              <w:rPr>
                <w:b/>
              </w:rPr>
              <w:t>else</w:t>
            </w:r>
            <w:proofErr w:type="spellEnd"/>
            <w:r>
              <w:rPr>
                <w:b/>
              </w:rPr>
              <w:t xml:space="preserve"> </w:t>
            </w:r>
            <w:proofErr w:type="spellStart"/>
            <w:r>
              <w:rPr>
                <w:b/>
              </w:rPr>
              <w:t>if</w:t>
            </w:r>
            <w:proofErr w:type="spellEnd"/>
            <w:r>
              <w:rPr>
                <w:b/>
              </w:rPr>
              <w:t xml:space="preserve"> </w:t>
            </w:r>
            <w:r>
              <w:t>Anzahl der Aufträge auf dem jetzigen Punkt =1</w:t>
            </w:r>
          </w:p>
          <w:p w:rsidR="004E5304" w:rsidRPr="004E5304" w:rsidRDefault="004E5304" w:rsidP="004E5304">
            <w:pPr>
              <w:jc w:val="left"/>
            </w:pPr>
            <w:r>
              <w:rPr>
                <w:b/>
              </w:rPr>
              <w:t xml:space="preserve">          </w:t>
            </w:r>
            <w:r>
              <w:t xml:space="preserve">nehme den einzigen Auftrag an </w:t>
            </w:r>
          </w:p>
          <w:p w:rsidR="00573525" w:rsidRPr="00A81659" w:rsidRDefault="00573525" w:rsidP="00573525">
            <w:pPr>
              <w:jc w:val="left"/>
              <w:rPr>
                <w:b/>
              </w:rPr>
            </w:pPr>
            <w:r w:rsidRPr="00A81659">
              <w:rPr>
                <w:b/>
              </w:rPr>
              <w:lastRenderedPageBreak/>
              <w:t xml:space="preserve">end </w:t>
            </w:r>
            <w:proofErr w:type="spellStart"/>
            <w:r w:rsidRPr="00A81659">
              <w:rPr>
                <w:b/>
              </w:rPr>
              <w:t>if</w:t>
            </w:r>
            <w:proofErr w:type="spellEnd"/>
          </w:p>
          <w:p w:rsidR="00573525" w:rsidRDefault="00573525" w:rsidP="00573525">
            <w:pPr>
              <w:jc w:val="left"/>
            </w:pPr>
            <w:r>
              <w:t>entscheide nächsten Punkt nach Wahrscheinlichkeitsberechnung „p(k)“</w:t>
            </w:r>
          </w:p>
          <w:p w:rsidR="00573525" w:rsidRDefault="00573525" w:rsidP="00573525">
            <w:pPr>
              <w:jc w:val="left"/>
            </w:pPr>
            <w:r>
              <w:t>gehe zum berechneten Punkt</w:t>
            </w:r>
          </w:p>
          <w:p w:rsidR="00573525" w:rsidRDefault="00573525" w:rsidP="00A81659">
            <w:pPr>
              <w:jc w:val="left"/>
              <w:rPr>
                <w:b/>
              </w:rPr>
            </w:pPr>
          </w:p>
        </w:tc>
      </w:tr>
      <w:tr w:rsidR="004E5304" w:rsidTr="00573525">
        <w:tc>
          <w:tcPr>
            <w:tcW w:w="9210" w:type="dxa"/>
            <w:shd w:val="clear" w:color="auto" w:fill="F2F2F2" w:themeFill="background1" w:themeFillShade="F2"/>
          </w:tcPr>
          <w:p w:rsidR="004E5304" w:rsidRDefault="004E5304" w:rsidP="00573525">
            <w:pPr>
              <w:jc w:val="left"/>
              <w:rPr>
                <w:b/>
              </w:rPr>
            </w:pPr>
          </w:p>
        </w:tc>
      </w:tr>
    </w:tbl>
    <w:p w:rsidR="00A81659" w:rsidRPr="00D96350" w:rsidRDefault="00D96350" w:rsidP="00D96350">
      <w:pPr>
        <w:pStyle w:val="Beschriftung"/>
        <w:rPr>
          <w:b w:val="0"/>
        </w:rPr>
      </w:pPr>
      <w:bookmarkStart w:id="42" w:name="_Toc272380245"/>
      <w:r>
        <w:t xml:space="preserve">Abbildung </w:t>
      </w:r>
      <w:r w:rsidR="00DE305C">
        <w:fldChar w:fldCharType="begin"/>
      </w:r>
      <w:r w:rsidR="00DE305C">
        <w:instrText xml:space="preserve"> SEQ Abbildung \* ARABIC </w:instrText>
      </w:r>
      <w:r w:rsidR="00DE305C">
        <w:fldChar w:fldCharType="separate"/>
      </w:r>
      <w:r w:rsidR="00DE305C">
        <w:rPr>
          <w:noProof/>
        </w:rPr>
        <w:t>5</w:t>
      </w:r>
      <w:r w:rsidR="00DE305C">
        <w:rPr>
          <w:noProof/>
        </w:rPr>
        <w:fldChar w:fldCharType="end"/>
      </w:r>
      <w:r>
        <w:t xml:space="preserve"> - Code: Auswahl nächster Punkt</w:t>
      </w:r>
      <w:bookmarkEnd w:id="42"/>
    </w:p>
    <w:p w:rsidR="00A81659" w:rsidRDefault="00B7662A" w:rsidP="005051D1">
      <w:pPr>
        <w:jc w:val="left"/>
      </w:pPr>
      <w:r>
        <w:t>Der Agent</w:t>
      </w:r>
      <w:r w:rsidR="00A81659">
        <w:t xml:space="preserve"> muss sich für einen sichtbaren Punkt im Graphen entscheiden den er als nächstes besucht. Die Menge der sichtbaren Punkte M(k), für den Agenten „k“, setzt sich durch die Menge der noch nicht besuchten Aufnahmepunkte oder</w:t>
      </w:r>
      <w:r w:rsidR="00A81659" w:rsidRPr="00556806">
        <w:t xml:space="preserve"> </w:t>
      </w:r>
      <w:r w:rsidR="00A81659">
        <w:t>aller verfügb</w:t>
      </w:r>
      <w:r w:rsidR="00A81659">
        <w:t>a</w:t>
      </w:r>
      <w:r w:rsidR="00A81659">
        <w:t xml:space="preserve">ren Abgabepunkte zusammen. </w:t>
      </w:r>
      <w:r w:rsidR="00A81659">
        <w:br/>
        <w:t>Die Wahl des Punktes trifft er abhä</w:t>
      </w:r>
      <w:r w:rsidR="004E5304">
        <w:t xml:space="preserve">ngig von der Distanz zum Punkt und </w:t>
      </w:r>
      <w:r w:rsidR="00A81659">
        <w:t xml:space="preserve">des </w:t>
      </w:r>
      <w:proofErr w:type="spellStart"/>
      <w:r w:rsidR="00A81659">
        <w:t>Pher</w:t>
      </w:r>
      <w:r w:rsidR="00A81659">
        <w:t>o</w:t>
      </w:r>
      <w:r w:rsidR="00A81659">
        <w:t>monenlevels</w:t>
      </w:r>
      <w:proofErr w:type="spellEnd"/>
      <w:r w:rsidR="00A81659">
        <w:t xml:space="preserve"> auf dieser Strecke</w:t>
      </w:r>
      <w:r w:rsidR="004E5304">
        <w:t>, was folgende Formel mathematisch darstellt.</w:t>
      </w:r>
    </w:p>
    <w:p w:rsidR="003675ED" w:rsidRPr="005051D1" w:rsidRDefault="00DE305C" w:rsidP="003675ED">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β</m:t>
                      </m:r>
                    </m:sup>
                  </m:sSup>
                </m:num>
                <m:den>
                  <m:nary>
                    <m:naryPr>
                      <m:chr m:val="∑"/>
                      <m:limLoc m:val="undOvr"/>
                      <m:supHide m:val="1"/>
                      <m:ctrlPr>
                        <w:rPr>
                          <w:rFonts w:ascii="Cambria Math" w:hAnsi="Cambria Math"/>
                          <w:i/>
                        </w:rPr>
                      </m:ctrlPr>
                    </m:naryPr>
                    <m:sub>
                      <m:r>
                        <w:rPr>
                          <w:rFonts w:ascii="Cambria Math" w:hAnsi="Cambria Math"/>
                        </w:rPr>
                        <m:t>uϵM(k)</m:t>
                      </m:r>
                    </m:sub>
                    <m:sup/>
                    <m:e>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i,u</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i,u</m:t>
                              </m:r>
                            </m:e>
                          </m:d>
                        </m:e>
                        <m:sup>
                          <m:r>
                            <w:rPr>
                              <w:rFonts w:ascii="Cambria Math" w:hAnsi="Cambria Math"/>
                            </w:rPr>
                            <m:t>β</m:t>
                          </m:r>
                        </m:sup>
                      </m:sSup>
                    </m:e>
                  </m:nary>
                </m:den>
              </m:f>
            </m:e>
          </m:d>
        </m:oMath>
      </m:oMathPara>
    </w:p>
    <w:p w:rsidR="005051D1" w:rsidRPr="004E5304" w:rsidRDefault="005051D1" w:rsidP="003675ED">
      <w:r>
        <w:t>Die oben genannte Formel gibt die Wah</w:t>
      </w:r>
      <w:r w:rsidR="004E5304">
        <w:t xml:space="preserve">rscheinlichkeit an vom Punkt </w:t>
      </w:r>
      <w:r w:rsidR="004E5304" w:rsidRPr="004E5304">
        <w:rPr>
          <w:i/>
        </w:rPr>
        <w:t>i</w:t>
      </w:r>
      <w:r w:rsidR="004E5304">
        <w:t xml:space="preserve"> den Agenten </w:t>
      </w:r>
      <w:r w:rsidR="004E5304" w:rsidRPr="004E5304">
        <w:rPr>
          <w:i/>
        </w:rPr>
        <w:t>k</w:t>
      </w:r>
      <w:r w:rsidR="004E5304">
        <w:t xml:space="preserve"> sich für </w:t>
      </w:r>
      <w:r w:rsidR="004E5304" w:rsidRPr="004E5304">
        <w:rPr>
          <w:i/>
        </w:rPr>
        <w:t>j</w:t>
      </w:r>
      <w:r>
        <w:t xml:space="preserve"> zu entscheiden.</w:t>
      </w:r>
      <w:r w:rsidR="004E5304">
        <w:t xml:space="preserve"> Dabei geben die Variablen </w:t>
      </w:r>
      <w:r w:rsidR="004E5304">
        <w:rPr>
          <w:rFonts w:cs="Arial"/>
        </w:rPr>
        <w:t>α</w:t>
      </w:r>
      <w:r w:rsidR="004E5304">
        <w:t xml:space="preserve">  und </w:t>
      </w:r>
      <w:r w:rsidR="004E5304">
        <w:rPr>
          <w:rFonts w:cs="Arial"/>
        </w:rPr>
        <w:t>β</w:t>
      </w:r>
      <w:r w:rsidR="004E5304">
        <w:t xml:space="preserve">  die Gewichtung von Pheromonen und Distanz / Kosten der Strecke </w:t>
      </w:r>
      <w:r w:rsidR="004E5304" w:rsidRPr="004E5304">
        <w:rPr>
          <w:i/>
        </w:rPr>
        <w:t>(</w:t>
      </w:r>
      <w:proofErr w:type="spellStart"/>
      <w:r w:rsidR="004E5304" w:rsidRPr="004E5304">
        <w:rPr>
          <w:i/>
        </w:rPr>
        <w:t>i,j</w:t>
      </w:r>
      <w:proofErr w:type="spellEnd"/>
      <w:r w:rsidR="004E5304" w:rsidRPr="004E5304">
        <w:rPr>
          <w:i/>
        </w:rPr>
        <w:t>)</w:t>
      </w:r>
      <w:r w:rsidR="002E24BD">
        <w:rPr>
          <w:i/>
        </w:rPr>
        <w:t xml:space="preserve"> </w:t>
      </w:r>
      <w:r w:rsidR="002E24BD" w:rsidRPr="002E24BD">
        <w:t>an</w:t>
      </w:r>
      <w:r w:rsidR="004E5304">
        <w:t>. Weitere Erläuterungen finden Sie im Anhang unter „</w:t>
      </w:r>
      <w:r w:rsidR="004E5304">
        <w:fldChar w:fldCharType="begin"/>
      </w:r>
      <w:r w:rsidR="004E5304">
        <w:instrText xml:space="preserve"> REF _Ref346056444 \r \h </w:instrText>
      </w:r>
      <w:r w:rsidR="004E5304">
        <w:fldChar w:fldCharType="separate"/>
      </w:r>
      <w:r w:rsidR="00DE305C">
        <w:t>4.1</w:t>
      </w:r>
      <w:r w:rsidR="004E5304">
        <w:fldChar w:fldCharType="end"/>
      </w:r>
      <w:r w:rsidR="004E5304">
        <w:t xml:space="preserve">- </w:t>
      </w:r>
      <w:r w:rsidR="004E5304">
        <w:fldChar w:fldCharType="begin"/>
      </w:r>
      <w:r w:rsidR="004E5304">
        <w:instrText xml:space="preserve"> REF _Ref346056447 \h </w:instrText>
      </w:r>
      <w:r w:rsidR="004E5304">
        <w:fldChar w:fldCharType="separate"/>
      </w:r>
      <w:r w:rsidR="00DE305C">
        <w:t>Formeldefinitionen</w:t>
      </w:r>
      <w:r w:rsidR="004E5304">
        <w:fldChar w:fldCharType="end"/>
      </w:r>
      <w:r w:rsidR="004E5304">
        <w:t xml:space="preserve">“. </w:t>
      </w:r>
    </w:p>
    <w:p w:rsidR="005051D1" w:rsidRPr="005051D1" w:rsidRDefault="00DE305C" w:rsidP="005051D1">
      <m:oMathPara>
        <m:oMath>
          <m:sSub>
            <m:sSubPr>
              <m:ctrlPr>
                <w:rPr>
                  <w:rFonts w:ascii="Cambria Math" w:hAnsi="Cambria Math"/>
                  <w:i/>
                </w:rPr>
              </m:ctrlPr>
            </m:sSubPr>
            <m:e>
              <m:r>
                <w:rPr>
                  <w:rFonts w:ascii="Cambria Math" w:hAnsi="Cambria Math"/>
                </w:rPr>
                <m:t>pOrder</m:t>
              </m:r>
            </m:e>
            <m:sub>
              <m:r>
                <w:rPr>
                  <w:rFonts w:ascii="Cambria Math" w:hAnsi="Cambria Math"/>
                </w:rPr>
                <m:t>k</m:t>
              </m:r>
            </m:sub>
          </m:sSub>
          <m:d>
            <m:dPr>
              <m:ctrlPr>
                <w:rPr>
                  <w:rFonts w:ascii="Cambria Math" w:hAnsi="Cambria Math"/>
                </w:rPr>
              </m:ctrlPr>
            </m:dPr>
            <m:e>
              <m:r>
                <w:rPr>
                  <w:rFonts w:ascii="Cambria Math" w:hAnsi="Cambria Math"/>
                </w:rPr>
                <m:t>i,id</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j,sD(j,V</m:t>
                          </m:r>
                          <m:d>
                            <m:dPr>
                              <m:ctrlPr>
                                <w:rPr>
                                  <w:rFonts w:ascii="Cambria Math" w:hAnsi="Cambria Math"/>
                                  <w:i/>
                                </w:rPr>
                              </m:ctrlPr>
                            </m:dPr>
                            <m:e>
                              <m:r>
                                <w:rPr>
                                  <w:rFonts w:ascii="Cambria Math" w:hAnsi="Cambria Math"/>
                                </w:rPr>
                                <m:t>k</m:t>
                              </m:r>
                            </m:e>
                          </m:d>
                          <m:r>
                            <w:rPr>
                              <w:rFonts w:ascii="Cambria Math" w:hAnsi="Cambria Math"/>
                            </w:rPr>
                            <m:t>)</m:t>
                          </m:r>
                        </m:e>
                      </m:d>
                    </m:e>
                    <m:sup>
                      <m:r>
                        <w:rPr>
                          <w:rFonts w:ascii="Cambria Math" w:hAnsi="Cambria Math"/>
                        </w:rPr>
                        <m:t>β</m:t>
                      </m:r>
                    </m:sup>
                  </m:sSup>
                </m:num>
                <m:den>
                  <m:nary>
                    <m:naryPr>
                      <m:chr m:val="∑"/>
                      <m:limLoc m:val="undOvr"/>
                      <m:supHide m:val="1"/>
                      <m:ctrlPr>
                        <w:rPr>
                          <w:rFonts w:ascii="Cambria Math" w:hAnsi="Cambria Math"/>
                          <w:i/>
                        </w:rPr>
                      </m:ctrlPr>
                    </m:naryPr>
                    <m:sub>
                      <m:r>
                        <w:rPr>
                          <w:rFonts w:ascii="Cambria Math" w:hAnsi="Cambria Math"/>
                        </w:rPr>
                        <m:t>uϵM(k)</m:t>
                      </m:r>
                    </m:sub>
                    <m:sup/>
                    <m:e>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i,u</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j,sD(j,V</m:t>
                              </m:r>
                              <m:d>
                                <m:dPr>
                                  <m:ctrlPr>
                                    <w:rPr>
                                      <w:rFonts w:ascii="Cambria Math" w:hAnsi="Cambria Math"/>
                                      <w:i/>
                                    </w:rPr>
                                  </m:ctrlPr>
                                </m:dPr>
                                <m:e>
                                  <m:r>
                                    <w:rPr>
                                      <w:rFonts w:ascii="Cambria Math" w:hAnsi="Cambria Math"/>
                                    </w:rPr>
                                    <m:t>k</m:t>
                                  </m:r>
                                </m:e>
                              </m:d>
                              <m:r>
                                <w:rPr>
                                  <w:rFonts w:ascii="Cambria Math" w:hAnsi="Cambria Math"/>
                                </w:rPr>
                                <m:t>)</m:t>
                              </m:r>
                            </m:e>
                          </m:d>
                        </m:e>
                        <m:sup>
                          <m:r>
                            <w:rPr>
                              <w:rFonts w:ascii="Cambria Math" w:hAnsi="Cambria Math"/>
                            </w:rPr>
                            <m:t>β</m:t>
                          </m:r>
                        </m:sup>
                      </m:sSup>
                    </m:e>
                  </m:nary>
                </m:den>
              </m:f>
            </m:e>
          </m:d>
        </m:oMath>
      </m:oMathPara>
    </w:p>
    <w:p w:rsidR="005051D1" w:rsidRDefault="00A11CC1" w:rsidP="003675ED">
      <w:r>
        <w:t xml:space="preserve">Wahrscheinlichkeit eines Agenten </w:t>
      </w:r>
      <w:r w:rsidR="004E5304" w:rsidRPr="004E5304">
        <w:rPr>
          <w:i/>
        </w:rPr>
        <w:t>k</w:t>
      </w:r>
      <w:r>
        <w:t xml:space="preserve"> vom </w:t>
      </w:r>
      <w:r w:rsidR="004E5304">
        <w:t xml:space="preserve">Punkt </w:t>
      </w:r>
      <w:r w:rsidR="004E5304" w:rsidRPr="004E5304">
        <w:rPr>
          <w:i/>
        </w:rPr>
        <w:t>i</w:t>
      </w:r>
      <w:r w:rsidR="004E5304">
        <w:t xml:space="preserve"> den Auftrag </w:t>
      </w:r>
      <w:proofErr w:type="spellStart"/>
      <w:r w:rsidR="004E5304" w:rsidRPr="004E5304">
        <w:rPr>
          <w:i/>
        </w:rPr>
        <w:t>id</w:t>
      </w:r>
      <w:proofErr w:type="spellEnd"/>
      <w:r w:rsidR="004E5304">
        <w:t xml:space="preserve"> anzunehmen</w:t>
      </w:r>
      <w:r>
        <w:t>.</w:t>
      </w:r>
    </w:p>
    <w:p w:rsidR="00A11CC1" w:rsidRPr="004A5460" w:rsidRDefault="00A11CC1" w:rsidP="003675ED">
      <w:r>
        <w:t xml:space="preserve">Dabei wird die Funktion </w:t>
      </w:r>
      <w:proofErr w:type="spellStart"/>
      <w:r w:rsidRPr="004E5304">
        <w:rPr>
          <w:i/>
        </w:rPr>
        <w:t>sD</w:t>
      </w:r>
      <w:proofErr w:type="spellEnd"/>
      <w:r w:rsidRPr="004E5304">
        <w:rPr>
          <w:i/>
        </w:rPr>
        <w:t>(</w:t>
      </w:r>
      <w:proofErr w:type="spellStart"/>
      <w:r w:rsidRPr="004E5304">
        <w:rPr>
          <w:i/>
        </w:rPr>
        <w:t>i,M</w:t>
      </w:r>
      <w:proofErr w:type="spellEnd"/>
      <w:r w:rsidRPr="004E5304">
        <w:rPr>
          <w:i/>
        </w:rPr>
        <w:t>)</w:t>
      </w:r>
      <w:r>
        <w:t xml:space="preserve"> verwendet die den Punkt </w:t>
      </w:r>
      <w:r w:rsidR="004E5304">
        <w:t xml:space="preserve">mit der kürzesten Distanz zu </w:t>
      </w:r>
      <w:r w:rsidR="004E5304" w:rsidRPr="004E5304">
        <w:rPr>
          <w:i/>
        </w:rPr>
        <w:t>i</w:t>
      </w:r>
      <w:r w:rsidR="004E5304">
        <w:t xml:space="preserve"> aus einer Menge von Punkten </w:t>
      </w:r>
      <w:r w:rsidR="004E5304" w:rsidRPr="004E5304">
        <w:rPr>
          <w:i/>
        </w:rPr>
        <w:t>M</w:t>
      </w:r>
      <w:r>
        <w:t xml:space="preserve"> ermittelt.</w:t>
      </w:r>
    </w:p>
    <w:p w:rsidR="00AD4712" w:rsidRDefault="005C17AC" w:rsidP="00BA3CED">
      <w:pPr>
        <w:pStyle w:val="DEFberschrift1"/>
      </w:pPr>
      <w:bookmarkStart w:id="43" w:name="_Toc339915910"/>
      <w:bookmarkStart w:id="44" w:name="_Toc339915939"/>
      <w:bookmarkStart w:id="45" w:name="_Toc339916190"/>
      <w:bookmarkStart w:id="46" w:name="_Toc339916229"/>
      <w:bookmarkStart w:id="47" w:name="_Toc339916262"/>
      <w:bookmarkStart w:id="48" w:name="_Toc339916298"/>
      <w:bookmarkStart w:id="49" w:name="_Toc340438148"/>
      <w:bookmarkStart w:id="50" w:name="_Toc339916232"/>
      <w:bookmarkStart w:id="51" w:name="_Toc272380229"/>
      <w:bookmarkEnd w:id="43"/>
      <w:bookmarkEnd w:id="44"/>
      <w:bookmarkEnd w:id="45"/>
      <w:bookmarkEnd w:id="46"/>
      <w:bookmarkEnd w:id="47"/>
      <w:bookmarkEnd w:id="48"/>
      <w:bookmarkEnd w:id="49"/>
      <w:bookmarkEnd w:id="50"/>
      <w:r>
        <w:lastRenderedPageBreak/>
        <w:t xml:space="preserve">Testverfahren und </w:t>
      </w:r>
      <w:r w:rsidR="008737C4">
        <w:t>Ergebnis</w:t>
      </w:r>
      <w:bookmarkEnd w:id="51"/>
      <w:r w:rsidR="00BA3CED">
        <w:t xml:space="preserve"> </w:t>
      </w:r>
    </w:p>
    <w:p w:rsidR="00DE305C" w:rsidRPr="00DE305C" w:rsidRDefault="00DE305C" w:rsidP="00DE305C">
      <w:r>
        <w:t>&lt;&lt;Kürzung der öffentlichen Version aufgrund des Datenschutzes&gt;&gt;</w:t>
      </w:r>
    </w:p>
    <w:p w:rsidR="00BA3CED" w:rsidRDefault="00BA3CED" w:rsidP="00BA3CED">
      <w:pPr>
        <w:pStyle w:val="DEFberschrift2"/>
      </w:pPr>
      <w:bookmarkStart w:id="52" w:name="_Toc272380230"/>
      <w:r>
        <w:t>Fazit und Ausblick</w:t>
      </w:r>
      <w:bookmarkEnd w:id="52"/>
      <w:r>
        <w:t xml:space="preserve"> </w:t>
      </w:r>
    </w:p>
    <w:p w:rsidR="00C2190D" w:rsidRDefault="00C2190D" w:rsidP="00C2190D">
      <w:r>
        <w:t>Durch die starke Verringerung der Umstiegs-Punkte bei den einzelnen Fahrten wird deutlich das hier der Komfort einer Fahrt mit den öffentlichen Verkehrsmitteln erhöht wurde, denn durch keinen Umstieg in andere Fahrzeuge verringern sich die Abhä</w:t>
      </w:r>
      <w:r>
        <w:t>n</w:t>
      </w:r>
      <w:r>
        <w:t>gigkeiten für eine termingerechte und entspannte Fahrt. Durch Verspätungen einze</w:t>
      </w:r>
      <w:r>
        <w:t>l</w:t>
      </w:r>
      <w:r>
        <w:t xml:space="preserve">ner Linien wird nicht mehr die Fahrt anderer </w:t>
      </w:r>
      <w:r w:rsidR="008737C4">
        <w:t>verzögert</w:t>
      </w:r>
      <w:r>
        <w:t xml:space="preserve"> sondern lediglich die </w:t>
      </w:r>
      <w:r w:rsidR="008737C4">
        <w:t xml:space="preserve">der Passgiere, des betroffenen Fahrzeugs. Dies schafft eine höhere Transparenz </w:t>
      </w:r>
      <w:r w:rsidR="002E24BD">
        <w:t xml:space="preserve">bei der Frage </w:t>
      </w:r>
      <w:r w:rsidR="008737C4">
        <w:t>warum eine Verzögerung im Ablauf eingetreten ist und ggf. ein erhöhtes  Ve</w:t>
      </w:r>
      <w:r w:rsidR="008737C4">
        <w:t>r</w:t>
      </w:r>
      <w:r w:rsidR="008737C4">
        <w:t xml:space="preserve">ständnis. </w:t>
      </w:r>
    </w:p>
    <w:p w:rsidR="008737C4" w:rsidRDefault="008737C4" w:rsidP="00C2190D">
      <w:r>
        <w:t>Aufgrund gesetzlicher Regelungen ist ein solch dynamisches System zurzeit von den Verkehrsbetrieben nicht in die Praxis umzusetzen. Wir denken jedoch, dass ein so</w:t>
      </w:r>
      <w:r>
        <w:t>l</w:t>
      </w:r>
      <w:r>
        <w:t>ches Model eine Zukunft hat</w:t>
      </w:r>
      <w:r w:rsidR="00563456">
        <w:t>,</w:t>
      </w:r>
      <w:r>
        <w:t xml:space="preserve"> um die steigenden Anforderungen an das Beförd</w:t>
      </w:r>
      <w:r>
        <w:t>e</w:t>
      </w:r>
      <w:r>
        <w:t xml:space="preserve">rungskonzept moderner Großstädte  zu bewältigen. </w:t>
      </w:r>
    </w:p>
    <w:p w:rsidR="008604DE" w:rsidRDefault="008604DE" w:rsidP="00C2190D">
      <w:r>
        <w:t>Das Projekt bietet eine gute Basis für die Weiterentwicklung dieses Optimierungsve</w:t>
      </w:r>
      <w:r>
        <w:t>r</w:t>
      </w:r>
      <w:r>
        <w:t xml:space="preserve">fahren. Wir haben bereits mit der Ausarbeitung </w:t>
      </w:r>
      <w:r w:rsidR="008E7499">
        <w:t>eines entsprechenden Konzepts b</w:t>
      </w:r>
      <w:r w:rsidR="008E7499">
        <w:t>e</w:t>
      </w:r>
      <w:r w:rsidR="008E7499">
        <w:t xml:space="preserve">gonnen und freuen uns auf die weitere Entwicklung. </w:t>
      </w:r>
    </w:p>
    <w:p w:rsidR="005A00E4" w:rsidRDefault="005A00E4" w:rsidP="00E12300"/>
    <w:p w:rsidR="005A00E4" w:rsidRDefault="005A00E4" w:rsidP="00E12300">
      <w:pPr>
        <w:sectPr w:rsidR="005A00E4" w:rsidSect="0065300B">
          <w:footerReference w:type="first" r:id="rId22"/>
          <w:pgSz w:w="11906" w:h="16838" w:code="9"/>
          <w:pgMar w:top="1418" w:right="1418" w:bottom="1560" w:left="1418" w:header="709" w:footer="709" w:gutter="0"/>
          <w:cols w:space="708"/>
          <w:titlePg/>
          <w:docGrid w:linePitch="360"/>
        </w:sectPr>
      </w:pPr>
    </w:p>
    <w:p w:rsidR="005A00E4" w:rsidRDefault="005A00E4" w:rsidP="005A00E4">
      <w:pPr>
        <w:pStyle w:val="DEFberschrift2"/>
      </w:pPr>
      <w:bookmarkStart w:id="54" w:name="_Toc272380231"/>
      <w:r>
        <w:lastRenderedPageBreak/>
        <w:t>Projektablaufplan</w:t>
      </w:r>
      <w:bookmarkEnd w:id="54"/>
    </w:p>
    <w:p w:rsidR="00D068AF" w:rsidRDefault="001802F3" w:rsidP="00D068AF">
      <w:pPr>
        <w:jc w:val="left"/>
      </w:pPr>
      <w:r>
        <w:t>In dem nachfolgenden Programmablaufplan wird der Unterscheid zwischen der ursprünglichen Planung (grau) und dem Tatsächl</w:t>
      </w:r>
      <w:r>
        <w:t>i</w:t>
      </w:r>
      <w:r>
        <w:t xml:space="preserve">chen Ablauf deutlich gemacht. </w:t>
      </w:r>
    </w:p>
    <w:p w:rsidR="001802F3" w:rsidRPr="001802F3" w:rsidRDefault="001802F3" w:rsidP="00D068AF">
      <w:pPr>
        <w:jc w:val="left"/>
      </w:pPr>
      <w:r>
        <w:t xml:space="preserve">Die genaueren Erläuterungen bezüglich dieser Abweichungen finden Sie </w:t>
      </w:r>
      <w:r w:rsidR="00D068AF">
        <w:t xml:space="preserve">im Abschnitt </w:t>
      </w:r>
      <w:r>
        <w:t xml:space="preserve"> „</w:t>
      </w:r>
      <w:r w:rsidR="00D068AF">
        <w:fldChar w:fldCharType="begin"/>
      </w:r>
      <w:r w:rsidR="00D068AF">
        <w:instrText xml:space="preserve"> REF _Ref351932161 \r \h  \* MERGEFORMAT </w:instrText>
      </w:r>
      <w:r w:rsidR="00D068AF">
        <w:fldChar w:fldCharType="separate"/>
      </w:r>
      <w:r w:rsidR="00DE305C">
        <w:t>3.3</w:t>
      </w:r>
      <w:r w:rsidR="00D068AF">
        <w:fldChar w:fldCharType="end"/>
      </w:r>
      <w:r w:rsidR="00D068AF">
        <w:t xml:space="preserve"> - </w:t>
      </w:r>
      <w:r w:rsidR="00D068AF">
        <w:fldChar w:fldCharType="begin"/>
      </w:r>
      <w:r w:rsidR="00D068AF">
        <w:instrText xml:space="preserve"> REF _Ref351932136 \h  \* MERGEFORMAT </w:instrText>
      </w:r>
      <w:r w:rsidR="00D068AF">
        <w:fldChar w:fldCharType="separate"/>
      </w:r>
      <w:r w:rsidR="00DE305C">
        <w:t>Projektarbeit</w:t>
      </w:r>
      <w:r w:rsidR="00D068AF">
        <w:fldChar w:fldCharType="end"/>
      </w:r>
      <w:r w:rsidR="00D068AF">
        <w:t>“)</w:t>
      </w:r>
    </w:p>
    <w:p w:rsidR="005A00E4" w:rsidRDefault="00DA2E6E" w:rsidP="005A00E4">
      <w:pPr>
        <w:keepNext/>
        <w:jc w:val="center"/>
      </w:pPr>
      <w:r>
        <w:object w:dxaOrig="18105" w:dyaOrig="5985" w14:anchorId="601038FF">
          <v:shape id="_x0000_i1028" type="#_x0000_t75" style="width:714pt;height:236pt" o:ole="">
            <v:imagedata r:id="rId23" o:title=""/>
          </v:shape>
          <o:OLEObject Type="Embed" ProgID="Visio.Drawing.15" ShapeID="_x0000_i1028" DrawAspect="Content" ObjectID="_1346122129" r:id="rId24"/>
        </w:object>
      </w:r>
    </w:p>
    <w:p w:rsidR="005A00E4" w:rsidRDefault="005A00E4" w:rsidP="005A00E4">
      <w:pPr>
        <w:pStyle w:val="Beschriftung"/>
      </w:pPr>
      <w:bookmarkStart w:id="55" w:name="_Ref351930481"/>
      <w:bookmarkStart w:id="56" w:name="_Toc272380246"/>
      <w:r>
        <w:t xml:space="preserve">Abbildung </w:t>
      </w:r>
      <w:r w:rsidR="00DE305C">
        <w:fldChar w:fldCharType="begin"/>
      </w:r>
      <w:r w:rsidR="00DE305C">
        <w:instrText xml:space="preserve"> SEQ Abbildung \* ARABIC </w:instrText>
      </w:r>
      <w:r w:rsidR="00DE305C">
        <w:fldChar w:fldCharType="separate"/>
      </w:r>
      <w:r w:rsidR="00DE305C">
        <w:rPr>
          <w:noProof/>
        </w:rPr>
        <w:t>6</w:t>
      </w:r>
      <w:r w:rsidR="00DE305C">
        <w:rPr>
          <w:noProof/>
        </w:rPr>
        <w:fldChar w:fldCharType="end"/>
      </w:r>
      <w:r>
        <w:t xml:space="preserve"> - Projektablaufplan</w:t>
      </w:r>
      <w:bookmarkEnd w:id="55"/>
      <w:bookmarkEnd w:id="56"/>
    </w:p>
    <w:p w:rsidR="005A00E4" w:rsidRDefault="005A00E4" w:rsidP="00E12300">
      <w:pPr>
        <w:sectPr w:rsidR="005A00E4" w:rsidSect="005A00E4">
          <w:headerReference w:type="first" r:id="rId25"/>
          <w:pgSz w:w="16838" w:h="11906" w:orient="landscape" w:code="9"/>
          <w:pgMar w:top="1418" w:right="1560" w:bottom="1418" w:left="1418" w:header="709" w:footer="709" w:gutter="0"/>
          <w:cols w:space="708"/>
          <w:titlePg/>
          <w:docGrid w:linePitch="360"/>
        </w:sectPr>
      </w:pPr>
    </w:p>
    <w:p w:rsidR="001802F3" w:rsidRDefault="001802F3" w:rsidP="001802F3">
      <w:pPr>
        <w:pStyle w:val="DEFberschrift2"/>
      </w:pPr>
      <w:bookmarkStart w:id="57" w:name="_Ref351932126"/>
      <w:bookmarkStart w:id="58" w:name="_Ref351932136"/>
      <w:bookmarkStart w:id="59" w:name="_Ref351932161"/>
      <w:bookmarkStart w:id="60" w:name="_Toc272380232"/>
      <w:r>
        <w:lastRenderedPageBreak/>
        <w:t>Projektarbeit</w:t>
      </w:r>
      <w:bookmarkEnd w:id="57"/>
      <w:bookmarkEnd w:id="58"/>
      <w:bookmarkEnd w:id="59"/>
      <w:bookmarkEnd w:id="60"/>
    </w:p>
    <w:p w:rsidR="001802F3" w:rsidRDefault="001802F3" w:rsidP="001802F3">
      <w:r>
        <w:t>Die komplexe Aufgabenstellung stellte das Projektteam in der frühen Phase vor ein</w:t>
      </w:r>
      <w:r>
        <w:t>i</w:t>
      </w:r>
      <w:r>
        <w:t xml:space="preserve">ge Herausforderungen, da die Recherche zum aktuellen Forschungsstand in der Tourenoptimierung sehr umfangreich und sehr detailliert ist. Das Problem vor dem wir standen war das jede Abhandlung spezifische Probleme behandelte und somit </w:t>
      </w:r>
      <w:r w:rsidR="00A0449B">
        <w:t>kein</w:t>
      </w:r>
      <w:r>
        <w:t xml:space="preserve"> </w:t>
      </w:r>
      <w:r w:rsidR="00A0449B">
        <w:t>Vergleich</w:t>
      </w:r>
      <w:r>
        <w:t xml:space="preserve"> detaillierter Ansätze möglich war. Wir haben hierbei verschiedenste Arbeiten analysiert und daraus das Wissen zur Lösung unseres Problems extrahiert. Dies dauerte jedoch erheblich länger als zunächst im PAP </w:t>
      </w:r>
      <w:r w:rsidR="00A0449B">
        <w:t>einplanten</w:t>
      </w:r>
      <w:r>
        <w:t xml:space="preserve">. </w:t>
      </w:r>
    </w:p>
    <w:p w:rsidR="001802F3" w:rsidRDefault="001802F3" w:rsidP="001802F3">
      <w:r>
        <w:t>Diese detaillierte Recherche erwies sich bei der Auswahl des grundsätzlichen L</w:t>
      </w:r>
      <w:r>
        <w:t>ö</w:t>
      </w:r>
      <w:r>
        <w:t xml:space="preserve">sungsansatzes, der Bildung einzelner Formeln und der Programmstruktur als sehr nützlich und beschleunigte diesen Vorgang. </w:t>
      </w:r>
    </w:p>
    <w:p w:rsidR="001802F3" w:rsidRDefault="001802F3" w:rsidP="001802F3">
      <w:r>
        <w:t>Bei den wöchentlichen Treffen wurden die Projektfortschritte besprochen und die Zi</w:t>
      </w:r>
      <w:r>
        <w:t>e</w:t>
      </w:r>
      <w:r>
        <w:t>le für die kommende Woche festgelegt. Diese Methodik ermöglichte es uns den For</w:t>
      </w:r>
      <w:r>
        <w:t>t</w:t>
      </w:r>
      <w:r>
        <w:t>schritt des Projekts kontinuierlich zu Überprüfen und unsere Planung entsprechend zu korrigieren. Aus diesem Grund konnten wir eine Verzögerung</w:t>
      </w:r>
      <w:r w:rsidR="009E0B35">
        <w:t xml:space="preserve">, </w:t>
      </w:r>
      <w:r w:rsidR="00A0449B">
        <w:t xml:space="preserve">resultierend aus </w:t>
      </w:r>
      <w:r w:rsidR="009E0B35">
        <w:t>des umfangreichen Informationsmaterials,</w:t>
      </w:r>
      <w:r>
        <w:t xml:space="preserve"> rechtzeig erkennen und mehr Vorgänge parallelisieren als zunächst geplant. Somit wurde das Projektziel trotz einer ku</w:t>
      </w:r>
      <w:r w:rsidR="009E0B35">
        <w:t xml:space="preserve">rzen Planungsphase fristgerecht </w:t>
      </w:r>
      <w:r>
        <w:t xml:space="preserve">erreicht (siehe </w:t>
      </w:r>
      <w:r>
        <w:fldChar w:fldCharType="begin"/>
      </w:r>
      <w:r>
        <w:instrText xml:space="preserve"> REF _Ref351930481 \h </w:instrText>
      </w:r>
      <w:r>
        <w:fldChar w:fldCharType="separate"/>
      </w:r>
      <w:r w:rsidR="00DE305C">
        <w:t xml:space="preserve">Abbildung </w:t>
      </w:r>
      <w:r w:rsidR="00DE305C">
        <w:rPr>
          <w:noProof/>
        </w:rPr>
        <w:t>6</w:t>
      </w:r>
      <w:r w:rsidR="00DE305C">
        <w:t xml:space="preserve"> - Projektablaufplan</w:t>
      </w:r>
      <w:r>
        <w:fldChar w:fldCharType="end"/>
      </w:r>
      <w:r>
        <w:t xml:space="preserve"> )</w:t>
      </w:r>
    </w:p>
    <w:p w:rsidR="001802F3" w:rsidRDefault="001802F3" w:rsidP="001802F3">
      <w:r>
        <w:t xml:space="preserve">Wir haben durch dieses Projekt das wissenschaftliche Arbeiten kennengelernt und konnten durch diese Erfahrung unsere </w:t>
      </w:r>
      <w:r w:rsidR="009E0B35">
        <w:t>Fähigkeiten beim Erstellen einer solchen A</w:t>
      </w:r>
      <w:r w:rsidR="009E0B35">
        <w:t>r</w:t>
      </w:r>
      <w:r w:rsidR="009E0B35">
        <w:t xml:space="preserve">beit erweitern. Außerdem konnten wir feststellen wie durch sinnvolle Arbeitsteilung und kontinuierliche Planung Teamarbeit sinnvoll funktioniert. Wir werden </w:t>
      </w:r>
      <w:r>
        <w:t xml:space="preserve">das Projekt weiterverfolgen </w:t>
      </w:r>
      <w:r w:rsidR="009E0B35">
        <w:t>und haben bereits begonnen dies weiterzuentwickeln</w:t>
      </w:r>
      <w:r>
        <w:t xml:space="preserve">. </w:t>
      </w:r>
    </w:p>
    <w:p w:rsidR="001802F3" w:rsidRPr="001802F3" w:rsidRDefault="001802F3" w:rsidP="001802F3"/>
    <w:p w:rsidR="00AD4712" w:rsidRDefault="00AD4712" w:rsidP="00AD4712">
      <w:pPr>
        <w:pStyle w:val="DEFberschrift1"/>
      </w:pPr>
      <w:bookmarkStart w:id="61" w:name="_Toc272380233"/>
      <w:r>
        <w:lastRenderedPageBreak/>
        <w:t>Anhang</w:t>
      </w:r>
      <w:bookmarkEnd w:id="61"/>
    </w:p>
    <w:p w:rsidR="00B421DB" w:rsidRDefault="00B421DB" w:rsidP="00B421DB">
      <w:r>
        <w:t>Im Anhang werden entsprechende Dokumente, Protokolle und Verzeichnisse abg</w:t>
      </w:r>
      <w:r>
        <w:t>e</w:t>
      </w:r>
      <w:r>
        <w:t xml:space="preserve">legt. </w:t>
      </w:r>
    </w:p>
    <w:p w:rsidR="00AD416B" w:rsidRPr="009F2449" w:rsidRDefault="00A11CC1" w:rsidP="00A11CC1">
      <w:pPr>
        <w:pStyle w:val="berschrift2"/>
      </w:pPr>
      <w:bookmarkStart w:id="62" w:name="_Ref346056444"/>
      <w:bookmarkStart w:id="63" w:name="_Ref346056447"/>
      <w:bookmarkStart w:id="64" w:name="_Toc272380234"/>
      <w:r>
        <w:t>Formeldefinitionen</w:t>
      </w:r>
      <w:bookmarkEnd w:id="62"/>
      <w:bookmarkEnd w:id="63"/>
      <w:bookmarkEnd w:id="64"/>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5"/>
      </w:tblGrid>
      <w:tr w:rsidR="00AD416B" w:rsidTr="00AD416B">
        <w:tc>
          <w:tcPr>
            <w:tcW w:w="4605" w:type="dxa"/>
            <w:shd w:val="clear" w:color="auto" w:fill="auto"/>
          </w:tcPr>
          <w:p w:rsidR="00AD416B" w:rsidRDefault="00DE305C" w:rsidP="00AD416B">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β</m:t>
                          </m:r>
                        </m:sup>
                      </m:sSup>
                    </m:num>
                    <m:den>
                      <m:nary>
                        <m:naryPr>
                          <m:chr m:val="∑"/>
                          <m:limLoc m:val="undOvr"/>
                          <m:supHide m:val="1"/>
                          <m:ctrlPr>
                            <w:rPr>
                              <w:rFonts w:ascii="Cambria Math" w:hAnsi="Cambria Math"/>
                              <w:i/>
                            </w:rPr>
                          </m:ctrlPr>
                        </m:naryPr>
                        <m:sub>
                          <m:r>
                            <w:rPr>
                              <w:rFonts w:ascii="Cambria Math" w:hAnsi="Cambria Math"/>
                            </w:rPr>
                            <m:t>uϵM(k)</m:t>
                          </m:r>
                        </m:sub>
                        <m:sup/>
                        <m:e>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i,u</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i,u</m:t>
                                  </m:r>
                                </m:e>
                              </m:d>
                            </m:e>
                            <m:sup>
                              <m:r>
                                <w:rPr>
                                  <w:rFonts w:ascii="Cambria Math" w:hAnsi="Cambria Math"/>
                                </w:rPr>
                                <m:t>β</m:t>
                              </m:r>
                            </m:sup>
                          </m:sSup>
                        </m:e>
                      </m:nary>
                    </m:den>
                  </m:f>
                </m:e>
              </m:d>
            </m:oMath>
            <w:r w:rsidR="00AD416B">
              <w:t xml:space="preserve">                                             </w:t>
            </w:r>
          </w:p>
        </w:tc>
        <w:tc>
          <w:tcPr>
            <w:tcW w:w="4605" w:type="dxa"/>
            <w:shd w:val="clear" w:color="auto" w:fill="auto"/>
          </w:tcPr>
          <w:p w:rsidR="00AD416B" w:rsidRDefault="00AD416B" w:rsidP="00A11CC1">
            <w:r>
              <w:t xml:space="preserve">Wahrscheinlichkeit das Agent </w:t>
            </w:r>
            <w:r w:rsidRPr="00A11CC1">
              <w:rPr>
                <w:i/>
              </w:rPr>
              <w:t>k</w:t>
            </w:r>
            <w:r>
              <w:t xml:space="preserve"> vom Punkt </w:t>
            </w:r>
            <w:r w:rsidRPr="00A11CC1">
              <w:rPr>
                <w:i/>
              </w:rPr>
              <w:t>i</w:t>
            </w:r>
            <w:r>
              <w:t xml:space="preserve"> nach </w:t>
            </w:r>
            <w:r w:rsidRPr="00AD416B">
              <w:rPr>
                <w:i/>
              </w:rPr>
              <w:t>i</w:t>
            </w:r>
            <w:r>
              <w:t xml:space="preserve"> wandert</w:t>
            </w:r>
          </w:p>
        </w:tc>
      </w:tr>
      <w:tr w:rsidR="00AD416B" w:rsidTr="00AD416B">
        <w:tc>
          <w:tcPr>
            <w:tcW w:w="4605" w:type="dxa"/>
            <w:shd w:val="clear" w:color="auto" w:fill="auto"/>
          </w:tcPr>
          <w:p w:rsidR="00AD416B" w:rsidRDefault="00AD416B" w:rsidP="00A11CC1">
            <m:oMathPara>
              <m:oMath>
                <m:r>
                  <w:rPr>
                    <w:rFonts w:ascii="Cambria Math" w:hAnsi="Cambria Math"/>
                  </w:rPr>
                  <m:t>t(i,j)</m:t>
                </m:r>
              </m:oMath>
            </m:oMathPara>
          </w:p>
        </w:tc>
        <w:tc>
          <w:tcPr>
            <w:tcW w:w="4605" w:type="dxa"/>
            <w:shd w:val="clear" w:color="auto" w:fill="auto"/>
          </w:tcPr>
          <w:p w:rsidR="00AD416B" w:rsidRDefault="00AD416B" w:rsidP="00A11CC1">
            <w:r>
              <w:t xml:space="preserve">Menge der Pheromonen bei Strecke </w:t>
            </w:r>
            <w:r w:rsidRPr="00AD416B">
              <w:rPr>
                <w:i/>
              </w:rPr>
              <w:t>(</w:t>
            </w:r>
            <w:proofErr w:type="spellStart"/>
            <w:r w:rsidRPr="00AD416B">
              <w:rPr>
                <w:i/>
              </w:rPr>
              <w:t>i,j</w:t>
            </w:r>
            <w:proofErr w:type="spellEnd"/>
            <w:r w:rsidRPr="00AD416B">
              <w:rPr>
                <w:i/>
              </w:rPr>
              <w:t>)</w:t>
            </w:r>
          </w:p>
        </w:tc>
      </w:tr>
      <w:tr w:rsidR="00AD416B" w:rsidTr="00AD416B">
        <w:tc>
          <w:tcPr>
            <w:tcW w:w="4605" w:type="dxa"/>
            <w:shd w:val="clear" w:color="auto" w:fill="auto"/>
          </w:tcPr>
          <w:p w:rsidR="00AD416B" w:rsidRDefault="00AD416B" w:rsidP="00A11CC1">
            <m:oMathPara>
              <m:oMath>
                <m:r>
                  <w:rPr>
                    <w:rFonts w:ascii="Cambria Math" w:hAnsi="Cambria Math"/>
                  </w:rPr>
                  <m:t>d(i,j)</m:t>
                </m:r>
              </m:oMath>
            </m:oMathPara>
          </w:p>
        </w:tc>
        <w:tc>
          <w:tcPr>
            <w:tcW w:w="4605" w:type="dxa"/>
            <w:shd w:val="clear" w:color="auto" w:fill="auto"/>
          </w:tcPr>
          <w:p w:rsidR="00AD416B" w:rsidRDefault="00AD416B" w:rsidP="00A11CC1">
            <w:r>
              <w:t xml:space="preserve">Kehrwert der Distanz/Kosten bei Strecke </w:t>
            </w:r>
            <w:r w:rsidRPr="00AD416B">
              <w:rPr>
                <w:i/>
              </w:rPr>
              <w:t>(</w:t>
            </w:r>
            <w:proofErr w:type="spellStart"/>
            <w:r w:rsidRPr="00AD416B">
              <w:rPr>
                <w:i/>
              </w:rPr>
              <w:t>i,j</w:t>
            </w:r>
            <w:proofErr w:type="spellEnd"/>
            <w:r w:rsidRPr="00AD416B">
              <w:rPr>
                <w:i/>
              </w:rPr>
              <w:t>)</w:t>
            </w:r>
          </w:p>
        </w:tc>
      </w:tr>
      <w:tr w:rsidR="00AD416B" w:rsidTr="00AD416B">
        <w:tc>
          <w:tcPr>
            <w:tcW w:w="4605" w:type="dxa"/>
            <w:shd w:val="clear" w:color="auto" w:fill="auto"/>
          </w:tcPr>
          <w:p w:rsidR="00AD416B" w:rsidRDefault="00AD416B" w:rsidP="00A06AD3">
            <m:oMathPara>
              <m:oMath>
                <m:r>
                  <w:rPr>
                    <w:rFonts w:ascii="Cambria Math" w:hAnsi="Cambria Math"/>
                  </w:rPr>
                  <m:t>M</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u | u ∉W</m:t>
                    </m:r>
                    <m:d>
                      <m:dPr>
                        <m:ctrlPr>
                          <w:rPr>
                            <w:rFonts w:ascii="Cambria Math" w:hAnsi="Cambria Math"/>
                            <w:i/>
                          </w:rPr>
                        </m:ctrlPr>
                      </m:dPr>
                      <m:e>
                        <m:r>
                          <w:rPr>
                            <w:rFonts w:ascii="Cambria Math" w:hAnsi="Cambria Math"/>
                          </w:rPr>
                          <m:t>k</m:t>
                        </m:r>
                      </m:e>
                    </m:d>
                    <m:r>
                      <w:rPr>
                        <w:rFonts w:ascii="Cambria Math" w:hAnsi="Cambria Math"/>
                      </w:rPr>
                      <m:t xml:space="preserve">∨u ∈V(k) </m:t>
                    </m:r>
                  </m:e>
                </m:d>
              </m:oMath>
            </m:oMathPara>
          </w:p>
        </w:tc>
        <w:tc>
          <w:tcPr>
            <w:tcW w:w="4605" w:type="dxa"/>
            <w:shd w:val="clear" w:color="auto" w:fill="auto"/>
          </w:tcPr>
          <w:p w:rsidR="00AD416B" w:rsidRDefault="00AD416B" w:rsidP="00A11CC1">
            <w:r>
              <w:t>Menge aller verfügbaren Abgabepunkten oder noch nicht besuchten Aufnahm</w:t>
            </w:r>
            <w:r>
              <w:t>e</w:t>
            </w:r>
            <w:r>
              <w:t xml:space="preserve">punkten des Agenten </w:t>
            </w:r>
            <w:r w:rsidRPr="00AD416B">
              <w:rPr>
                <w:i/>
              </w:rPr>
              <w:t>k</w:t>
            </w:r>
          </w:p>
        </w:tc>
      </w:tr>
      <w:tr w:rsidR="00AD416B" w:rsidTr="00AD416B">
        <w:tc>
          <w:tcPr>
            <w:tcW w:w="4605" w:type="dxa"/>
            <w:shd w:val="clear" w:color="auto" w:fill="auto"/>
          </w:tcPr>
          <w:p w:rsidR="00AD416B" w:rsidRDefault="004F7BD4" w:rsidP="004F7BD4">
            <m:oMathPara>
              <m:oMath>
                <m:r>
                  <w:rPr>
                    <w:rFonts w:ascii="Cambria Math" w:hAnsi="Cambria Math"/>
                  </w:rPr>
                  <m:t>W</m:t>
                </m:r>
              </m:oMath>
            </m:oMathPara>
          </w:p>
        </w:tc>
        <w:tc>
          <w:tcPr>
            <w:tcW w:w="4605" w:type="dxa"/>
            <w:shd w:val="clear" w:color="auto" w:fill="auto"/>
          </w:tcPr>
          <w:p w:rsidR="00AD416B" w:rsidRDefault="004F7BD4" w:rsidP="00A11CC1">
            <w:r>
              <w:t>Menge der besuchten Aufnahmepunkte</w:t>
            </w:r>
          </w:p>
        </w:tc>
      </w:tr>
      <w:tr w:rsidR="00AD416B" w:rsidTr="00573525">
        <w:tc>
          <w:tcPr>
            <w:tcW w:w="4605" w:type="dxa"/>
            <w:shd w:val="clear" w:color="auto" w:fill="auto"/>
          </w:tcPr>
          <w:p w:rsidR="00AD416B" w:rsidRDefault="004F7BD4" w:rsidP="004F7BD4">
            <w:pPr>
              <w:jc w:val="center"/>
            </w:pPr>
            <m:oMath>
              <m:r>
                <w:rPr>
                  <w:rFonts w:ascii="Cambria Math" w:hAnsi="Cambria Math"/>
                </w:rPr>
                <m:t>V(k</m:t>
              </m:r>
            </m:oMath>
            <w:r>
              <w:t>)</w:t>
            </w:r>
          </w:p>
        </w:tc>
        <w:tc>
          <w:tcPr>
            <w:tcW w:w="4605" w:type="dxa"/>
            <w:shd w:val="clear" w:color="auto" w:fill="auto"/>
          </w:tcPr>
          <w:p w:rsidR="00AD416B" w:rsidRDefault="004F7BD4" w:rsidP="00573525">
            <w:r>
              <w:t>Menge alles Abgabepunkte von Auftr</w:t>
            </w:r>
            <w:r>
              <w:t>ä</w:t>
            </w:r>
            <w:r>
              <w:t>gen dessen Annahmepunkte besucht wurden, jedoch noch nicht abgeliefert</w:t>
            </w:r>
          </w:p>
        </w:tc>
      </w:tr>
      <w:tr w:rsidR="00AD416B" w:rsidTr="00573525">
        <w:tc>
          <w:tcPr>
            <w:tcW w:w="4605" w:type="dxa"/>
            <w:shd w:val="clear" w:color="auto" w:fill="auto"/>
          </w:tcPr>
          <w:p w:rsidR="004F7BD4" w:rsidRPr="005051D1" w:rsidRDefault="00DE305C" w:rsidP="004F7BD4">
            <m:oMathPara>
              <m:oMath>
                <m:sSub>
                  <m:sSubPr>
                    <m:ctrlPr>
                      <w:rPr>
                        <w:rFonts w:ascii="Cambria Math" w:hAnsi="Cambria Math"/>
                        <w:i/>
                      </w:rPr>
                    </m:ctrlPr>
                  </m:sSubPr>
                  <m:e>
                    <m:r>
                      <w:rPr>
                        <w:rFonts w:ascii="Cambria Math" w:hAnsi="Cambria Math"/>
                      </w:rPr>
                      <m:t>pOrder</m:t>
                    </m:r>
                  </m:e>
                  <m:sub>
                    <m:r>
                      <w:rPr>
                        <w:rFonts w:ascii="Cambria Math" w:hAnsi="Cambria Math"/>
                      </w:rPr>
                      <m:t>k</m:t>
                    </m:r>
                  </m:sub>
                </m:sSub>
                <m:d>
                  <m:dPr>
                    <m:ctrlPr>
                      <w:rPr>
                        <w:rFonts w:ascii="Cambria Math" w:hAnsi="Cambria Math"/>
                      </w:rPr>
                    </m:ctrlPr>
                  </m:dPr>
                  <m:e>
                    <m:r>
                      <w:rPr>
                        <w:rFonts w:ascii="Cambria Math" w:hAnsi="Cambria Math"/>
                      </w:rPr>
                      <m:t>i,id</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j,sD(j,V</m:t>
                                </m:r>
                                <m:d>
                                  <m:dPr>
                                    <m:ctrlPr>
                                      <w:rPr>
                                        <w:rFonts w:ascii="Cambria Math" w:hAnsi="Cambria Math"/>
                                        <w:i/>
                                      </w:rPr>
                                    </m:ctrlPr>
                                  </m:dPr>
                                  <m:e>
                                    <m:r>
                                      <w:rPr>
                                        <w:rFonts w:ascii="Cambria Math" w:hAnsi="Cambria Math"/>
                                      </w:rPr>
                                      <m:t>k</m:t>
                                    </m:r>
                                  </m:e>
                                </m:d>
                                <m:r>
                                  <w:rPr>
                                    <w:rFonts w:ascii="Cambria Math" w:hAnsi="Cambria Math"/>
                                  </w:rPr>
                                  <m:t>)</m:t>
                                </m:r>
                              </m:e>
                            </m:d>
                          </m:e>
                          <m:sup>
                            <m:r>
                              <w:rPr>
                                <w:rFonts w:ascii="Cambria Math" w:hAnsi="Cambria Math"/>
                              </w:rPr>
                              <m:t>β</m:t>
                            </m:r>
                          </m:sup>
                        </m:sSup>
                      </m:num>
                      <m:den>
                        <m:nary>
                          <m:naryPr>
                            <m:chr m:val="∑"/>
                            <m:limLoc m:val="undOvr"/>
                            <m:supHide m:val="1"/>
                            <m:ctrlPr>
                              <w:rPr>
                                <w:rFonts w:ascii="Cambria Math" w:hAnsi="Cambria Math"/>
                                <w:i/>
                              </w:rPr>
                            </m:ctrlPr>
                          </m:naryPr>
                          <m:sub>
                            <m:r>
                              <w:rPr>
                                <w:rFonts w:ascii="Cambria Math" w:hAnsi="Cambria Math"/>
                              </w:rPr>
                              <m:t>uϵM(k)</m:t>
                            </m:r>
                          </m:sub>
                          <m:sup/>
                          <m:e>
                            <m:sSup>
                              <m:sSupPr>
                                <m:ctrlPr>
                                  <w:rPr>
                                    <w:rFonts w:ascii="Cambria Math" w:hAnsi="Cambria Math"/>
                                    <w:i/>
                                  </w:rPr>
                                </m:ctrlPr>
                              </m:sSupPr>
                              <m:e>
                                <m:r>
                                  <w:rPr>
                                    <w:rFonts w:ascii="Cambria Math" w:hAnsi="Cambria Math"/>
                                  </w:rPr>
                                  <m:t>d</m:t>
                                </m:r>
                                <m:d>
                                  <m:dPr>
                                    <m:ctrlPr>
                                      <w:rPr>
                                        <w:rFonts w:ascii="Cambria Math" w:hAnsi="Cambria Math"/>
                                        <w:i/>
                                      </w:rPr>
                                    </m:ctrlPr>
                                  </m:dPr>
                                  <m:e>
                                    <m:r>
                                      <w:rPr>
                                        <w:rFonts w:ascii="Cambria Math" w:hAnsi="Cambria Math"/>
                                      </w:rPr>
                                      <m:t>i,u</m:t>
                                    </m:r>
                                  </m:e>
                                </m:d>
                              </m:e>
                              <m:sup>
                                <m:r>
                                  <w:rPr>
                                    <w:rFonts w:ascii="Cambria Math" w:hAnsi="Cambria Math"/>
                                  </w:rPr>
                                  <m:t>α</m:t>
                                </m:r>
                              </m:sup>
                            </m:sSup>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j,sD(j,V</m:t>
                                    </m:r>
                                    <m:d>
                                      <m:dPr>
                                        <m:ctrlPr>
                                          <w:rPr>
                                            <w:rFonts w:ascii="Cambria Math" w:hAnsi="Cambria Math"/>
                                            <w:i/>
                                          </w:rPr>
                                        </m:ctrlPr>
                                      </m:dPr>
                                      <m:e>
                                        <m:r>
                                          <w:rPr>
                                            <w:rFonts w:ascii="Cambria Math" w:hAnsi="Cambria Math"/>
                                          </w:rPr>
                                          <m:t>k</m:t>
                                        </m:r>
                                      </m:e>
                                    </m:d>
                                    <m:r>
                                      <w:rPr>
                                        <w:rFonts w:ascii="Cambria Math" w:hAnsi="Cambria Math"/>
                                      </w:rPr>
                                      <m:t>)</m:t>
                                    </m:r>
                                  </m:e>
                                </m:d>
                              </m:e>
                              <m:sup>
                                <m:r>
                                  <w:rPr>
                                    <w:rFonts w:ascii="Cambria Math" w:hAnsi="Cambria Math"/>
                                  </w:rPr>
                                  <m:t>β</m:t>
                                </m:r>
                              </m:sup>
                            </m:sSup>
                          </m:e>
                        </m:nary>
                      </m:den>
                    </m:f>
                  </m:e>
                </m:d>
              </m:oMath>
            </m:oMathPara>
          </w:p>
          <w:p w:rsidR="00AD416B" w:rsidRDefault="00AD416B" w:rsidP="00573525"/>
        </w:tc>
        <w:tc>
          <w:tcPr>
            <w:tcW w:w="4605" w:type="dxa"/>
            <w:shd w:val="clear" w:color="auto" w:fill="auto"/>
          </w:tcPr>
          <w:p w:rsidR="00AD416B" w:rsidRPr="004F7BD4" w:rsidRDefault="004F7BD4" w:rsidP="004F7BD4">
            <w:r>
              <w:t xml:space="preserve">Wahrscheinlichkeit das Agent </w:t>
            </w:r>
            <w:r w:rsidRPr="004F7BD4">
              <w:rPr>
                <w:i/>
              </w:rPr>
              <w:t>k</w:t>
            </w:r>
            <w:r>
              <w:t xml:space="preserve"> den Au</w:t>
            </w:r>
            <w:r>
              <w:t>f</w:t>
            </w:r>
            <w:r>
              <w:t xml:space="preserve">trag </w:t>
            </w:r>
            <w:proofErr w:type="spellStart"/>
            <w:r w:rsidRPr="004F7BD4">
              <w:rPr>
                <w:i/>
              </w:rPr>
              <w:t>id</w:t>
            </w:r>
            <w:proofErr w:type="spellEnd"/>
            <w:r>
              <w:t xml:space="preserve"> vom Punkt </w:t>
            </w:r>
            <w:r w:rsidRPr="004F7BD4">
              <w:rPr>
                <w:i/>
              </w:rPr>
              <w:t>i</w:t>
            </w:r>
            <w:r>
              <w:rPr>
                <w:i/>
              </w:rPr>
              <w:t xml:space="preserve"> </w:t>
            </w:r>
            <w:r>
              <w:t>annimmt</w:t>
            </w:r>
          </w:p>
        </w:tc>
      </w:tr>
      <w:tr w:rsidR="00AD416B" w:rsidTr="00573525">
        <w:tc>
          <w:tcPr>
            <w:tcW w:w="4605" w:type="dxa"/>
            <w:shd w:val="clear" w:color="auto" w:fill="auto"/>
          </w:tcPr>
          <w:p w:rsidR="00AD416B" w:rsidRDefault="004F7BD4" w:rsidP="004F7BD4">
            <w:pPr>
              <w:jc w:val="center"/>
            </w:pPr>
            <m:oMath>
              <m:r>
                <w:rPr>
                  <w:rFonts w:ascii="Cambria Math" w:hAnsi="Cambria Math"/>
                </w:rPr>
                <m:t>sD(i,id</m:t>
              </m:r>
            </m:oMath>
            <w:r>
              <w:t>)</w:t>
            </w:r>
          </w:p>
        </w:tc>
        <w:tc>
          <w:tcPr>
            <w:tcW w:w="4605" w:type="dxa"/>
            <w:shd w:val="clear" w:color="auto" w:fill="auto"/>
          </w:tcPr>
          <w:p w:rsidR="00AD416B" w:rsidRPr="004F7BD4" w:rsidRDefault="004F7BD4" w:rsidP="00573525">
            <w:r>
              <w:t xml:space="preserve">Ermittelt den Punkt mit der kürzesten Distanz zu </w:t>
            </w:r>
            <w:r w:rsidRPr="004F7BD4">
              <w:rPr>
                <w:i/>
              </w:rPr>
              <w:t>i</w:t>
            </w:r>
            <w:r>
              <w:rPr>
                <w:i/>
              </w:rPr>
              <w:t xml:space="preserve"> </w:t>
            </w:r>
            <w:r>
              <w:t>aus einer Menge von Pun</w:t>
            </w:r>
            <w:r>
              <w:t>k</w:t>
            </w:r>
            <w:r>
              <w:t xml:space="preserve">ten </w:t>
            </w:r>
            <w:r w:rsidRPr="004F7BD4">
              <w:rPr>
                <w:i/>
              </w:rPr>
              <w:t>M</w:t>
            </w:r>
          </w:p>
        </w:tc>
      </w:tr>
    </w:tbl>
    <w:p w:rsidR="00AD416B" w:rsidRPr="00AD416B" w:rsidRDefault="00AD416B" w:rsidP="00A11CC1"/>
    <w:p w:rsidR="00A11CC1" w:rsidRPr="00A11CC1" w:rsidRDefault="00A11CC1" w:rsidP="00A11CC1"/>
    <w:p w:rsidR="00CD390A" w:rsidRDefault="00CD390A" w:rsidP="00CD390A">
      <w:pPr>
        <w:pStyle w:val="DEFberschrift2"/>
      </w:pPr>
      <w:bookmarkStart w:id="65" w:name="_Toc341077924"/>
      <w:bookmarkStart w:id="66" w:name="_Toc341077999"/>
      <w:bookmarkStart w:id="67" w:name="_Toc341077925"/>
      <w:bookmarkStart w:id="68" w:name="_Toc341078000"/>
      <w:bookmarkStart w:id="69" w:name="_Toc341077927"/>
      <w:bookmarkStart w:id="70" w:name="_Toc341078002"/>
      <w:bookmarkStart w:id="71" w:name="_Toc341077934"/>
      <w:bookmarkStart w:id="72" w:name="_Toc341078009"/>
      <w:bookmarkStart w:id="73" w:name="_Toc341077935"/>
      <w:bookmarkStart w:id="74" w:name="_Toc341078010"/>
      <w:bookmarkStart w:id="75" w:name="_Toc341077936"/>
      <w:bookmarkStart w:id="76" w:name="_Toc341078011"/>
      <w:bookmarkStart w:id="77" w:name="_Toc341077938"/>
      <w:bookmarkStart w:id="78" w:name="_Toc341078013"/>
      <w:bookmarkStart w:id="79" w:name="_Toc341077940"/>
      <w:bookmarkStart w:id="80" w:name="_Toc341078015"/>
      <w:bookmarkStart w:id="81" w:name="_Toc341077941"/>
      <w:bookmarkStart w:id="82" w:name="_Toc341078016"/>
      <w:bookmarkStart w:id="83" w:name="_Toc341077947"/>
      <w:bookmarkStart w:id="84" w:name="_Toc341078022"/>
      <w:bookmarkStart w:id="85" w:name="_Toc339875697"/>
      <w:bookmarkStart w:id="86" w:name="_Toc339875796"/>
      <w:bookmarkStart w:id="87" w:name="_Toc339877828"/>
      <w:bookmarkStart w:id="88" w:name="_Toc339915919"/>
      <w:bookmarkStart w:id="89" w:name="_Toc339915948"/>
      <w:bookmarkStart w:id="90" w:name="_Toc339916199"/>
      <w:bookmarkStart w:id="91" w:name="_Toc339916238"/>
      <w:bookmarkStart w:id="92" w:name="_Toc339916269"/>
      <w:bookmarkStart w:id="93" w:name="_Toc339916306"/>
      <w:bookmarkStart w:id="94" w:name="_Toc340438156"/>
      <w:bookmarkStart w:id="95" w:name="_Toc341077948"/>
      <w:bookmarkStart w:id="96" w:name="_Toc341078023"/>
      <w:bookmarkStart w:id="97" w:name="_Toc341077949"/>
      <w:bookmarkStart w:id="98" w:name="_Toc341078024"/>
      <w:bookmarkStart w:id="99" w:name="_Toc341077950"/>
      <w:bookmarkStart w:id="100" w:name="_Toc341078025"/>
      <w:bookmarkStart w:id="101" w:name="_Toc341077951"/>
      <w:bookmarkStart w:id="102" w:name="_Toc341078026"/>
      <w:bookmarkStart w:id="103" w:name="_Toc341077953"/>
      <w:bookmarkStart w:id="104" w:name="_Toc341078028"/>
      <w:bookmarkStart w:id="105" w:name="_Toc341077962"/>
      <w:bookmarkStart w:id="106" w:name="_Toc341078037"/>
      <w:bookmarkStart w:id="107" w:name="_Toc341077964"/>
      <w:bookmarkStart w:id="108" w:name="_Toc341078039"/>
      <w:bookmarkStart w:id="109" w:name="_Toc341077968"/>
      <w:bookmarkStart w:id="110" w:name="_Toc341078043"/>
      <w:bookmarkStart w:id="111" w:name="_Toc341077970"/>
      <w:bookmarkStart w:id="112" w:name="_Toc341078045"/>
      <w:bookmarkStart w:id="113" w:name="_Toc341077972"/>
      <w:bookmarkStart w:id="114" w:name="_Toc341078047"/>
      <w:bookmarkStart w:id="115" w:name="_Toc341077974"/>
      <w:bookmarkStart w:id="116" w:name="_Toc341078049"/>
      <w:bookmarkStart w:id="117" w:name="_Toc341077978"/>
      <w:bookmarkStart w:id="118" w:name="_Toc341078053"/>
      <w:bookmarkStart w:id="119" w:name="_Toc341077979"/>
      <w:bookmarkStart w:id="120" w:name="_Toc341078054"/>
      <w:bookmarkStart w:id="121" w:name="_Toc341077980"/>
      <w:bookmarkStart w:id="122" w:name="_Toc341078055"/>
      <w:bookmarkStart w:id="123" w:name="_Toc341077984"/>
      <w:bookmarkStart w:id="124" w:name="_Toc341078059"/>
      <w:bookmarkStart w:id="125" w:name="_Toc341078060"/>
      <w:bookmarkStart w:id="126" w:name="_Toc27238023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t>Tabellenverzeichnis</w:t>
      </w:r>
      <w:bookmarkEnd w:id="126"/>
      <w:r>
        <w:t xml:space="preserve"> </w:t>
      </w:r>
    </w:p>
    <w:p w:rsidR="00DE305C" w:rsidRDefault="00CD390A">
      <w:pPr>
        <w:pStyle w:val="Abbildungsverzeichnis"/>
        <w:tabs>
          <w:tab w:val="right" w:leader="dot" w:pos="9060"/>
        </w:tabs>
        <w:rPr>
          <w:rFonts w:asciiTheme="minorHAnsi" w:hAnsiTheme="minorHAnsi"/>
          <w:noProof/>
          <w:szCs w:val="24"/>
          <w:lang w:eastAsia="ja-JP"/>
        </w:rPr>
      </w:pPr>
      <w:r>
        <w:rPr>
          <w:rFonts w:cstheme="minorHAnsi"/>
          <w:b/>
          <w:bCs/>
        </w:rPr>
        <w:fldChar w:fldCharType="begin"/>
      </w:r>
      <w:r>
        <w:rPr>
          <w:rFonts w:cstheme="minorHAnsi"/>
          <w:b/>
          <w:bCs/>
        </w:rPr>
        <w:instrText xml:space="preserve"> TOC \h \z \c "Tabelle" </w:instrText>
      </w:r>
      <w:r>
        <w:rPr>
          <w:rFonts w:cstheme="minorHAnsi"/>
          <w:b/>
          <w:bCs/>
        </w:rPr>
        <w:fldChar w:fldCharType="separate"/>
      </w:r>
      <w:r w:rsidR="00DE305C">
        <w:rPr>
          <w:noProof/>
        </w:rPr>
        <w:t>Tabelle 1 - Übersicht einzelner Lösungsverfahren</w:t>
      </w:r>
      <w:r w:rsidR="00DE305C">
        <w:rPr>
          <w:noProof/>
        </w:rPr>
        <w:tab/>
      </w:r>
      <w:r w:rsidR="00DE305C">
        <w:rPr>
          <w:noProof/>
        </w:rPr>
        <w:fldChar w:fldCharType="begin"/>
      </w:r>
      <w:r w:rsidR="00DE305C">
        <w:rPr>
          <w:noProof/>
        </w:rPr>
        <w:instrText xml:space="preserve"> PAGEREF _Toc272380240 \h </w:instrText>
      </w:r>
      <w:r w:rsidR="00DE305C">
        <w:rPr>
          <w:noProof/>
        </w:rPr>
      </w:r>
      <w:r w:rsidR="00DE305C">
        <w:rPr>
          <w:noProof/>
        </w:rPr>
        <w:fldChar w:fldCharType="separate"/>
      </w:r>
      <w:r w:rsidR="00DE305C">
        <w:rPr>
          <w:noProof/>
        </w:rPr>
        <w:t>11</w:t>
      </w:r>
      <w:r w:rsidR="00DE305C">
        <w:rPr>
          <w:noProof/>
        </w:rPr>
        <w:fldChar w:fldCharType="end"/>
      </w:r>
    </w:p>
    <w:p w:rsidR="00CD390A" w:rsidRPr="00CD390A" w:rsidRDefault="00CD390A" w:rsidP="00CD390A">
      <w:r>
        <w:rPr>
          <w:rFonts w:cstheme="minorHAnsi"/>
          <w:b/>
          <w:bCs/>
        </w:rPr>
        <w:fldChar w:fldCharType="end"/>
      </w:r>
    </w:p>
    <w:p w:rsidR="00416E2B" w:rsidRPr="00254174" w:rsidRDefault="00416E2B" w:rsidP="00B421DB">
      <w:pPr>
        <w:pStyle w:val="DEFberschrift2"/>
      </w:pPr>
      <w:bookmarkStart w:id="127" w:name="_Toc272380236"/>
      <w:r w:rsidRPr="00E7645C">
        <w:t>Abbildungsver</w:t>
      </w:r>
      <w:r w:rsidRPr="00254174">
        <w:t>zeichnis</w:t>
      </w:r>
      <w:bookmarkEnd w:id="127"/>
    </w:p>
    <w:p w:rsidR="00DE305C" w:rsidRDefault="00416E2B">
      <w:pPr>
        <w:pStyle w:val="Abbildungsverzeichnis"/>
        <w:tabs>
          <w:tab w:val="right" w:leader="dot" w:pos="9060"/>
        </w:tabs>
        <w:rPr>
          <w:rFonts w:asciiTheme="minorHAnsi" w:hAnsiTheme="minorHAnsi"/>
          <w:noProof/>
          <w:szCs w:val="24"/>
          <w:lang w:eastAsia="ja-JP"/>
        </w:rPr>
      </w:pPr>
      <w:r>
        <w:rPr>
          <w:rFonts w:cstheme="minorHAnsi"/>
          <w:b/>
          <w:bCs/>
        </w:rPr>
        <w:fldChar w:fldCharType="begin"/>
      </w:r>
      <w:r w:rsidRPr="00254174">
        <w:rPr>
          <w:rFonts w:cstheme="minorHAnsi"/>
        </w:rPr>
        <w:instrText xml:space="preserve"> TOC \h \z \c "Abbildung" </w:instrText>
      </w:r>
      <w:r>
        <w:rPr>
          <w:rFonts w:cstheme="minorHAnsi"/>
          <w:b/>
          <w:bCs/>
        </w:rPr>
        <w:fldChar w:fldCharType="separate"/>
      </w:r>
      <w:r w:rsidR="00DE305C">
        <w:rPr>
          <w:noProof/>
        </w:rPr>
        <w:t>Abbildung 1 - Optimierungsverfahren Beispiel</w:t>
      </w:r>
      <w:r w:rsidR="00DE305C">
        <w:rPr>
          <w:noProof/>
        </w:rPr>
        <w:tab/>
      </w:r>
      <w:r w:rsidR="00DE305C">
        <w:rPr>
          <w:noProof/>
        </w:rPr>
        <w:fldChar w:fldCharType="begin"/>
      </w:r>
      <w:r w:rsidR="00DE305C">
        <w:rPr>
          <w:noProof/>
        </w:rPr>
        <w:instrText xml:space="preserve"> PAGEREF _Toc272380241 \h </w:instrText>
      </w:r>
      <w:r w:rsidR="00DE305C">
        <w:rPr>
          <w:noProof/>
        </w:rPr>
      </w:r>
      <w:r w:rsidR="00DE305C">
        <w:rPr>
          <w:noProof/>
        </w:rPr>
        <w:fldChar w:fldCharType="separate"/>
      </w:r>
      <w:r w:rsidR="00DE305C">
        <w:rPr>
          <w:noProof/>
        </w:rPr>
        <w:t>6</w:t>
      </w:r>
      <w:r w:rsidR="00DE305C">
        <w:rPr>
          <w:noProof/>
        </w:rPr>
        <w:fldChar w:fldCharType="end"/>
      </w:r>
    </w:p>
    <w:p w:rsidR="00DE305C" w:rsidRDefault="00DE305C">
      <w:pPr>
        <w:pStyle w:val="Abbildungsverzeichnis"/>
        <w:tabs>
          <w:tab w:val="right" w:leader="dot" w:pos="9060"/>
        </w:tabs>
        <w:rPr>
          <w:rFonts w:asciiTheme="minorHAnsi" w:hAnsiTheme="minorHAnsi"/>
          <w:noProof/>
          <w:szCs w:val="24"/>
          <w:lang w:eastAsia="ja-JP"/>
        </w:rPr>
      </w:pPr>
      <w:r>
        <w:rPr>
          <w:noProof/>
        </w:rPr>
        <w:t>Abbildung 2 - lokales- und globales Maximum</w:t>
      </w:r>
      <w:r>
        <w:rPr>
          <w:noProof/>
        </w:rPr>
        <w:tab/>
      </w:r>
      <w:r>
        <w:rPr>
          <w:noProof/>
        </w:rPr>
        <w:fldChar w:fldCharType="begin"/>
      </w:r>
      <w:r>
        <w:rPr>
          <w:noProof/>
        </w:rPr>
        <w:instrText xml:space="preserve"> PAGEREF _Toc272380242 \h </w:instrText>
      </w:r>
      <w:r>
        <w:rPr>
          <w:noProof/>
        </w:rPr>
      </w:r>
      <w:r>
        <w:rPr>
          <w:noProof/>
        </w:rPr>
        <w:fldChar w:fldCharType="separate"/>
      </w:r>
      <w:r>
        <w:rPr>
          <w:noProof/>
        </w:rPr>
        <w:t>11</w:t>
      </w:r>
      <w:r>
        <w:rPr>
          <w:noProof/>
        </w:rPr>
        <w:fldChar w:fldCharType="end"/>
      </w:r>
    </w:p>
    <w:p w:rsidR="00DE305C" w:rsidRDefault="00DE305C">
      <w:pPr>
        <w:pStyle w:val="Abbildungsverzeichnis"/>
        <w:tabs>
          <w:tab w:val="right" w:leader="dot" w:pos="9060"/>
        </w:tabs>
        <w:rPr>
          <w:rFonts w:asciiTheme="minorHAnsi" w:hAnsiTheme="minorHAnsi"/>
          <w:noProof/>
          <w:szCs w:val="24"/>
          <w:lang w:eastAsia="ja-JP"/>
        </w:rPr>
      </w:pPr>
      <w:r>
        <w:rPr>
          <w:noProof/>
        </w:rPr>
        <w:t>Abbildung 3 - Ameisenalgorithmus Futtersuche</w:t>
      </w:r>
      <w:r>
        <w:rPr>
          <w:noProof/>
        </w:rPr>
        <w:tab/>
      </w:r>
      <w:r>
        <w:rPr>
          <w:noProof/>
        </w:rPr>
        <w:fldChar w:fldCharType="begin"/>
      </w:r>
      <w:r>
        <w:rPr>
          <w:noProof/>
        </w:rPr>
        <w:instrText xml:space="preserve"> PAGEREF _Toc272380243 \h </w:instrText>
      </w:r>
      <w:r>
        <w:rPr>
          <w:noProof/>
        </w:rPr>
      </w:r>
      <w:r>
        <w:rPr>
          <w:noProof/>
        </w:rPr>
        <w:fldChar w:fldCharType="separate"/>
      </w:r>
      <w:r>
        <w:rPr>
          <w:noProof/>
        </w:rPr>
        <w:t>12</w:t>
      </w:r>
      <w:r>
        <w:rPr>
          <w:noProof/>
        </w:rPr>
        <w:fldChar w:fldCharType="end"/>
      </w:r>
    </w:p>
    <w:p w:rsidR="00DE305C" w:rsidRDefault="00DE305C">
      <w:pPr>
        <w:pStyle w:val="Abbildungsverzeichnis"/>
        <w:tabs>
          <w:tab w:val="right" w:leader="dot" w:pos="9060"/>
        </w:tabs>
        <w:rPr>
          <w:rFonts w:asciiTheme="minorHAnsi" w:hAnsiTheme="minorHAnsi"/>
          <w:noProof/>
          <w:szCs w:val="24"/>
          <w:lang w:eastAsia="ja-JP"/>
        </w:rPr>
      </w:pPr>
      <w:r>
        <w:rPr>
          <w:noProof/>
        </w:rPr>
        <w:t>Abbildung 4 - Code: Suchablauf</w:t>
      </w:r>
      <w:r>
        <w:rPr>
          <w:noProof/>
        </w:rPr>
        <w:tab/>
      </w:r>
      <w:r>
        <w:rPr>
          <w:noProof/>
        </w:rPr>
        <w:fldChar w:fldCharType="begin"/>
      </w:r>
      <w:r>
        <w:rPr>
          <w:noProof/>
        </w:rPr>
        <w:instrText xml:space="preserve"> PAGEREF _Toc272380244 \h </w:instrText>
      </w:r>
      <w:r>
        <w:rPr>
          <w:noProof/>
        </w:rPr>
      </w:r>
      <w:r>
        <w:rPr>
          <w:noProof/>
        </w:rPr>
        <w:fldChar w:fldCharType="separate"/>
      </w:r>
      <w:r>
        <w:rPr>
          <w:noProof/>
        </w:rPr>
        <w:t>14</w:t>
      </w:r>
      <w:r>
        <w:rPr>
          <w:noProof/>
        </w:rPr>
        <w:fldChar w:fldCharType="end"/>
      </w:r>
    </w:p>
    <w:p w:rsidR="00DE305C" w:rsidRDefault="00DE305C">
      <w:pPr>
        <w:pStyle w:val="Abbildungsverzeichnis"/>
        <w:tabs>
          <w:tab w:val="right" w:leader="dot" w:pos="9060"/>
        </w:tabs>
        <w:rPr>
          <w:rFonts w:asciiTheme="minorHAnsi" w:hAnsiTheme="minorHAnsi"/>
          <w:noProof/>
          <w:szCs w:val="24"/>
          <w:lang w:eastAsia="ja-JP"/>
        </w:rPr>
      </w:pPr>
      <w:r>
        <w:rPr>
          <w:noProof/>
        </w:rPr>
        <w:t>Abbildung 5 - Code: Auswahl nächster Punkt</w:t>
      </w:r>
      <w:r>
        <w:rPr>
          <w:noProof/>
        </w:rPr>
        <w:tab/>
      </w:r>
      <w:r>
        <w:rPr>
          <w:noProof/>
        </w:rPr>
        <w:fldChar w:fldCharType="begin"/>
      </w:r>
      <w:r>
        <w:rPr>
          <w:noProof/>
        </w:rPr>
        <w:instrText xml:space="preserve"> PAGEREF _Toc272380245 \h </w:instrText>
      </w:r>
      <w:r>
        <w:rPr>
          <w:noProof/>
        </w:rPr>
      </w:r>
      <w:r>
        <w:rPr>
          <w:noProof/>
        </w:rPr>
        <w:fldChar w:fldCharType="separate"/>
      </w:r>
      <w:r>
        <w:rPr>
          <w:noProof/>
        </w:rPr>
        <w:t>15</w:t>
      </w:r>
      <w:r>
        <w:rPr>
          <w:noProof/>
        </w:rPr>
        <w:fldChar w:fldCharType="end"/>
      </w:r>
    </w:p>
    <w:p w:rsidR="00DE305C" w:rsidRDefault="00DE305C">
      <w:pPr>
        <w:pStyle w:val="Abbildungsverzeichnis"/>
        <w:tabs>
          <w:tab w:val="right" w:leader="dot" w:pos="9060"/>
        </w:tabs>
        <w:rPr>
          <w:rFonts w:asciiTheme="minorHAnsi" w:hAnsiTheme="minorHAnsi"/>
          <w:noProof/>
          <w:szCs w:val="24"/>
          <w:lang w:eastAsia="ja-JP"/>
        </w:rPr>
      </w:pPr>
      <w:r>
        <w:rPr>
          <w:noProof/>
        </w:rPr>
        <w:t>Abbildung 6 - Projektablaufplan</w:t>
      </w:r>
      <w:r>
        <w:rPr>
          <w:noProof/>
        </w:rPr>
        <w:tab/>
      </w:r>
      <w:r>
        <w:rPr>
          <w:noProof/>
        </w:rPr>
        <w:fldChar w:fldCharType="begin"/>
      </w:r>
      <w:r>
        <w:rPr>
          <w:noProof/>
        </w:rPr>
        <w:instrText xml:space="preserve"> PAGEREF _Toc272380246 \h </w:instrText>
      </w:r>
      <w:r>
        <w:rPr>
          <w:noProof/>
        </w:rPr>
      </w:r>
      <w:r>
        <w:rPr>
          <w:noProof/>
        </w:rPr>
        <w:fldChar w:fldCharType="separate"/>
      </w:r>
      <w:r>
        <w:rPr>
          <w:noProof/>
        </w:rPr>
        <w:t>17</w:t>
      </w:r>
      <w:r>
        <w:rPr>
          <w:noProof/>
        </w:rPr>
        <w:fldChar w:fldCharType="end"/>
      </w:r>
    </w:p>
    <w:p w:rsidR="00BA649E" w:rsidRPr="00CF693A" w:rsidRDefault="00416E2B" w:rsidP="00CF693A">
      <w:pPr>
        <w:pStyle w:val="Abbildungsverzeichnis"/>
        <w:tabs>
          <w:tab w:val="right" w:leader="dot" w:pos="9060"/>
        </w:tabs>
        <w:rPr>
          <w:rFonts w:asciiTheme="minorHAnsi" w:hAnsiTheme="minorHAnsi"/>
          <w:noProof/>
          <w:sz w:val="22"/>
        </w:rPr>
      </w:pPr>
      <w:r>
        <w:fldChar w:fldCharType="end"/>
      </w:r>
    </w:p>
    <w:p w:rsidR="00DE305C" w:rsidRDefault="00BA649E" w:rsidP="00DE305C">
      <w:pPr>
        <w:pStyle w:val="Literaturverzeichnis"/>
        <w:rPr>
          <w:rFonts w:cs="Times New Roman"/>
          <w:noProof/>
        </w:rPr>
      </w:pPr>
      <w:bookmarkStart w:id="128" w:name="_Toc272380237"/>
      <w:r>
        <w:t>Quellen</w:t>
      </w:r>
      <w:bookmarkEnd w:id="128"/>
      <w:r>
        <w:fldChar w:fldCharType="begin"/>
      </w:r>
      <w:r w:rsidRPr="006C64AE">
        <w:instrText xml:space="preserve"> BIBLIOGRAPHY  \l 1031 </w:instrText>
      </w:r>
      <w:r>
        <w:fldChar w:fldCharType="separate"/>
      </w:r>
      <w:r w:rsidR="00DE305C">
        <w:rPr>
          <w:rFonts w:cs="Times New Roman"/>
          <w:noProof/>
        </w:rPr>
        <w:t>Bierwagen, J. (2012). Connect GmbH .</w:t>
      </w:r>
    </w:p>
    <w:p w:rsidR="00DE305C" w:rsidRDefault="00DE305C" w:rsidP="00DE305C">
      <w:pPr>
        <w:pStyle w:val="Literaturverzeichnis"/>
        <w:rPr>
          <w:rFonts w:cs="Times New Roman"/>
          <w:noProof/>
        </w:rPr>
      </w:pPr>
      <w:r>
        <w:rPr>
          <w:rFonts w:cs="Times New Roman"/>
          <w:noProof/>
        </w:rPr>
        <w:t xml:space="preserve">Clarke, G. u. (1964). </w:t>
      </w:r>
      <w:r>
        <w:rPr>
          <w:rFonts w:cs="Times New Roman"/>
          <w:i/>
          <w:iCs/>
          <w:noProof/>
        </w:rPr>
        <w:t>Scheduling.</w:t>
      </w:r>
      <w:r>
        <w:rPr>
          <w:rFonts w:cs="Times New Roman"/>
          <w:noProof/>
        </w:rPr>
        <w:t xml:space="preserve"> </w:t>
      </w:r>
    </w:p>
    <w:p w:rsidR="00DE305C" w:rsidRDefault="00DE305C" w:rsidP="00DE305C">
      <w:pPr>
        <w:pStyle w:val="Literaturverzeichnis"/>
        <w:rPr>
          <w:rFonts w:cs="Times New Roman"/>
          <w:noProof/>
        </w:rPr>
      </w:pPr>
      <w:r>
        <w:rPr>
          <w:rFonts w:cs="Times New Roman"/>
          <w:noProof/>
        </w:rPr>
        <w:t xml:space="preserve">cst/dapd. (23. 07 2012). </w:t>
      </w:r>
      <w:r>
        <w:rPr>
          <w:rFonts w:cs="Times New Roman"/>
          <w:i/>
          <w:iCs/>
          <w:noProof/>
        </w:rPr>
        <w:t>UNI Düsburg - Essen.</w:t>
      </w:r>
      <w:r>
        <w:rPr>
          <w:rFonts w:cs="Times New Roman"/>
          <w:noProof/>
        </w:rPr>
        <w:t xml:space="preserve"> Abgerufen am 18. 11 2012 von http://www.uni-due.de/~hk0378/publikationen/2012/20120727_Spiegel-Online.pdf</w:t>
      </w:r>
    </w:p>
    <w:p w:rsidR="00DE305C" w:rsidRDefault="00DE305C" w:rsidP="00DE305C">
      <w:pPr>
        <w:pStyle w:val="Literaturverzeichnis"/>
        <w:rPr>
          <w:rFonts w:cs="Times New Roman"/>
          <w:noProof/>
        </w:rPr>
      </w:pPr>
      <w:r>
        <w:rPr>
          <w:rFonts w:cs="Times New Roman"/>
          <w:noProof/>
        </w:rPr>
        <w:t>Ehmer, J. (2004). Bevölkerungsgeschichte und Historische Demographie: 1800-2000. Oldenbourg Verlag.</w:t>
      </w:r>
    </w:p>
    <w:p w:rsidR="00DE305C" w:rsidRDefault="00DE305C" w:rsidP="00DE305C">
      <w:pPr>
        <w:pStyle w:val="Literaturverzeichnis"/>
        <w:rPr>
          <w:rFonts w:cs="Times New Roman"/>
          <w:noProof/>
        </w:rPr>
      </w:pPr>
      <w:r>
        <w:rPr>
          <w:rFonts w:cs="Times New Roman"/>
          <w:noProof/>
        </w:rPr>
        <w:t>Fiedler, J. (2004). Urbanisierung, globale. Böhlau Verlag Wien.</w:t>
      </w:r>
    </w:p>
    <w:p w:rsidR="00DE305C" w:rsidRDefault="00DE305C" w:rsidP="00DE305C">
      <w:pPr>
        <w:pStyle w:val="Literaturverzeichnis"/>
        <w:rPr>
          <w:rFonts w:cs="Times New Roman"/>
          <w:noProof/>
        </w:rPr>
      </w:pPr>
      <w:r>
        <w:rPr>
          <w:rFonts w:cs="Times New Roman"/>
          <w:noProof/>
        </w:rPr>
        <w:t xml:space="preserve">Hizgilov, T. (02-2009). </w:t>
      </w:r>
      <w:r>
        <w:rPr>
          <w:rFonts w:cs="Times New Roman"/>
          <w:i/>
          <w:iCs/>
          <w:noProof/>
        </w:rPr>
        <w:t>Anwendung eines Standardsoftwarepaketes für die Lösung von Tourenplanungsproblemen.</w:t>
      </w:r>
      <w:r>
        <w:rPr>
          <w:rFonts w:cs="Times New Roman"/>
          <w:noProof/>
        </w:rPr>
        <w:t xml:space="preserve"> Wien.</w:t>
      </w:r>
    </w:p>
    <w:p w:rsidR="00DE305C" w:rsidRDefault="00DE305C" w:rsidP="00DE305C">
      <w:pPr>
        <w:pStyle w:val="Literaturverzeichnis"/>
        <w:rPr>
          <w:rFonts w:cs="Times New Roman"/>
          <w:noProof/>
        </w:rPr>
      </w:pPr>
      <w:r>
        <w:rPr>
          <w:rFonts w:cs="Times New Roman"/>
          <w:noProof/>
        </w:rPr>
        <w:t xml:space="preserve">Jean-François Cordeau, G. L. (08 2002). </w:t>
      </w:r>
      <w:r>
        <w:rPr>
          <w:rFonts w:cs="Times New Roman"/>
          <w:i/>
          <w:iCs/>
          <w:noProof/>
        </w:rPr>
        <w:t>The Dial-a-Ride Problem (DARP) - Variants, modeling issues and algorithms.</w:t>
      </w:r>
      <w:r>
        <w:rPr>
          <w:rFonts w:cs="Times New Roman"/>
          <w:noProof/>
        </w:rPr>
        <w:t xml:space="preserve"> Abgerufen am 25. 11 2012 von http://prolog.univie.ac.at/teaching/LVAs/KFK-Seminar/WS0506/Cordeau_DialARide.pdf</w:t>
      </w:r>
    </w:p>
    <w:p w:rsidR="00DE305C" w:rsidRDefault="00DE305C" w:rsidP="00DE305C">
      <w:pPr>
        <w:pStyle w:val="Literaturverzeichnis"/>
        <w:rPr>
          <w:rFonts w:cs="Times New Roman"/>
          <w:noProof/>
        </w:rPr>
      </w:pPr>
      <w:r>
        <w:rPr>
          <w:rFonts w:cs="Times New Roman"/>
          <w:noProof/>
        </w:rPr>
        <w:t xml:space="preserve">Knoflacher, H. (1996). </w:t>
      </w:r>
      <w:r>
        <w:rPr>
          <w:rFonts w:cs="Times New Roman"/>
          <w:i/>
          <w:iCs/>
          <w:noProof/>
        </w:rPr>
        <w:t>Zur Harmonie von Stadt und Verkehr: Freiheit vom Zwang zum Autofahren.</w:t>
      </w:r>
      <w:r>
        <w:rPr>
          <w:rFonts w:cs="Times New Roman"/>
          <w:noProof/>
        </w:rPr>
        <w:t xml:space="preserve"> Wien: Böhlau Verlag.</w:t>
      </w:r>
    </w:p>
    <w:p w:rsidR="00DE305C" w:rsidRDefault="00DE305C" w:rsidP="00DE305C">
      <w:pPr>
        <w:pStyle w:val="Literaturverzeichnis"/>
        <w:rPr>
          <w:rFonts w:cs="Times New Roman"/>
          <w:noProof/>
        </w:rPr>
      </w:pPr>
      <w:r>
        <w:rPr>
          <w:rFonts w:cs="Times New Roman"/>
          <w:noProof/>
        </w:rPr>
        <w:t xml:space="preserve">Krypczyk, D.-K. V. (2009). </w:t>
      </w:r>
      <w:r>
        <w:rPr>
          <w:rFonts w:cs="Times New Roman"/>
          <w:i/>
          <w:iCs/>
          <w:noProof/>
        </w:rPr>
        <w:t>Konstruktions-dynamische Pickup- und Delivery-Probleme .</w:t>
      </w:r>
      <w:r>
        <w:rPr>
          <w:rFonts w:cs="Times New Roman"/>
          <w:noProof/>
        </w:rPr>
        <w:t xml:space="preserve"> Hagen.</w:t>
      </w:r>
    </w:p>
    <w:p w:rsidR="00DE305C" w:rsidRDefault="00DE305C" w:rsidP="00DE305C">
      <w:pPr>
        <w:pStyle w:val="Literaturverzeichnis"/>
        <w:rPr>
          <w:rFonts w:cs="Times New Roman"/>
          <w:noProof/>
        </w:rPr>
      </w:pPr>
      <w:r>
        <w:rPr>
          <w:rFonts w:cs="Times New Roman"/>
          <w:noProof/>
        </w:rPr>
        <w:t xml:space="preserve">Muljadi, P. (2012). </w:t>
      </w:r>
      <w:r>
        <w:rPr>
          <w:rFonts w:cs="Times New Roman"/>
          <w:i/>
          <w:iCs/>
          <w:noProof/>
        </w:rPr>
        <w:t>Introduction to Graphs Theroy.</w:t>
      </w:r>
      <w:r>
        <w:rPr>
          <w:rFonts w:cs="Times New Roman"/>
          <w:noProof/>
        </w:rPr>
        <w:t xml:space="preserve"> Paul Muljadi.</w:t>
      </w:r>
    </w:p>
    <w:p w:rsidR="00DE305C" w:rsidRDefault="00DE305C" w:rsidP="00DE305C">
      <w:pPr>
        <w:pStyle w:val="Literaturverzeichnis"/>
        <w:rPr>
          <w:rFonts w:cs="Times New Roman"/>
          <w:noProof/>
        </w:rPr>
      </w:pPr>
      <w:r>
        <w:rPr>
          <w:rFonts w:cs="Times New Roman"/>
          <w:noProof/>
        </w:rPr>
        <w:t xml:space="preserve">Puchinger, J. </w:t>
      </w:r>
      <w:r>
        <w:rPr>
          <w:rFonts w:cs="Times New Roman"/>
          <w:i/>
          <w:iCs/>
          <w:noProof/>
        </w:rPr>
        <w:t>Optimierungsverfahren in der Transportlogistik.</w:t>
      </w:r>
      <w:r>
        <w:rPr>
          <w:rFonts w:cs="Times New Roman"/>
          <w:noProof/>
        </w:rPr>
        <w:t xml:space="preserve"> AIT - Mobility Department.</w:t>
      </w:r>
    </w:p>
    <w:p w:rsidR="00DE305C" w:rsidRDefault="00DE305C" w:rsidP="00DE305C">
      <w:pPr>
        <w:pStyle w:val="Literaturverzeichnis"/>
        <w:rPr>
          <w:rFonts w:cs="Times New Roman"/>
          <w:noProof/>
        </w:rPr>
      </w:pPr>
      <w:r>
        <w:rPr>
          <w:rFonts w:cs="Times New Roman"/>
          <w:noProof/>
        </w:rPr>
        <w:t>U.A., D. (1991).</w:t>
      </w:r>
    </w:p>
    <w:p w:rsidR="00551390" w:rsidRDefault="00BA649E" w:rsidP="00DE305C">
      <w:pPr>
        <w:pStyle w:val="berschrift2"/>
      </w:pPr>
      <w:r>
        <w:fldChar w:fldCharType="end"/>
      </w:r>
      <w:bookmarkStart w:id="129" w:name="_Toc272380238"/>
      <w:r w:rsidR="00551390">
        <w:t>Protokolle</w:t>
      </w:r>
      <w:bookmarkEnd w:id="129"/>
    </w:p>
    <w:tbl>
      <w:tblPr>
        <w:tblW w:w="8678" w:type="dxa"/>
        <w:tblInd w:w="75" w:type="dxa"/>
        <w:tblCellMar>
          <w:left w:w="70" w:type="dxa"/>
          <w:right w:w="70" w:type="dxa"/>
        </w:tblCellMar>
        <w:tblLook w:val="04A0" w:firstRow="1" w:lastRow="0" w:firstColumn="1" w:lastColumn="0" w:noHBand="0" w:noVBand="1"/>
      </w:tblPr>
      <w:tblGrid>
        <w:gridCol w:w="1144"/>
        <w:gridCol w:w="881"/>
        <w:gridCol w:w="3924"/>
        <w:gridCol w:w="1543"/>
        <w:gridCol w:w="1312"/>
      </w:tblGrid>
      <w:tr w:rsidR="00DC55BE" w:rsidRPr="00DC55BE" w:rsidTr="00DC55BE">
        <w:trPr>
          <w:trHeight w:val="390"/>
        </w:trPr>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44546A"/>
                <w:sz w:val="30"/>
                <w:szCs w:val="30"/>
              </w:rPr>
            </w:pPr>
            <w:bookmarkStart w:id="130" w:name="RANGE!A1:F70"/>
            <w:r w:rsidRPr="00DC55BE">
              <w:rPr>
                <w:rFonts w:ascii="Calibri" w:eastAsia="Times New Roman" w:hAnsi="Calibri" w:cs="Times New Roman"/>
                <w:b/>
                <w:bCs/>
                <w:color w:val="44546A"/>
                <w:sz w:val="30"/>
                <w:szCs w:val="30"/>
              </w:rPr>
              <w:t>Datum</w:t>
            </w:r>
            <w:bookmarkEnd w:id="130"/>
          </w:p>
        </w:tc>
        <w:tc>
          <w:tcPr>
            <w:tcW w:w="881" w:type="dxa"/>
            <w:tcBorders>
              <w:top w:val="single" w:sz="4" w:space="0" w:color="auto"/>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44546A"/>
                <w:sz w:val="30"/>
                <w:szCs w:val="30"/>
              </w:rPr>
            </w:pPr>
            <w:r w:rsidRPr="00DC55BE">
              <w:rPr>
                <w:rFonts w:ascii="Calibri" w:eastAsia="Times New Roman" w:hAnsi="Calibri" w:cs="Times New Roman"/>
                <w:b/>
                <w:bCs/>
                <w:color w:val="44546A"/>
                <w:sz w:val="30"/>
                <w:szCs w:val="30"/>
              </w:rPr>
              <w:t>Name</w:t>
            </w:r>
          </w:p>
        </w:tc>
        <w:tc>
          <w:tcPr>
            <w:tcW w:w="3924" w:type="dxa"/>
            <w:tcBorders>
              <w:top w:val="single" w:sz="4" w:space="0" w:color="auto"/>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44546A"/>
                <w:sz w:val="30"/>
                <w:szCs w:val="30"/>
              </w:rPr>
            </w:pPr>
            <w:r w:rsidRPr="00DC55BE">
              <w:rPr>
                <w:rFonts w:ascii="Calibri" w:eastAsia="Times New Roman" w:hAnsi="Calibri" w:cs="Times New Roman"/>
                <w:b/>
                <w:bCs/>
                <w:color w:val="44546A"/>
                <w:sz w:val="30"/>
                <w:szCs w:val="30"/>
              </w:rPr>
              <w:t>Bezeichnung</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44546A"/>
                <w:sz w:val="30"/>
                <w:szCs w:val="30"/>
              </w:rPr>
            </w:pPr>
            <w:r w:rsidRPr="00DC55BE">
              <w:rPr>
                <w:rFonts w:ascii="Calibri" w:eastAsia="Times New Roman" w:hAnsi="Calibri" w:cs="Times New Roman"/>
                <w:b/>
                <w:bCs/>
                <w:color w:val="44546A"/>
                <w:sz w:val="30"/>
                <w:szCs w:val="30"/>
              </w:rPr>
              <w:t>Teilprojekt</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44546A"/>
                <w:sz w:val="30"/>
                <w:szCs w:val="30"/>
              </w:rPr>
            </w:pPr>
            <w:r w:rsidRPr="00DC55BE">
              <w:rPr>
                <w:rFonts w:ascii="Calibri" w:eastAsia="Times New Roman" w:hAnsi="Calibri" w:cs="Times New Roman"/>
                <w:b/>
                <w:bCs/>
                <w:color w:val="44546A"/>
                <w:sz w:val="30"/>
                <w:szCs w:val="30"/>
              </w:rPr>
              <w:t>Dauer [</w:t>
            </w:r>
            <w:proofErr w:type="spellStart"/>
            <w:r w:rsidRPr="00DC55BE">
              <w:rPr>
                <w:rFonts w:ascii="Calibri" w:eastAsia="Times New Roman" w:hAnsi="Calibri" w:cs="Times New Roman"/>
                <w:b/>
                <w:bCs/>
                <w:color w:val="44546A"/>
                <w:sz w:val="30"/>
                <w:szCs w:val="30"/>
              </w:rPr>
              <w:t>decimal</w:t>
            </w:r>
            <w:proofErr w:type="spellEnd"/>
            <w:r w:rsidRPr="00DC55BE">
              <w:rPr>
                <w:rFonts w:ascii="Calibri" w:eastAsia="Times New Roman" w:hAnsi="Calibri" w:cs="Times New Roman"/>
                <w:b/>
                <w:bCs/>
                <w:color w:val="44546A"/>
                <w:sz w:val="30"/>
                <w:szCs w:val="30"/>
              </w:rPr>
              <w:t>]</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22.11.2012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Erstellen der Zeiterfassungstabelle</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0,25</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21.11.2012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Erstellen der Projektmappe in </w:t>
            </w:r>
            <w:proofErr w:type="spellStart"/>
            <w:r w:rsidRPr="00DC55BE">
              <w:rPr>
                <w:rFonts w:ascii="Calibri" w:eastAsia="Times New Roman" w:hAnsi="Calibri" w:cs="Times New Roman"/>
                <w:color w:val="000000"/>
                <w:sz w:val="22"/>
              </w:rPr>
              <w:t>One</w:t>
            </w:r>
            <w:proofErr w:type="spellEnd"/>
            <w:r w:rsidRPr="00DC55BE">
              <w:rPr>
                <w:rFonts w:ascii="Calibri" w:eastAsia="Times New Roman" w:hAnsi="Calibri" w:cs="Times New Roman"/>
                <w:color w:val="000000"/>
                <w:sz w:val="22"/>
              </w:rPr>
              <w:t>-Note</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0,25</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21.11.2012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Suche nach Informationen und Arbeiten zum "Pickup </w:t>
            </w:r>
            <w:proofErr w:type="spellStart"/>
            <w:r w:rsidRPr="00DC55BE">
              <w:rPr>
                <w:rFonts w:ascii="Calibri" w:eastAsia="Times New Roman" w:hAnsi="Calibri" w:cs="Times New Roman"/>
                <w:color w:val="000000"/>
                <w:sz w:val="22"/>
              </w:rPr>
              <w:t>and</w:t>
            </w:r>
            <w:proofErr w:type="spellEnd"/>
            <w:r w:rsidRPr="00DC55BE">
              <w:rPr>
                <w:rFonts w:ascii="Calibri" w:eastAsia="Times New Roman" w:hAnsi="Calibri" w:cs="Times New Roman"/>
                <w:color w:val="000000"/>
                <w:sz w:val="22"/>
              </w:rPr>
              <w:t xml:space="preserve"> </w:t>
            </w:r>
            <w:proofErr w:type="spellStart"/>
            <w:r w:rsidRPr="00DC55BE">
              <w:rPr>
                <w:rFonts w:ascii="Calibri" w:eastAsia="Times New Roman" w:hAnsi="Calibri" w:cs="Times New Roman"/>
                <w:color w:val="000000"/>
                <w:sz w:val="22"/>
              </w:rPr>
              <w:t>Delivery</w:t>
            </w:r>
            <w:proofErr w:type="spellEnd"/>
            <w:r w:rsidRPr="00DC55BE">
              <w:rPr>
                <w:rFonts w:ascii="Calibri" w:eastAsia="Times New Roman" w:hAnsi="Calibri" w:cs="Times New Roman"/>
                <w:color w:val="000000"/>
                <w:sz w:val="22"/>
              </w:rPr>
              <w:t>-Problem"  I</w:t>
            </w:r>
            <w:r w:rsidRPr="00DC55BE">
              <w:rPr>
                <w:rFonts w:ascii="Calibri" w:eastAsia="Times New Roman" w:hAnsi="Calibri" w:cs="Times New Roman"/>
                <w:color w:val="000000"/>
                <w:sz w:val="22"/>
              </w:rPr>
              <w:t>n</w:t>
            </w:r>
            <w:r w:rsidRPr="00DC55BE">
              <w:rPr>
                <w:rFonts w:ascii="Calibri" w:eastAsia="Times New Roman" w:hAnsi="Calibri" w:cs="Times New Roman"/>
                <w:color w:val="000000"/>
                <w:sz w:val="22"/>
              </w:rPr>
              <w:t xml:space="preserve">formationen in </w:t>
            </w:r>
            <w:proofErr w:type="spellStart"/>
            <w:r w:rsidRPr="00DC55BE">
              <w:rPr>
                <w:rFonts w:ascii="Calibri" w:eastAsia="Times New Roman" w:hAnsi="Calibri" w:cs="Times New Roman"/>
                <w:color w:val="000000"/>
                <w:sz w:val="22"/>
              </w:rPr>
              <w:t>Asana</w:t>
            </w:r>
            <w:proofErr w:type="spellEnd"/>
            <w:r w:rsidRPr="00DC55BE">
              <w:rPr>
                <w:rFonts w:ascii="Calibri" w:eastAsia="Times New Roman" w:hAnsi="Calibri" w:cs="Times New Roman"/>
                <w:color w:val="000000"/>
                <w:sz w:val="22"/>
              </w:rPr>
              <w:t xml:space="preserve"> festgehalten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 sammeln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Projektmeeting mit HAS und festlegen der Ziele für Freitag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Projektmeeting mit SBI und festlegen der Ziele für Freitag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23.11.2012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Projektmeeting, Ergebnisse der Woche besprochen; Ziele für folgende Woche festgelegt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23.11.2012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Projektmeeting, Ergebnisse der Woche besprochen; Ziele für folgende Woche festgelegt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bookmarkStart w:id="131" w:name="_GoBack"/>
            <w:r w:rsidRPr="00DC55BE">
              <w:rPr>
                <w:rFonts w:ascii="Calibri" w:eastAsia="Times New Roman" w:hAnsi="Calibri" w:cs="Times New Roman"/>
                <w:color w:val="000000"/>
                <w:sz w:val="22"/>
              </w:rPr>
              <w:t>25.11.2012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Projektdokumentation aufgesetzt und Zielsetzung geschrieben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1,50</w:t>
            </w:r>
          </w:p>
        </w:tc>
      </w:tr>
      <w:bookmarkEnd w:id="131"/>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26.11.2012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Zielsetzung verfeinert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26.11.2012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Ziele für kommende Woche vereinbart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26.11.2012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Ziele für kommende Woche vereinbart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28.11.2012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Ansprechpartner für Beispieldaten ermi</w:t>
            </w:r>
            <w:r w:rsidRPr="00DC55BE">
              <w:rPr>
                <w:rFonts w:ascii="Calibri" w:eastAsia="Times New Roman" w:hAnsi="Calibri" w:cs="Times New Roman"/>
                <w:color w:val="000000"/>
                <w:sz w:val="22"/>
              </w:rPr>
              <w:t>t</w:t>
            </w:r>
            <w:r w:rsidRPr="00DC55BE">
              <w:rPr>
                <w:rFonts w:ascii="Calibri" w:eastAsia="Times New Roman" w:hAnsi="Calibri" w:cs="Times New Roman"/>
                <w:color w:val="000000"/>
                <w:sz w:val="22"/>
              </w:rPr>
              <w:t xml:space="preserve">telt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 sammeln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29.11.2012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Informationen in Abhandlungen zum P</w:t>
            </w:r>
            <w:r w:rsidRPr="00DC55BE">
              <w:rPr>
                <w:rFonts w:ascii="Calibri" w:eastAsia="Times New Roman" w:hAnsi="Calibri" w:cs="Times New Roman"/>
                <w:color w:val="000000"/>
                <w:sz w:val="22"/>
              </w:rPr>
              <w:t>i</w:t>
            </w:r>
            <w:r w:rsidRPr="00DC55BE">
              <w:rPr>
                <w:rFonts w:ascii="Calibri" w:eastAsia="Times New Roman" w:hAnsi="Calibri" w:cs="Times New Roman"/>
                <w:color w:val="000000"/>
                <w:sz w:val="22"/>
              </w:rPr>
              <w:t xml:space="preserve">ckup </w:t>
            </w:r>
            <w:proofErr w:type="spellStart"/>
            <w:r w:rsidRPr="00DC55BE">
              <w:rPr>
                <w:rFonts w:ascii="Calibri" w:eastAsia="Times New Roman" w:hAnsi="Calibri" w:cs="Times New Roman"/>
                <w:color w:val="000000"/>
                <w:sz w:val="22"/>
              </w:rPr>
              <w:t>and</w:t>
            </w:r>
            <w:proofErr w:type="spellEnd"/>
            <w:r w:rsidRPr="00DC55BE">
              <w:rPr>
                <w:rFonts w:ascii="Calibri" w:eastAsia="Times New Roman" w:hAnsi="Calibri" w:cs="Times New Roman"/>
                <w:color w:val="000000"/>
                <w:sz w:val="22"/>
              </w:rPr>
              <w:t xml:space="preserve"> </w:t>
            </w:r>
            <w:proofErr w:type="spellStart"/>
            <w:r w:rsidRPr="00DC55BE">
              <w:rPr>
                <w:rFonts w:ascii="Calibri" w:eastAsia="Times New Roman" w:hAnsi="Calibri" w:cs="Times New Roman"/>
                <w:color w:val="000000"/>
                <w:sz w:val="22"/>
              </w:rPr>
              <w:t>Delivery</w:t>
            </w:r>
            <w:proofErr w:type="spellEnd"/>
            <w:r w:rsidRPr="00DC55BE">
              <w:rPr>
                <w:rFonts w:ascii="Calibri" w:eastAsia="Times New Roman" w:hAnsi="Calibri" w:cs="Times New Roman"/>
                <w:color w:val="000000"/>
                <w:sz w:val="22"/>
              </w:rPr>
              <w:t xml:space="preserve"> Problem gelesen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 sammeln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der Woche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30.11.2012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der Woche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01.12.2012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Mail für Ansprechpartner erstellt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1,50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03.12.2012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Projektmeeting mit kommenden Zielen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03.12.2012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Projektmeeting mit kommenden Zielen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03.12.2012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Besprechung der genauen Problemste</w:t>
            </w:r>
            <w:r w:rsidRPr="00DC55BE">
              <w:rPr>
                <w:rFonts w:ascii="Calibri" w:eastAsia="Times New Roman" w:hAnsi="Calibri" w:cs="Times New Roman"/>
                <w:color w:val="000000"/>
                <w:sz w:val="22"/>
              </w:rPr>
              <w:t>l</w:t>
            </w:r>
            <w:r w:rsidRPr="00DC55BE">
              <w:rPr>
                <w:rFonts w:ascii="Calibri" w:eastAsia="Times New Roman" w:hAnsi="Calibri" w:cs="Times New Roman"/>
                <w:color w:val="000000"/>
                <w:sz w:val="22"/>
              </w:rPr>
              <w:t xml:space="preserve">lung und der Teilprobleme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03.12.2012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Besprechung der genauen Problemste</w:t>
            </w:r>
            <w:r w:rsidRPr="00DC55BE">
              <w:rPr>
                <w:rFonts w:ascii="Calibri" w:eastAsia="Times New Roman" w:hAnsi="Calibri" w:cs="Times New Roman"/>
                <w:color w:val="000000"/>
                <w:sz w:val="22"/>
              </w:rPr>
              <w:t>l</w:t>
            </w:r>
            <w:r w:rsidRPr="00DC55BE">
              <w:rPr>
                <w:rFonts w:ascii="Calibri" w:eastAsia="Times New Roman" w:hAnsi="Calibri" w:cs="Times New Roman"/>
                <w:color w:val="000000"/>
                <w:sz w:val="22"/>
              </w:rPr>
              <w:t xml:space="preserve">lung und der Teilprobleme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04.12.2012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Rückläufer der Mail behandelt, beantwo</w:t>
            </w:r>
            <w:r w:rsidRPr="00DC55BE">
              <w:rPr>
                <w:rFonts w:ascii="Calibri" w:eastAsia="Times New Roman" w:hAnsi="Calibri" w:cs="Times New Roman"/>
                <w:color w:val="000000"/>
                <w:sz w:val="22"/>
              </w:rPr>
              <w:t>r</w:t>
            </w:r>
            <w:r w:rsidRPr="00DC55BE">
              <w:rPr>
                <w:rFonts w:ascii="Calibri" w:eastAsia="Times New Roman" w:hAnsi="Calibri" w:cs="Times New Roman"/>
                <w:color w:val="000000"/>
                <w:sz w:val="22"/>
              </w:rPr>
              <w:t xml:space="preserve">ten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Präsentation des Projekts einem Veran</w:t>
            </w:r>
            <w:r w:rsidRPr="00DC55BE">
              <w:rPr>
                <w:rFonts w:ascii="Calibri" w:eastAsia="Times New Roman" w:hAnsi="Calibri" w:cs="Times New Roman"/>
                <w:color w:val="000000"/>
                <w:sz w:val="22"/>
              </w:rPr>
              <w:t>t</w:t>
            </w:r>
            <w:r w:rsidRPr="00DC55BE">
              <w:rPr>
                <w:rFonts w:ascii="Calibri" w:eastAsia="Times New Roman" w:hAnsi="Calibri" w:cs="Times New Roman"/>
                <w:color w:val="000000"/>
                <w:sz w:val="22"/>
              </w:rPr>
              <w:t>wortlichen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2,50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lastRenderedPageBreak/>
              <w:t>05.12.2012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Erstellen erster </w:t>
            </w:r>
            <w:r>
              <w:rPr>
                <w:rFonts w:ascii="Calibri" w:eastAsia="Times New Roman" w:hAnsi="Calibri" w:cs="Times New Roman"/>
                <w:color w:val="000000"/>
                <w:sz w:val="22"/>
              </w:rPr>
              <w:t>Beispielgleichung</w:t>
            </w:r>
            <w:r w:rsidRPr="00DC55BE">
              <w:rPr>
                <w:rFonts w:ascii="Calibri" w:eastAsia="Times New Roman" w:hAnsi="Calibri" w:cs="Times New Roman"/>
                <w:color w:val="000000"/>
                <w:sz w:val="22"/>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07.12.2012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der Woche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07.12.2012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der Woche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09.12.2012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Optimale Routenfindung behandelt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3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 aufgesetzt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3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11.12.2012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Testweise Programm erstellt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15.12.2012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Weitere Informationen gesammelt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 sammeln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15.12.2012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Weitere Informationen gesammelt mit HAS</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 sammeln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16.12.2012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 erweitert um Lösung</w:t>
            </w:r>
            <w:r w:rsidRPr="00DC55BE">
              <w:rPr>
                <w:rFonts w:ascii="Calibri" w:eastAsia="Times New Roman" w:hAnsi="Calibri" w:cs="Times New Roman"/>
                <w:color w:val="000000"/>
                <w:sz w:val="22"/>
              </w:rPr>
              <w:t>s</w:t>
            </w:r>
            <w:r w:rsidRPr="00DC55BE">
              <w:rPr>
                <w:rFonts w:ascii="Calibri" w:eastAsia="Times New Roman" w:hAnsi="Calibri" w:cs="Times New Roman"/>
                <w:color w:val="000000"/>
                <w:sz w:val="22"/>
              </w:rPr>
              <w:t>möglichkeiten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17.12.2012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Ziele der vergangenen Woche durchg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 xml:space="preserve">gangen &amp; neue Ziele gesetzt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17.12.2012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Ziele der vergangenen Woche durchg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 xml:space="preserve">gangen &amp; neue Ziele gesetzt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19.12.2012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Versuch für wahrscheinlichkeitsbasierte Formel der </w:t>
            </w:r>
            <w:proofErr w:type="spellStart"/>
            <w:r w:rsidRPr="00DC55BE">
              <w:rPr>
                <w:rFonts w:ascii="Calibri" w:eastAsia="Times New Roman" w:hAnsi="Calibri" w:cs="Times New Roman"/>
                <w:color w:val="000000"/>
                <w:sz w:val="22"/>
              </w:rPr>
              <w:t>kOder</w:t>
            </w:r>
            <w:proofErr w:type="spellEnd"/>
            <w:r w:rsidRPr="00DC55BE">
              <w:rPr>
                <w:rFonts w:ascii="Calibri" w:eastAsia="Times New Roman" w:hAnsi="Calibri" w:cs="Times New Roman"/>
                <w:color w:val="000000"/>
                <w:sz w:val="22"/>
              </w:rPr>
              <w:t xml:space="preserve"> Funktion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Daten vom Ansprechpartner erhalten &amp; geprüft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15"/>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22.12.2012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Möglichkeit geprüft die Daten zur Vera</w:t>
            </w:r>
            <w:r w:rsidRPr="00DC55BE">
              <w:rPr>
                <w:rFonts w:ascii="Calibri" w:eastAsia="Times New Roman" w:hAnsi="Calibri" w:cs="Times New Roman"/>
                <w:color w:val="000000"/>
                <w:sz w:val="22"/>
              </w:rPr>
              <w:t>r</w:t>
            </w:r>
            <w:r w:rsidRPr="00DC55BE">
              <w:rPr>
                <w:rFonts w:ascii="Calibri" w:eastAsia="Times New Roman" w:hAnsi="Calibri" w:cs="Times New Roman"/>
                <w:color w:val="000000"/>
                <w:sz w:val="22"/>
              </w:rPr>
              <w:t xml:space="preserve">beitung aufzuarbeiten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5,00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21.12.2012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der Woche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21.12.2012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der Woche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23.12.2012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Erhaltene Beispieldaten Import fertigg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stellt, Daten einmalig durchrechen lassen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24.12.2012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Wahrscheinlichkeiten </w:t>
            </w:r>
            <w:proofErr w:type="spellStart"/>
            <w:r w:rsidRPr="00DC55BE">
              <w:rPr>
                <w:rFonts w:ascii="Calibri" w:eastAsia="Times New Roman" w:hAnsi="Calibri" w:cs="Times New Roman"/>
                <w:color w:val="000000"/>
                <w:sz w:val="22"/>
              </w:rPr>
              <w:t>händisch</w:t>
            </w:r>
            <w:proofErr w:type="spellEnd"/>
            <w:r w:rsidRPr="00DC55BE">
              <w:rPr>
                <w:rFonts w:ascii="Calibri" w:eastAsia="Times New Roman" w:hAnsi="Calibri" w:cs="Times New Roman"/>
                <w:color w:val="000000"/>
                <w:sz w:val="22"/>
              </w:rPr>
              <w:t xml:space="preserve"> durchg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rechnet und Funktionen angepasst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25.12.2012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 um weiteres Vorgehen zu b</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sprechen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25.12.2012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 um weiteres Vorgehen zu b</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sprechen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26.12.2012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Informationen in Dokumentationen 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sammelt für das Gruppierungsproblem</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Information sammeln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27.12.2012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1. Code für den Algorithmus geschrieben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28.12.2012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Aufbereitete Beispieldaten geprüft und Probleme mit der Masse erkannt (</w:t>
            </w:r>
            <w:proofErr w:type="spellStart"/>
            <w:r w:rsidRPr="00DC55BE">
              <w:rPr>
                <w:rFonts w:ascii="Calibri" w:eastAsia="Times New Roman" w:hAnsi="Calibri" w:cs="Times New Roman"/>
                <w:color w:val="000000"/>
                <w:sz w:val="22"/>
              </w:rPr>
              <w:t>Quota</w:t>
            </w:r>
            <w:proofErr w:type="spellEnd"/>
            <w:r w:rsidRPr="00DC55BE">
              <w:rPr>
                <w:rFonts w:ascii="Calibri" w:eastAsia="Times New Roman" w:hAnsi="Calibri" w:cs="Times New Roman"/>
                <w:color w:val="000000"/>
                <w:sz w:val="22"/>
              </w:rPr>
              <w:t xml:space="preserve"> von GAE wurden überschritten)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29.12.2012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Telefonat wie es weiter geht, bezüglich Projektverzug</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29.12.2012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Telefonat wie es weiter geht, bezüglich Projektverzug,  Ergebnis: parallele Dok</w:t>
            </w:r>
            <w:r w:rsidRPr="00DC55BE">
              <w:rPr>
                <w:rFonts w:ascii="Calibri" w:eastAsia="Times New Roman" w:hAnsi="Calibri" w:cs="Times New Roman"/>
                <w:color w:val="000000"/>
                <w:sz w:val="22"/>
              </w:rPr>
              <w:t>u</w:t>
            </w:r>
            <w:r w:rsidRPr="00DC55BE">
              <w:rPr>
                <w:rFonts w:ascii="Calibri" w:eastAsia="Times New Roman" w:hAnsi="Calibri" w:cs="Times New Roman"/>
                <w:color w:val="000000"/>
                <w:sz w:val="22"/>
              </w:rPr>
              <w:t xml:space="preserve">mentation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Programmcode geschrieben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31.12.2012</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 erweitert um Quellena</w:t>
            </w:r>
            <w:r w:rsidRPr="00DC55BE">
              <w:rPr>
                <w:rFonts w:ascii="Calibri" w:eastAsia="Times New Roman" w:hAnsi="Calibri" w:cs="Times New Roman"/>
                <w:color w:val="000000"/>
                <w:sz w:val="22"/>
              </w:rPr>
              <w:t>n</w:t>
            </w:r>
            <w:r w:rsidRPr="00DC55BE">
              <w:rPr>
                <w:rFonts w:ascii="Calibri" w:eastAsia="Times New Roman" w:hAnsi="Calibri" w:cs="Times New Roman"/>
                <w:color w:val="000000"/>
                <w:sz w:val="22"/>
              </w:rPr>
              <w:t>gaben und detaillierter Informationen zum Entscheidungsprozess</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02.01.2013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Dokumentation auf Fehler überprüft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lastRenderedPageBreak/>
              <w:t>02.01.2013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Programm erweitert um Gruppierung</w:t>
            </w:r>
            <w:r w:rsidRPr="00DC55BE">
              <w:rPr>
                <w:rFonts w:ascii="Calibri" w:eastAsia="Times New Roman" w:hAnsi="Calibri" w:cs="Times New Roman"/>
                <w:color w:val="000000"/>
                <w:sz w:val="22"/>
              </w:rPr>
              <w:t>s</w:t>
            </w:r>
            <w:r w:rsidRPr="00DC55BE">
              <w:rPr>
                <w:rFonts w:ascii="Calibri" w:eastAsia="Times New Roman" w:hAnsi="Calibri" w:cs="Times New Roman"/>
                <w:color w:val="000000"/>
                <w:sz w:val="22"/>
              </w:rPr>
              <w:t>problem; Problem bei der Implementi</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 xml:space="preserve">rung festgestellt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04.01.2013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 erweitert um den Punkte der Testverfahren und Platzhalter eing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 xml:space="preserve">fügt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Entwicklung des Programms</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05.01.2013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Erste Tests mit Beispieldaten durchg</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führt, Probleme aufgrund der Menge an Daten bekommen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07.01.2013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Ziele für die kommende Woche festgelegt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08.01.2013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Fehlerbehebung im Programmcode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09.01.2013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Fehlerüberprüfung des Ergebnis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 erweitert z.B. Gantt en</w:t>
            </w:r>
            <w:r w:rsidRPr="00DC55BE">
              <w:rPr>
                <w:rFonts w:ascii="Calibri" w:eastAsia="Times New Roman" w:hAnsi="Calibri" w:cs="Times New Roman"/>
                <w:color w:val="000000"/>
                <w:sz w:val="22"/>
              </w:rPr>
              <w:t>t</w:t>
            </w:r>
            <w:r w:rsidRPr="00DC55BE">
              <w:rPr>
                <w:rFonts w:ascii="Calibri" w:eastAsia="Times New Roman" w:hAnsi="Calibri" w:cs="Times New Roman"/>
                <w:color w:val="000000"/>
                <w:sz w:val="22"/>
              </w:rPr>
              <w:t xml:space="preserve">fernt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11.01.2013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Testlauf durchgeführt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11.01.2013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Testlauf durchgeführt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4,00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12.01.2013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12.01.2013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besprechen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Entwicklung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13.01.2013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Ergebnisse in Dokumentation eingefügt &amp; Fazit angefangen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14.01.2013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Dokumentation für </w:t>
            </w:r>
            <w:r>
              <w:rPr>
                <w:rFonts w:ascii="Calibri" w:eastAsia="Times New Roman" w:hAnsi="Calibri" w:cs="Times New Roman"/>
                <w:color w:val="000000"/>
                <w:sz w:val="22"/>
              </w:rPr>
              <w:t>Abgabe vorbereitet (</w:t>
            </w:r>
            <w:r w:rsidRPr="00DC55BE">
              <w:rPr>
                <w:rFonts w:ascii="Calibri" w:eastAsia="Times New Roman" w:hAnsi="Calibri" w:cs="Times New Roman"/>
                <w:color w:val="000000"/>
                <w:sz w:val="22"/>
              </w:rPr>
              <w:t xml:space="preserve">Formeln einfügen usw.)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14.01.2013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w:t>
            </w:r>
            <w:r>
              <w:rPr>
                <w:rFonts w:ascii="Calibri" w:eastAsia="Times New Roman" w:hAnsi="Calibri" w:cs="Times New Roman"/>
                <w:color w:val="000000"/>
                <w:sz w:val="22"/>
              </w:rPr>
              <w:t>ntation für Abgabe vorbereitet (</w:t>
            </w:r>
            <w:r w:rsidRPr="00DC55BE">
              <w:rPr>
                <w:rFonts w:ascii="Calibri" w:eastAsia="Times New Roman" w:hAnsi="Calibri" w:cs="Times New Roman"/>
                <w:color w:val="000000"/>
                <w:sz w:val="22"/>
              </w:rPr>
              <w:t xml:space="preserve">Formeln einfügen usw.) </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3,00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20.03.2013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HAS</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Meeting um </w:t>
            </w:r>
            <w:r>
              <w:rPr>
                <w:rFonts w:ascii="Calibri" w:eastAsia="Times New Roman" w:hAnsi="Calibri" w:cs="Times New Roman"/>
                <w:color w:val="000000"/>
                <w:sz w:val="22"/>
              </w:rPr>
              <w:t xml:space="preserve">Abgabe </w:t>
            </w:r>
            <w:r w:rsidRPr="00DC55BE">
              <w:rPr>
                <w:rFonts w:ascii="Calibri" w:eastAsia="Times New Roman" w:hAnsi="Calibri" w:cs="Times New Roman"/>
                <w:color w:val="000000"/>
                <w:sz w:val="22"/>
              </w:rPr>
              <w:t>für Schule zu Bespr</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chen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20.03.2013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Meeting um </w:t>
            </w:r>
            <w:r>
              <w:rPr>
                <w:rFonts w:ascii="Calibri" w:eastAsia="Times New Roman" w:hAnsi="Calibri" w:cs="Times New Roman"/>
                <w:color w:val="000000"/>
                <w:sz w:val="22"/>
              </w:rPr>
              <w:t xml:space="preserve">Abgabe </w:t>
            </w:r>
            <w:r w:rsidRPr="00DC55BE">
              <w:rPr>
                <w:rFonts w:ascii="Calibri" w:eastAsia="Times New Roman" w:hAnsi="Calibri" w:cs="Times New Roman"/>
                <w:color w:val="000000"/>
                <w:sz w:val="22"/>
              </w:rPr>
              <w:t>für Schule zu Bespr</w:t>
            </w:r>
            <w:r w:rsidRPr="00DC55BE">
              <w:rPr>
                <w:rFonts w:ascii="Calibri" w:eastAsia="Times New Roman" w:hAnsi="Calibri" w:cs="Times New Roman"/>
                <w:color w:val="000000"/>
                <w:sz w:val="22"/>
              </w:rPr>
              <w:t>e</w:t>
            </w:r>
            <w:r w:rsidRPr="00DC55BE">
              <w:rPr>
                <w:rFonts w:ascii="Calibri" w:eastAsia="Times New Roman" w:hAnsi="Calibri" w:cs="Times New Roman"/>
                <w:color w:val="000000"/>
                <w:sz w:val="22"/>
              </w:rPr>
              <w:t>chen</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Meeting</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24.03.2013</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 xml:space="preserve">SBI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 angepasst</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color w:val="000000"/>
                <w:sz w:val="22"/>
              </w:rPr>
            </w:pPr>
            <w:r w:rsidRPr="00DC55BE">
              <w:rPr>
                <w:rFonts w:ascii="Calibri" w:eastAsia="Times New Roman" w:hAnsi="Calibri" w:cs="Times New Roman"/>
                <w:color w:val="000000"/>
                <w:sz w:val="22"/>
              </w:rPr>
              <w:t>Dokumentation</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color w:val="000000"/>
                <w:sz w:val="22"/>
              </w:rPr>
            </w:pPr>
            <w:r w:rsidRPr="00DC55BE">
              <w:rPr>
                <w:rFonts w:ascii="Calibri" w:eastAsia="Times New Roman" w:hAnsi="Calibri" w:cs="Times New Roman"/>
                <w:color w:val="000000"/>
                <w:sz w:val="22"/>
              </w:rPr>
              <w:t>2,00</w:t>
            </w:r>
          </w:p>
        </w:tc>
      </w:tr>
      <w:tr w:rsidR="00DC55BE" w:rsidRPr="00DC55BE" w:rsidTr="00DC55BE">
        <w:trPr>
          <w:trHeight w:val="300"/>
        </w:trPr>
        <w:tc>
          <w:tcPr>
            <w:tcW w:w="1144" w:type="dxa"/>
            <w:tcBorders>
              <w:top w:val="nil"/>
              <w:left w:val="single" w:sz="4" w:space="0" w:color="auto"/>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000000"/>
                <w:sz w:val="22"/>
              </w:rPr>
            </w:pPr>
            <w:r w:rsidRPr="00DC55BE">
              <w:rPr>
                <w:rFonts w:ascii="Calibri" w:eastAsia="Times New Roman" w:hAnsi="Calibri" w:cs="Times New Roman"/>
                <w:b/>
                <w:bCs/>
                <w:color w:val="000000"/>
                <w:sz w:val="22"/>
              </w:rPr>
              <w:t> </w:t>
            </w:r>
          </w:p>
        </w:tc>
        <w:tc>
          <w:tcPr>
            <w:tcW w:w="881"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000000"/>
                <w:sz w:val="22"/>
              </w:rPr>
            </w:pPr>
            <w:r w:rsidRPr="00DC55BE">
              <w:rPr>
                <w:rFonts w:ascii="Calibri" w:eastAsia="Times New Roman" w:hAnsi="Calibri" w:cs="Times New Roman"/>
                <w:b/>
                <w:bCs/>
                <w:color w:val="000000"/>
                <w:sz w:val="22"/>
              </w:rPr>
              <w:t> </w:t>
            </w:r>
          </w:p>
        </w:tc>
        <w:tc>
          <w:tcPr>
            <w:tcW w:w="3924"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000000"/>
                <w:sz w:val="22"/>
              </w:rPr>
            </w:pPr>
            <w:r w:rsidRPr="00DC55BE">
              <w:rPr>
                <w:rFonts w:ascii="Calibri" w:eastAsia="Times New Roman" w:hAnsi="Calibri" w:cs="Times New Roman"/>
                <w:b/>
                <w:bCs/>
                <w:color w:val="000000"/>
                <w:sz w:val="22"/>
              </w:rPr>
              <w:t>Summe</w:t>
            </w:r>
          </w:p>
        </w:tc>
        <w:tc>
          <w:tcPr>
            <w:tcW w:w="1417"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left"/>
              <w:rPr>
                <w:rFonts w:ascii="Calibri" w:eastAsia="Times New Roman" w:hAnsi="Calibri" w:cs="Times New Roman"/>
                <w:b/>
                <w:bCs/>
                <w:color w:val="000000"/>
                <w:sz w:val="22"/>
              </w:rPr>
            </w:pPr>
            <w:r w:rsidRPr="00DC55BE">
              <w:rPr>
                <w:rFonts w:ascii="Calibri" w:eastAsia="Times New Roman" w:hAnsi="Calibri" w:cs="Times New Roman"/>
                <w:b/>
                <w:bCs/>
                <w:color w:val="000000"/>
                <w:sz w:val="22"/>
              </w:rPr>
              <w:t> </w:t>
            </w:r>
          </w:p>
        </w:tc>
        <w:tc>
          <w:tcPr>
            <w:tcW w:w="1312" w:type="dxa"/>
            <w:tcBorders>
              <w:top w:val="nil"/>
              <w:left w:val="nil"/>
              <w:bottom w:val="single" w:sz="4" w:space="0" w:color="auto"/>
              <w:right w:val="single" w:sz="4" w:space="0" w:color="auto"/>
            </w:tcBorders>
            <w:shd w:val="clear" w:color="auto" w:fill="auto"/>
            <w:noWrap/>
            <w:vAlign w:val="bottom"/>
            <w:hideMark/>
          </w:tcPr>
          <w:p w:rsidR="00DC55BE" w:rsidRPr="00DC55BE" w:rsidRDefault="00DC55BE" w:rsidP="00DC55BE">
            <w:pPr>
              <w:spacing w:after="0" w:line="240" w:lineRule="auto"/>
              <w:jc w:val="right"/>
              <w:rPr>
                <w:rFonts w:ascii="Calibri" w:eastAsia="Times New Roman" w:hAnsi="Calibri" w:cs="Times New Roman"/>
                <w:b/>
                <w:bCs/>
                <w:color w:val="000000"/>
                <w:sz w:val="22"/>
              </w:rPr>
            </w:pPr>
            <w:r w:rsidRPr="00DC55BE">
              <w:rPr>
                <w:rFonts w:ascii="Calibri" w:eastAsia="Times New Roman" w:hAnsi="Calibri" w:cs="Times New Roman"/>
                <w:b/>
                <w:bCs/>
                <w:color w:val="000000"/>
                <w:sz w:val="22"/>
              </w:rPr>
              <w:t>129,00</w:t>
            </w:r>
          </w:p>
        </w:tc>
      </w:tr>
    </w:tbl>
    <w:p w:rsidR="00551390" w:rsidRPr="00551390" w:rsidRDefault="00551390" w:rsidP="00551390"/>
    <w:p w:rsidR="00703CBB" w:rsidRDefault="00703CBB" w:rsidP="004760F6">
      <w:pPr>
        <w:pStyle w:val="berschrift2"/>
      </w:pPr>
      <w:r w:rsidRPr="00703CBB">
        <w:t xml:space="preserve"> </w:t>
      </w:r>
      <w:bookmarkStart w:id="132" w:name="_Toc272380239"/>
      <w:r w:rsidR="00F726C2">
        <w:t>Abstract</w:t>
      </w:r>
      <w:bookmarkEnd w:id="132"/>
    </w:p>
    <w:p w:rsidR="00F726C2" w:rsidRDefault="00F726C2" w:rsidP="00F726C2">
      <w:r>
        <w:t>Diese Arbeit behandelt eine neue Methodik für der Planung des öffentlichen Nahve</w:t>
      </w:r>
      <w:r>
        <w:t>r</w:t>
      </w:r>
      <w:r>
        <w:t>kehrs. Dabei wird von keinem</w:t>
      </w:r>
      <w:r w:rsidR="00F1247E">
        <w:t xml:space="preserve">, </w:t>
      </w:r>
      <w:r>
        <w:t xml:space="preserve">auf </w:t>
      </w:r>
      <w:r w:rsidR="00F1247E">
        <w:t xml:space="preserve">einem statischen </w:t>
      </w:r>
      <w:r>
        <w:t>Linienverkehr basierenden Fahrplan ausgegangen sondern ein dynamischer Ansatz behandelt, der jeden Fah</w:t>
      </w:r>
      <w:r>
        <w:t>r</w:t>
      </w:r>
      <w:r>
        <w:t>gast als individuellen Passagier möglichst schnell und Komfortabel ans Ziel bringen soll. Dies gelingt durch die Analyse und Verwendung verschiedener Optimierung</w:t>
      </w:r>
      <w:r>
        <w:t>s</w:t>
      </w:r>
      <w:r>
        <w:t xml:space="preserve">verfahren aus dem Bereich der Tourenoptimierung. </w:t>
      </w:r>
    </w:p>
    <w:p w:rsidR="00F726C2" w:rsidRPr="00F726C2" w:rsidRDefault="00F726C2" w:rsidP="00F726C2">
      <w:r>
        <w:t>Die Optimierung ergab die komplette Reduzierung der Haltepunkte für einen einze</w:t>
      </w:r>
      <w:r>
        <w:t>l</w:t>
      </w:r>
      <w:r>
        <w:t>nen Fahrgast, wodurch</w:t>
      </w:r>
      <w:r w:rsidR="00F1247E">
        <w:t xml:space="preserve"> jedoch</w:t>
      </w:r>
      <w:r>
        <w:t xml:space="preserve"> die durchschnittlich benötigte Fahrzeit um </w:t>
      </w:r>
      <w:r w:rsidR="008604DE">
        <w:t>15</w:t>
      </w:r>
      <w:r>
        <w:t xml:space="preserve"> % stieg. </w:t>
      </w:r>
    </w:p>
    <w:p w:rsidR="00B464B5" w:rsidRPr="00C75F1B" w:rsidRDefault="00B464B5" w:rsidP="00C75F1B">
      <w:pPr>
        <w:rPr>
          <w:rFonts w:cstheme="minorHAnsi"/>
        </w:rPr>
      </w:pPr>
    </w:p>
    <w:sectPr w:rsidR="00B464B5" w:rsidRPr="00C75F1B" w:rsidSect="005A00E4">
      <w:pgSz w:w="11906" w:h="16838" w:code="9"/>
      <w:pgMar w:top="1418" w:right="1418" w:bottom="1560" w:left="1418" w:header="709" w:footer="709"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Has" w:date="2013-01-15T20:11:00Z" w:initials="H">
    <w:p w:rsidR="003530E9" w:rsidRDefault="003530E9">
      <w:pPr>
        <w:pStyle w:val="Kommentartext"/>
      </w:pPr>
      <w:r>
        <w:rPr>
          <w:rStyle w:val="Kommentarzeichen"/>
        </w:rPr>
        <w:annotationRef/>
      </w:r>
      <w:r>
        <w:t>Überprüfen</w:t>
      </w:r>
    </w:p>
  </w:comment>
  <w:comment w:id="29" w:author="Has" w:date="2013-01-15T20:11:00Z" w:initials="H">
    <w:p w:rsidR="003530E9" w:rsidRDefault="003530E9">
      <w:pPr>
        <w:pStyle w:val="Kommentartext"/>
      </w:pPr>
      <w:r>
        <w:rPr>
          <w:rStyle w:val="Kommentarzeichen"/>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72752" w15:done="0"/>
  <w15:commentEx w15:paraId="080C7E2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0E9" w:rsidRDefault="003530E9" w:rsidP="009071C6">
      <w:pPr>
        <w:spacing w:after="0" w:line="240" w:lineRule="auto"/>
      </w:pPr>
      <w:r>
        <w:separator/>
      </w:r>
    </w:p>
  </w:endnote>
  <w:endnote w:type="continuationSeparator" w:id="0">
    <w:p w:rsidR="003530E9" w:rsidRDefault="003530E9" w:rsidP="009071C6">
      <w:pPr>
        <w:spacing w:after="0" w:line="240" w:lineRule="auto"/>
      </w:pPr>
      <w:r>
        <w:continuationSeparator/>
      </w:r>
    </w:p>
  </w:endnote>
  <w:endnote w:type="continuationNotice" w:id="1">
    <w:p w:rsidR="003530E9" w:rsidRDefault="003530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Liberation Serif">
    <w:altName w:val="MS Mincho"/>
    <w:charset w:val="80"/>
    <w:family w:val="roman"/>
    <w:pitch w:val="variable"/>
  </w:font>
  <w:font w:name="DejaVu Sans">
    <w:altName w:val="MS Mincho"/>
    <w:charset w:val="00"/>
    <w:family w:val="swiss"/>
    <w:pitch w:val="variable"/>
    <w:sig w:usb0="E7000EFF" w:usb1="5200FDFF" w:usb2="0A042021"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E9" w:rsidRDefault="003530E9" w:rsidP="00573525">
    <w:pPr>
      <w:pStyle w:val="Fuzeile"/>
      <w:rPr>
        <w:sz w:val="16"/>
        <w:szCs w:val="16"/>
      </w:rPr>
    </w:pPr>
  </w:p>
  <w:p w:rsidR="003530E9" w:rsidRPr="00C4338C" w:rsidRDefault="003530E9" w:rsidP="00573525">
    <w:pPr>
      <w:pStyle w:val="Fuzeile"/>
      <w:rPr>
        <w:sz w:val="16"/>
        <w:szCs w:val="16"/>
      </w:rPr>
    </w:pPr>
    <w:r>
      <w:rPr>
        <w:sz w:val="16"/>
        <w:szCs w:val="16"/>
      </w:rPr>
      <w:t xml:space="preserve"> </w:t>
    </w:r>
    <w:r>
      <w:rPr>
        <w:sz w:val="16"/>
        <w:szCs w:val="16"/>
      </w:rPr>
      <w:tab/>
    </w:r>
    <w:r>
      <w:rPr>
        <w:sz w:val="16"/>
        <w:szCs w:val="16"/>
      </w:rPr>
      <w:tab/>
    </w:r>
    <w:r w:rsidRPr="00B1301A">
      <w:rPr>
        <w:sz w:val="16"/>
        <w:szCs w:val="16"/>
      </w:rPr>
      <w:t xml:space="preserve">Seite </w:t>
    </w:r>
    <w:r w:rsidRPr="00B1301A">
      <w:rPr>
        <w:sz w:val="16"/>
        <w:szCs w:val="16"/>
      </w:rPr>
      <w:fldChar w:fldCharType="begin"/>
    </w:r>
    <w:r w:rsidRPr="00B1301A">
      <w:rPr>
        <w:sz w:val="16"/>
        <w:szCs w:val="16"/>
      </w:rPr>
      <w:instrText xml:space="preserve"> PAGE </w:instrText>
    </w:r>
    <w:r w:rsidRPr="00B1301A">
      <w:rPr>
        <w:sz w:val="16"/>
        <w:szCs w:val="16"/>
      </w:rPr>
      <w:fldChar w:fldCharType="separate"/>
    </w:r>
    <w:r w:rsidR="00DE305C">
      <w:rPr>
        <w:noProof/>
        <w:sz w:val="16"/>
        <w:szCs w:val="16"/>
      </w:rPr>
      <w:t>23</w:t>
    </w:r>
    <w:r w:rsidRPr="00B1301A">
      <w:rPr>
        <w:sz w:val="16"/>
        <w:szCs w:val="16"/>
      </w:rPr>
      <w:fldChar w:fldCharType="end"/>
    </w:r>
    <w:r w:rsidRPr="00B1301A">
      <w:rPr>
        <w:sz w:val="16"/>
        <w:szCs w:val="16"/>
      </w:rPr>
      <w:t xml:space="preserve"> von </w:t>
    </w:r>
    <w:r w:rsidRPr="00B1301A">
      <w:rPr>
        <w:sz w:val="16"/>
        <w:szCs w:val="16"/>
      </w:rPr>
      <w:fldChar w:fldCharType="begin"/>
    </w:r>
    <w:r w:rsidRPr="00B1301A">
      <w:rPr>
        <w:sz w:val="16"/>
        <w:szCs w:val="16"/>
      </w:rPr>
      <w:instrText xml:space="preserve"> NUMPAGES </w:instrText>
    </w:r>
    <w:r w:rsidRPr="00B1301A">
      <w:rPr>
        <w:sz w:val="16"/>
        <w:szCs w:val="16"/>
      </w:rPr>
      <w:fldChar w:fldCharType="separate"/>
    </w:r>
    <w:r w:rsidR="00DE305C">
      <w:rPr>
        <w:noProof/>
        <w:sz w:val="16"/>
        <w:szCs w:val="16"/>
      </w:rPr>
      <w:t>23</w:t>
    </w:r>
    <w:r w:rsidRPr="00B1301A">
      <w:rPr>
        <w:sz w:val="16"/>
        <w:szCs w:val="16"/>
      </w:rPr>
      <w:fldChar w:fldCharType="end"/>
    </w:r>
  </w:p>
  <w:p w:rsidR="003530E9" w:rsidRPr="00C4338C" w:rsidRDefault="003530E9" w:rsidP="00573525">
    <w:pPr>
      <w:pStyle w:val="Fuzeile"/>
      <w:rPr>
        <w:sz w:val="16"/>
        <w:szCs w:val="16"/>
      </w:rPr>
    </w:pPr>
    <w:r w:rsidRPr="00C4338C">
      <w:rPr>
        <w:noProof/>
        <w:sz w:val="16"/>
        <w:szCs w:val="16"/>
      </w:rPr>
      <mc:AlternateContent>
        <mc:Choice Requires="wps">
          <w:drawing>
            <wp:anchor distT="0" distB="0" distL="114300" distR="114300" simplePos="0" relativeHeight="251663360" behindDoc="0" locked="1" layoutInCell="1" allowOverlap="1" wp14:anchorId="4AF8FB1D" wp14:editId="4CC66126">
              <wp:simplePos x="0" y="0"/>
              <wp:positionH relativeFrom="page">
                <wp:posOffset>885825</wp:posOffset>
              </wp:positionH>
              <wp:positionV relativeFrom="page">
                <wp:posOffset>9791700</wp:posOffset>
              </wp:positionV>
              <wp:extent cx="5772150" cy="0"/>
              <wp:effectExtent l="0" t="0" r="19050"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E488A0" id="Line 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75pt,771pt" to="524.2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" strokeweight="2pt">
              <w10:wrap anchorx="page" anchory="page"/>
              <w10:anchorlock/>
            </v:line>
          </w:pict>
        </mc:Fallback>
      </mc:AlternateContent>
    </w:r>
    <w:r>
      <w:rPr>
        <w:sz w:val="16"/>
        <w:szCs w:val="16"/>
      </w:rPr>
      <w:tab/>
    </w:r>
    <w:r>
      <w:rPr>
        <w:sz w:val="16"/>
        <w:szCs w:val="16"/>
      </w:rPr>
      <w:tab/>
    </w:r>
    <w:r>
      <w:rPr>
        <w:sz w:val="16"/>
        <w:szCs w:val="16"/>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E9" w:rsidRDefault="003530E9" w:rsidP="0068699F">
    <w:pPr>
      <w:pStyle w:val="Fuzeile"/>
      <w:jc w:val="right"/>
    </w:pPr>
    <w:r w:rsidRPr="00C4338C">
      <w:rPr>
        <w:noProof/>
        <w:sz w:val="16"/>
        <w:szCs w:val="16"/>
      </w:rPr>
      <mc:AlternateContent>
        <mc:Choice Requires="wps">
          <w:drawing>
            <wp:anchor distT="0" distB="0" distL="114300" distR="114300" simplePos="0" relativeHeight="251654144" behindDoc="0" locked="1" layoutInCell="1" allowOverlap="1" wp14:anchorId="4F47A394" wp14:editId="0A5B3205">
              <wp:simplePos x="0" y="0"/>
              <wp:positionH relativeFrom="margin">
                <wp:align>left</wp:align>
              </wp:positionH>
              <wp:positionV relativeFrom="page">
                <wp:posOffset>6686550</wp:posOffset>
              </wp:positionV>
              <wp:extent cx="8943975" cy="0"/>
              <wp:effectExtent l="0" t="0" r="9525" b="1905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4397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17A3DC" id="Line 7" o:spid="_x0000_s1026" style="position:absolute;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526.5pt" to="704.2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2c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" strokeweight="2pt">
              <w10:wrap anchorx="margin" anchory="page"/>
              <w10:anchorlock/>
            </v:line>
          </w:pict>
        </mc:Fallback>
      </mc:AlternateContent>
    </w:r>
    <w:r w:rsidRPr="00C4338C">
      <w:rPr>
        <w:noProof/>
        <w:sz w:val="16"/>
        <w:szCs w:val="16"/>
      </w:rPr>
      <mc:AlternateContent>
        <mc:Choice Requires="wps">
          <w:drawing>
            <wp:anchor distT="0" distB="0" distL="114300" distR="114300" simplePos="0" relativeHeight="251644928" behindDoc="0" locked="1" layoutInCell="1" allowOverlap="1" wp14:anchorId="679AA7B5" wp14:editId="3320A5F1">
              <wp:simplePos x="0" y="0"/>
              <wp:positionH relativeFrom="page">
                <wp:posOffset>885825</wp:posOffset>
              </wp:positionH>
              <wp:positionV relativeFrom="page">
                <wp:posOffset>9791700</wp:posOffset>
              </wp:positionV>
              <wp:extent cx="5772150" cy="0"/>
              <wp:effectExtent l="0" t="0" r="19050" b="1905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48336F" id="Line 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75pt,771pt" to="524.2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YL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" strokeweight="2pt">
              <w10:wrap anchorx="page" anchory="page"/>
              <w10:anchorlock/>
            </v:line>
          </w:pict>
        </mc:Fallback>
      </mc:AlternateContent>
    </w:r>
    <w:r>
      <w:rPr>
        <w:sz w:val="16"/>
        <w:szCs w:val="16"/>
      </w:rPr>
      <w:tab/>
    </w:r>
    <w:r w:rsidRPr="00B1301A">
      <w:rPr>
        <w:sz w:val="16"/>
        <w:szCs w:val="16"/>
      </w:rPr>
      <w:t xml:space="preserve">Seite </w:t>
    </w:r>
    <w:r w:rsidRPr="00B1301A">
      <w:rPr>
        <w:sz w:val="16"/>
        <w:szCs w:val="16"/>
      </w:rPr>
      <w:fldChar w:fldCharType="begin"/>
    </w:r>
    <w:r w:rsidRPr="00B1301A">
      <w:rPr>
        <w:sz w:val="16"/>
        <w:szCs w:val="16"/>
      </w:rPr>
      <w:instrText xml:space="preserve"> PAGE </w:instrText>
    </w:r>
    <w:r w:rsidRPr="00B1301A">
      <w:rPr>
        <w:sz w:val="16"/>
        <w:szCs w:val="16"/>
      </w:rPr>
      <w:fldChar w:fldCharType="separate"/>
    </w:r>
    <w:r w:rsidR="00DE305C">
      <w:rPr>
        <w:noProof/>
        <w:sz w:val="16"/>
        <w:szCs w:val="16"/>
      </w:rPr>
      <w:t>6</w:t>
    </w:r>
    <w:r w:rsidRPr="00B1301A">
      <w:rPr>
        <w:sz w:val="16"/>
        <w:szCs w:val="16"/>
      </w:rPr>
      <w:fldChar w:fldCharType="end"/>
    </w:r>
    <w:r w:rsidRPr="00B1301A">
      <w:rPr>
        <w:sz w:val="16"/>
        <w:szCs w:val="16"/>
      </w:rPr>
      <w:t xml:space="preserve"> von </w:t>
    </w:r>
    <w:r w:rsidRPr="00B1301A">
      <w:rPr>
        <w:sz w:val="16"/>
        <w:szCs w:val="16"/>
      </w:rPr>
      <w:fldChar w:fldCharType="begin"/>
    </w:r>
    <w:r w:rsidRPr="00B1301A">
      <w:rPr>
        <w:sz w:val="16"/>
        <w:szCs w:val="16"/>
      </w:rPr>
      <w:instrText xml:space="preserve"> NUMPAGES </w:instrText>
    </w:r>
    <w:r w:rsidRPr="00B1301A">
      <w:rPr>
        <w:sz w:val="16"/>
        <w:szCs w:val="16"/>
      </w:rPr>
      <w:fldChar w:fldCharType="separate"/>
    </w:r>
    <w:r w:rsidR="00DE305C">
      <w:rPr>
        <w:noProof/>
        <w:sz w:val="16"/>
        <w:szCs w:val="16"/>
      </w:rPr>
      <w:t>23</w:t>
    </w:r>
    <w:r w:rsidRPr="00B1301A">
      <w:rPr>
        <w:sz w:val="16"/>
        <w:szCs w:val="16"/>
      </w:rPr>
      <w:fldChar w:fldCharType="end"/>
    </w:r>
  </w:p>
  <w:p w:rsidR="003530E9" w:rsidRDefault="003530E9" w:rsidP="0068699F">
    <w:pPr>
      <w:pStyle w:val="Fuzeile"/>
      <w:jc w:val="right"/>
      <w:rPr>
        <w:sz w:val="16"/>
        <w:szCs w:val="16"/>
      </w:rPr>
    </w:pPr>
  </w:p>
  <w:p w:rsidR="003530E9" w:rsidRDefault="003530E9" w:rsidP="0068699F">
    <w:pPr>
      <w:pStyle w:val="Fuzeile"/>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E9" w:rsidRDefault="003530E9" w:rsidP="0068699F">
    <w:pPr>
      <w:pStyle w:val="Fuzeile"/>
      <w:jc w:val="right"/>
    </w:pPr>
    <w:r w:rsidRPr="00C4338C">
      <w:rPr>
        <w:noProof/>
        <w:sz w:val="16"/>
        <w:szCs w:val="16"/>
      </w:rPr>
      <mc:AlternateContent>
        <mc:Choice Requires="wps">
          <w:drawing>
            <wp:anchor distT="0" distB="0" distL="114300" distR="114300" simplePos="0" relativeHeight="251678720" behindDoc="0" locked="1" layoutInCell="1" allowOverlap="1" wp14:anchorId="39F4AA0A" wp14:editId="7A2C1DDE">
              <wp:simplePos x="0" y="0"/>
              <wp:positionH relativeFrom="page">
                <wp:posOffset>885825</wp:posOffset>
              </wp:positionH>
              <wp:positionV relativeFrom="page">
                <wp:posOffset>9791700</wp:posOffset>
              </wp:positionV>
              <wp:extent cx="5772150" cy="0"/>
              <wp:effectExtent l="0" t="0" r="19050" b="1905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9312F4" id="Line 7"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75pt,771pt" to="524.2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vN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" strokeweight="2pt">
              <w10:wrap anchorx="page" anchory="page"/>
              <w10:anchorlock/>
            </v:line>
          </w:pict>
        </mc:Fallback>
      </mc:AlternateContent>
    </w:r>
    <w:r>
      <w:rPr>
        <w:sz w:val="16"/>
        <w:szCs w:val="16"/>
      </w:rPr>
      <w:tab/>
    </w:r>
    <w:r w:rsidRPr="00B1301A">
      <w:rPr>
        <w:sz w:val="16"/>
        <w:szCs w:val="16"/>
      </w:rPr>
      <w:t xml:space="preserve">Seite </w:t>
    </w:r>
    <w:r w:rsidRPr="00B1301A">
      <w:rPr>
        <w:sz w:val="16"/>
        <w:szCs w:val="16"/>
      </w:rPr>
      <w:fldChar w:fldCharType="begin"/>
    </w:r>
    <w:r w:rsidRPr="00B1301A">
      <w:rPr>
        <w:sz w:val="16"/>
        <w:szCs w:val="16"/>
      </w:rPr>
      <w:instrText xml:space="preserve"> PAGE </w:instrText>
    </w:r>
    <w:r w:rsidRPr="00B1301A">
      <w:rPr>
        <w:sz w:val="16"/>
        <w:szCs w:val="16"/>
      </w:rPr>
      <w:fldChar w:fldCharType="separate"/>
    </w:r>
    <w:r w:rsidR="00DE305C">
      <w:rPr>
        <w:noProof/>
        <w:sz w:val="16"/>
        <w:szCs w:val="16"/>
      </w:rPr>
      <w:t>18</w:t>
    </w:r>
    <w:r w:rsidRPr="00B1301A">
      <w:rPr>
        <w:sz w:val="16"/>
        <w:szCs w:val="16"/>
      </w:rPr>
      <w:fldChar w:fldCharType="end"/>
    </w:r>
    <w:r w:rsidRPr="00B1301A">
      <w:rPr>
        <w:sz w:val="16"/>
        <w:szCs w:val="16"/>
      </w:rPr>
      <w:t xml:space="preserve"> von </w:t>
    </w:r>
    <w:r w:rsidRPr="00B1301A">
      <w:rPr>
        <w:sz w:val="16"/>
        <w:szCs w:val="16"/>
      </w:rPr>
      <w:fldChar w:fldCharType="begin"/>
    </w:r>
    <w:r w:rsidRPr="00B1301A">
      <w:rPr>
        <w:sz w:val="16"/>
        <w:szCs w:val="16"/>
      </w:rPr>
      <w:instrText xml:space="preserve"> NUMPAGES </w:instrText>
    </w:r>
    <w:r w:rsidRPr="00B1301A">
      <w:rPr>
        <w:sz w:val="16"/>
        <w:szCs w:val="16"/>
      </w:rPr>
      <w:fldChar w:fldCharType="separate"/>
    </w:r>
    <w:r w:rsidR="00DE305C">
      <w:rPr>
        <w:noProof/>
        <w:sz w:val="16"/>
        <w:szCs w:val="16"/>
      </w:rPr>
      <w:t>23</w:t>
    </w:r>
    <w:r w:rsidRPr="00B1301A">
      <w:rPr>
        <w:sz w:val="16"/>
        <w:szCs w:val="16"/>
      </w:rPr>
      <w:fldChar w:fldCharType="end"/>
    </w:r>
    <w:bookmarkStart w:id="53" w:name="_Toc351932073"/>
  </w:p>
  <w:p w:rsidR="003530E9" w:rsidRDefault="003530E9" w:rsidP="0068699F">
    <w:pPr>
      <w:pStyle w:val="Fuzeile"/>
      <w:jc w:val="right"/>
      <w:rPr>
        <w:sz w:val="16"/>
        <w:szCs w:val="16"/>
      </w:rPr>
    </w:pPr>
  </w:p>
  <w:bookmarkEnd w:id="53"/>
  <w:p w:rsidR="003530E9" w:rsidRDefault="003530E9" w:rsidP="0068699F">
    <w:pPr>
      <w:pStyle w:val="Fuzeile"/>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0E9" w:rsidRDefault="003530E9" w:rsidP="009071C6">
      <w:pPr>
        <w:spacing w:after="0" w:line="240" w:lineRule="auto"/>
      </w:pPr>
      <w:r>
        <w:separator/>
      </w:r>
    </w:p>
  </w:footnote>
  <w:footnote w:type="continuationSeparator" w:id="0">
    <w:p w:rsidR="003530E9" w:rsidRDefault="003530E9" w:rsidP="009071C6">
      <w:pPr>
        <w:spacing w:after="0" w:line="240" w:lineRule="auto"/>
      </w:pPr>
      <w:r>
        <w:continuationSeparator/>
      </w:r>
    </w:p>
  </w:footnote>
  <w:footnote w:type="continuationNotice" w:id="1">
    <w:p w:rsidR="003530E9" w:rsidRDefault="003530E9">
      <w:pPr>
        <w:spacing w:after="0" w:line="240" w:lineRule="auto"/>
      </w:pPr>
    </w:p>
  </w:footnote>
  <w:footnote w:id="2">
    <w:p w:rsidR="003530E9" w:rsidRDefault="003530E9">
      <w:pPr>
        <w:pStyle w:val="Funotentext"/>
      </w:pPr>
      <w:r>
        <w:rPr>
          <w:rStyle w:val="Funotenzeichen"/>
        </w:rPr>
        <w:footnoteRef/>
      </w:r>
      <w:r>
        <w:t xml:space="preserve"> </w:t>
      </w:r>
      <w:r>
        <w:rPr>
          <w:noProof/>
        </w:rPr>
        <w:t>J. Ehmer, „Bevölkerungsgeschichte und Historische Demographie: 1800-2000,“ Oldenbourg Verlag, 2004.</w:t>
      </w:r>
    </w:p>
  </w:footnote>
  <w:footnote w:id="3">
    <w:p w:rsidR="003530E9" w:rsidRDefault="003530E9">
      <w:pPr>
        <w:pStyle w:val="Funotentext"/>
      </w:pPr>
      <w:r>
        <w:rPr>
          <w:rStyle w:val="Funotenzeichen"/>
        </w:rPr>
        <w:footnoteRef/>
      </w:r>
      <w:r>
        <w:t xml:space="preserve"> </w:t>
      </w:r>
      <w:r>
        <w:rPr>
          <w:noProof/>
        </w:rPr>
        <w:t>J. Fiedler, „Urbanisierung, globale,“ Böhlau Verlag Wien, 2004, p. 117.</w:t>
      </w:r>
    </w:p>
  </w:footnote>
  <w:footnote w:id="4">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0"/>
      </w:tblGrid>
      <w:tr w:rsidR="003530E9" w:rsidTr="00573525">
        <w:trPr>
          <w:tblCellSpacing w:w="15" w:type="dxa"/>
        </w:trPr>
        <w:tc>
          <w:tcPr>
            <w:tcW w:w="0" w:type="auto"/>
            <w:hideMark/>
          </w:tcPr>
          <w:p w:rsidR="003530E9" w:rsidRDefault="003530E9" w:rsidP="00DB19B5">
            <w:pPr>
              <w:pStyle w:val="Funotentext"/>
              <w:rPr>
                <w:noProof/>
              </w:rPr>
            </w:pPr>
            <w:r>
              <w:rPr>
                <w:rStyle w:val="Funotenzeichen"/>
              </w:rPr>
              <w:footnoteRef/>
            </w:r>
            <w:r>
              <w:t xml:space="preserve"> </w:t>
            </w:r>
            <w:r>
              <w:rPr>
                <w:noProof/>
              </w:rPr>
              <w:t xml:space="preserve">H. Knoflacher, Zur Harmonie von Stadt und Verkehr: Freiheit vom Zwang zum Autofahren, Wien: Böhlau Verlag, 1996. </w:t>
            </w:r>
          </w:p>
        </w:tc>
      </w:tr>
      <w:tr w:rsidR="003530E9" w:rsidTr="00573525">
        <w:trPr>
          <w:tblCellSpacing w:w="15" w:type="dxa"/>
        </w:trPr>
        <w:tc>
          <w:tcPr>
            <w:tcW w:w="0" w:type="auto"/>
            <w:hideMark/>
          </w:tcPr>
          <w:p w:rsidR="003530E9" w:rsidRDefault="003530E9" w:rsidP="00573525">
            <w:pPr>
              <w:pStyle w:val="Literaturverzeichnis"/>
              <w:rPr>
                <w:noProof/>
              </w:rPr>
            </w:pPr>
          </w:p>
        </w:tc>
      </w:tr>
      <w:tr w:rsidR="003530E9" w:rsidTr="00573525">
        <w:trPr>
          <w:tblCellSpacing w:w="15" w:type="dxa"/>
        </w:trPr>
        <w:tc>
          <w:tcPr>
            <w:tcW w:w="0" w:type="auto"/>
            <w:hideMark/>
          </w:tcPr>
          <w:p w:rsidR="003530E9" w:rsidRDefault="003530E9" w:rsidP="00573525">
            <w:pPr>
              <w:pStyle w:val="Literaturverzeichnis"/>
              <w:rPr>
                <w:noProof/>
              </w:rPr>
            </w:pPr>
          </w:p>
        </w:tc>
      </w:tr>
    </w:tbl>
    <w:p w:rsidR="003530E9" w:rsidRDefault="003530E9">
      <w:pPr>
        <w:pStyle w:val="Funotentext"/>
      </w:pPr>
    </w:p>
  </w:footnote>
  <w:footnote w:id="5">
    <w:p w:rsidR="003530E9" w:rsidRDefault="003530E9">
      <w:pPr>
        <w:pStyle w:val="Funotentext"/>
      </w:pPr>
      <w:r>
        <w:rPr>
          <w:rStyle w:val="Funotenzeichen"/>
        </w:rPr>
        <w:footnoteRef/>
      </w:r>
      <w:r>
        <w:t xml:space="preserve"> </w:t>
      </w:r>
      <w:r>
        <w:rPr>
          <w:noProof/>
        </w:rPr>
        <w:t>cst/dapd, „UNI Düsburg - Essen,“ 23 07 2012. [Online]. Available: http://www.uni-due.de/~hk0378/publikationen/2012/20120727_Spiegel-Online.pdf. [Zugriff am 18 11 2012].</w:t>
      </w:r>
    </w:p>
  </w:footnote>
  <w:footnote w:id="6">
    <w:p w:rsidR="003530E9" w:rsidRDefault="003530E9">
      <w:pPr>
        <w:pStyle w:val="Funotentext"/>
      </w:pPr>
      <w:r>
        <w:rPr>
          <w:rStyle w:val="Funotenzeichen"/>
        </w:rPr>
        <w:footnoteRef/>
      </w:r>
      <w:r>
        <w:t xml:space="preserve"> </w:t>
      </w:r>
      <w:r>
        <w:rPr>
          <w:noProof/>
        </w:rPr>
        <w:t>J. Puchinger, „Optimierungsverfahren in der Transportlogistik,“ AIT - Mobility Department.</w:t>
      </w:r>
    </w:p>
  </w:footnote>
  <w:footnote w:id="7">
    <w:p w:rsidR="003530E9" w:rsidRPr="00DB19B5" w:rsidRDefault="003530E9">
      <w:pPr>
        <w:pStyle w:val="Funotentext"/>
        <w:rPr>
          <w:lang w:val="en-US"/>
        </w:rPr>
      </w:pPr>
      <w:r>
        <w:rPr>
          <w:rStyle w:val="Funotenzeichen"/>
        </w:rPr>
        <w:footnoteRef/>
      </w:r>
      <w:r w:rsidRPr="00DB19B5">
        <w:rPr>
          <w:lang w:val="en-US"/>
        </w:rPr>
        <w:t xml:space="preserve"> </w:t>
      </w:r>
      <w:r w:rsidRPr="008E0907">
        <w:rPr>
          <w:noProof/>
          <w:lang w:val="en-US"/>
        </w:rPr>
        <w:t>G. L. Jean-François Cordeau, „The Dial-a-Ride Problem (DARP) - Variants, modeling issues and algorithms,“ 08 2002.</w:t>
      </w:r>
    </w:p>
  </w:footnote>
  <w:footnote w:id="8">
    <w:p w:rsidR="003530E9" w:rsidRDefault="003530E9" w:rsidP="00295BD8">
      <w:pPr>
        <w:pStyle w:val="Funotentext"/>
      </w:pPr>
      <w:r>
        <w:rPr>
          <w:rStyle w:val="Funotenzeichen"/>
        </w:rPr>
        <w:footnoteRef/>
      </w:r>
      <w:r>
        <w:t xml:space="preserve"> </w:t>
      </w:r>
      <w:r w:rsidRPr="001F2DF2">
        <w:t xml:space="preserve">Veikko </w:t>
      </w:r>
      <w:proofErr w:type="spellStart"/>
      <w:r w:rsidRPr="001F2DF2">
        <w:t>Krypczyk</w:t>
      </w:r>
      <w:proofErr w:type="spellEnd"/>
      <w:r>
        <w:t xml:space="preserve">, </w:t>
      </w:r>
      <w:proofErr w:type="spellStart"/>
      <w:r w:rsidRPr="00295BD8">
        <w:t>Nachbarschaftssucheverfahren</w:t>
      </w:r>
      <w:proofErr w:type="spellEnd"/>
      <w:r w:rsidRPr="00295BD8">
        <w:t xml:space="preserve"> für  dynamische Pickup- und </w:t>
      </w:r>
      <w:proofErr w:type="spellStart"/>
      <w:r w:rsidRPr="00295BD8">
        <w:t>Delivery</w:t>
      </w:r>
      <w:proofErr w:type="spellEnd"/>
      <w:r w:rsidRPr="00295BD8">
        <w:t>-Probleme</w:t>
      </w:r>
      <w:r>
        <w:t>, 2009 ff</w:t>
      </w:r>
    </w:p>
  </w:footnote>
  <w:footnote w:id="9">
    <w:p w:rsidR="003530E9" w:rsidRPr="00C8696E" w:rsidRDefault="003530E9" w:rsidP="00C8696E">
      <w:pPr>
        <w:pStyle w:val="Funotentext"/>
        <w:jc w:val="left"/>
      </w:pPr>
      <w:r>
        <w:rPr>
          <w:rStyle w:val="Funotenzeichen"/>
        </w:rPr>
        <w:footnoteRef/>
      </w:r>
      <w:r w:rsidRPr="00C8696E">
        <w:t xml:space="preserve"> </w:t>
      </w:r>
      <w:proofErr w:type="spellStart"/>
      <w:r w:rsidRPr="00C8696E">
        <w:t>Tirza</w:t>
      </w:r>
      <w:proofErr w:type="spellEnd"/>
      <w:r w:rsidRPr="00C8696E">
        <w:t xml:space="preserve"> </w:t>
      </w:r>
      <w:proofErr w:type="spellStart"/>
      <w:r w:rsidRPr="00C8696E">
        <w:t>Hizgilov</w:t>
      </w:r>
      <w:proofErr w:type="spellEnd"/>
      <w:r w:rsidRPr="00C8696E">
        <w:t xml:space="preserve"> Anwendung </w:t>
      </w:r>
      <w:r>
        <w:t xml:space="preserve">eines Standardsoftwarepaketes für die Lösung von </w:t>
      </w:r>
      <w:r w:rsidRPr="00C8696E">
        <w:t>Tourenplanungspro</w:t>
      </w:r>
      <w:r w:rsidRPr="00C8696E">
        <w:t>b</w:t>
      </w:r>
      <w:r w:rsidRPr="00C8696E">
        <w:t>lemen</w:t>
      </w:r>
      <w:r>
        <w:t>, 2009, S24-25</w:t>
      </w:r>
    </w:p>
  </w:footnote>
  <w:footnote w:id="10">
    <w:p w:rsidR="003530E9" w:rsidRPr="00670568" w:rsidRDefault="003530E9" w:rsidP="00A702F3">
      <w:pPr>
        <w:pStyle w:val="Funotentext"/>
        <w:rPr>
          <w:lang w:val="en-US"/>
        </w:rPr>
      </w:pPr>
      <w:r>
        <w:rPr>
          <w:rStyle w:val="Funotenzeichen"/>
        </w:rPr>
        <w:footnoteRef/>
      </w:r>
      <w:r w:rsidRPr="00670568">
        <w:rPr>
          <w:lang w:val="en-US"/>
        </w:rPr>
        <w:t xml:space="preserve"> Paul </w:t>
      </w:r>
      <w:proofErr w:type="spellStart"/>
      <w:r w:rsidRPr="00670568">
        <w:rPr>
          <w:lang w:val="en-US"/>
        </w:rPr>
        <w:t>Muljadi</w:t>
      </w:r>
      <w:proofErr w:type="spellEnd"/>
      <w:r>
        <w:rPr>
          <w:lang w:val="en-US"/>
        </w:rPr>
        <w:t xml:space="preserve">  </w:t>
      </w:r>
      <w:r w:rsidRPr="00670568">
        <w:rPr>
          <w:rFonts w:cs="Arial"/>
          <w:color w:val="000000"/>
          <w:shd w:val="clear" w:color="auto" w:fill="FFFFFF"/>
          <w:lang w:val="en-US"/>
        </w:rPr>
        <w:t>Introduction to Graphs</w:t>
      </w:r>
      <w:r>
        <w:rPr>
          <w:rFonts w:cs="Arial"/>
          <w:color w:val="000000"/>
          <w:shd w:val="clear" w:color="auto" w:fill="FFFFFF"/>
          <w:lang w:val="en-US"/>
        </w:rPr>
        <w:t xml:space="preserve"> </w:t>
      </w:r>
      <w:proofErr w:type="spellStart"/>
      <w:r>
        <w:rPr>
          <w:rFonts w:cs="Arial"/>
          <w:color w:val="000000"/>
          <w:shd w:val="clear" w:color="auto" w:fill="FFFFFF"/>
          <w:lang w:val="en-US"/>
        </w:rPr>
        <w:t>Theroy</w:t>
      </w:r>
      <w:proofErr w:type="spellEnd"/>
      <w:r>
        <w:rPr>
          <w:rFonts w:cs="Arial"/>
          <w:color w:val="000000"/>
          <w:shd w:val="clear" w:color="auto" w:fill="FFFFFF"/>
          <w:lang w:val="en-US"/>
        </w:rPr>
        <w:t xml:space="preserve">  2012, S69</w:t>
      </w:r>
    </w:p>
  </w:footnote>
  <w:footnote w:id="11">
    <w:p w:rsidR="003530E9" w:rsidRPr="00934247" w:rsidRDefault="003530E9">
      <w:pPr>
        <w:pStyle w:val="Funotentext"/>
        <w:rPr>
          <w:lang w:val="en-US"/>
        </w:rPr>
      </w:pPr>
      <w:r>
        <w:rPr>
          <w:rStyle w:val="Funotenzeichen"/>
        </w:rPr>
        <w:footnoteRef/>
      </w:r>
      <w:r w:rsidRPr="00670568">
        <w:rPr>
          <w:lang w:val="en-US"/>
        </w:rPr>
        <w:t xml:space="preserve"> </w:t>
      </w:r>
      <w:proofErr w:type="spellStart"/>
      <w:r w:rsidRPr="00934247">
        <w:rPr>
          <w:lang w:val="en-US"/>
        </w:rPr>
        <w:t>Vgl</w:t>
      </w:r>
      <w:proofErr w:type="spellEnd"/>
      <w:r w:rsidRPr="00934247">
        <w:rPr>
          <w:lang w:val="en-US"/>
        </w:rPr>
        <w:t>. Clarke, G. und Wright W.: Scheduling, 1964, S. 568-581</w:t>
      </w:r>
    </w:p>
  </w:footnote>
  <w:footnote w:id="12">
    <w:p w:rsidR="003530E9" w:rsidRDefault="003530E9">
      <w:pPr>
        <w:pStyle w:val="Funotentext"/>
      </w:pPr>
      <w:r>
        <w:rPr>
          <w:rStyle w:val="Funotenzeichen"/>
        </w:rPr>
        <w:footnoteRef/>
      </w:r>
      <w:r>
        <w:t xml:space="preserve"> </w:t>
      </w:r>
      <w:proofErr w:type="spellStart"/>
      <w:r w:rsidRPr="00C8696E">
        <w:t>Tirza</w:t>
      </w:r>
      <w:proofErr w:type="spellEnd"/>
      <w:r w:rsidRPr="00C8696E">
        <w:t xml:space="preserve"> </w:t>
      </w:r>
      <w:proofErr w:type="spellStart"/>
      <w:r w:rsidRPr="00C8696E">
        <w:t>Hizgilov</w:t>
      </w:r>
      <w:proofErr w:type="spellEnd"/>
      <w:r w:rsidRPr="00C8696E">
        <w:t xml:space="preserve"> Anwendung </w:t>
      </w:r>
      <w:r>
        <w:t xml:space="preserve">eines Standardsoftwarepaketes für die Lösung von </w:t>
      </w:r>
      <w:r w:rsidRPr="00C8696E">
        <w:t>Tourenplanungspro</w:t>
      </w:r>
      <w:r w:rsidRPr="00C8696E">
        <w:t>b</w:t>
      </w:r>
      <w:r w:rsidRPr="00C8696E">
        <w:t>lemen</w:t>
      </w:r>
      <w:r>
        <w:t xml:space="preserve"> 2009, S24-25</w:t>
      </w:r>
    </w:p>
  </w:footnote>
  <w:footnote w:id="13">
    <w:p w:rsidR="003530E9" w:rsidRPr="00955090" w:rsidRDefault="003530E9" w:rsidP="004D3B94">
      <w:pPr>
        <w:pStyle w:val="Funotentext"/>
        <w:rPr>
          <w:lang w:val="en-US"/>
        </w:rPr>
      </w:pPr>
      <w:r>
        <w:rPr>
          <w:rStyle w:val="Funotenzeichen"/>
        </w:rPr>
        <w:footnoteRef/>
      </w:r>
      <w:r w:rsidRPr="004D3B94">
        <w:rPr>
          <w:lang w:val="en-US"/>
        </w:rPr>
        <w:t xml:space="preserve"> John H. Holland: Adaptation in Natural and Artificial Systems. </w:t>
      </w:r>
      <w:r w:rsidRPr="00955090">
        <w:rPr>
          <w:lang w:val="en-US"/>
        </w:rPr>
        <w:t>University of Michigan Press 1975, </w:t>
      </w:r>
      <w:hyperlink r:id="rId1" w:history="1">
        <w:r w:rsidRPr="00955090">
          <w:rPr>
            <w:lang w:val="en-US"/>
          </w:rPr>
          <w:t>ISBN 0-262-58111-6</w:t>
        </w:r>
      </w:hyperlink>
    </w:p>
  </w:footnote>
  <w:footnote w:id="14">
    <w:p w:rsidR="003530E9" w:rsidRPr="00CE2A7B" w:rsidRDefault="003530E9" w:rsidP="00B31F9E">
      <w:pPr>
        <w:pStyle w:val="Funotentext"/>
        <w:rPr>
          <w:lang w:val="en-US"/>
        </w:rPr>
      </w:pPr>
      <w:r>
        <w:rPr>
          <w:rStyle w:val="Funotenzeichen"/>
        </w:rPr>
        <w:footnoteRef/>
      </w:r>
      <w:r>
        <w:rPr>
          <w:lang w:val="en-US"/>
        </w:rPr>
        <w:t>DORIGO U.A., 1991</w:t>
      </w:r>
    </w:p>
  </w:footnote>
  <w:footnote w:id="15">
    <w:p w:rsidR="003530E9" w:rsidRPr="00CE2A7B" w:rsidRDefault="003530E9">
      <w:pPr>
        <w:pStyle w:val="Funotentext"/>
        <w:rPr>
          <w:lang w:val="en-US"/>
        </w:rPr>
      </w:pPr>
      <w:r>
        <w:rPr>
          <w:rStyle w:val="Funotenzeichen"/>
        </w:rPr>
        <w:footnoteRef/>
      </w:r>
      <w:r w:rsidRPr="00CE2A7B">
        <w:rPr>
          <w:lang w:val="en-US"/>
        </w:rPr>
        <w:t xml:space="preserve"> </w:t>
      </w:r>
      <w:r w:rsidRPr="00CE2A7B">
        <w:rPr>
          <w:rStyle w:val="apple-converted-space"/>
          <w:rFonts w:cs="Arial"/>
          <w:color w:val="000000"/>
          <w:shd w:val="clear" w:color="auto" w:fill="FFFFFF"/>
          <w:lang w:val="en-US"/>
        </w:rPr>
        <w:t> </w:t>
      </w:r>
      <w:r w:rsidRPr="00CE2A7B">
        <w:rPr>
          <w:rFonts w:cs="Arial"/>
          <w:color w:val="000000"/>
          <w:shd w:val="clear" w:color="auto" w:fill="FFFFFF"/>
          <w:lang w:val="en-US"/>
        </w:rPr>
        <w:t xml:space="preserve">Johann </w:t>
      </w:r>
      <w:proofErr w:type="spellStart"/>
      <w:r w:rsidRPr="00CE2A7B">
        <w:rPr>
          <w:rFonts w:cs="Arial"/>
          <w:color w:val="000000"/>
          <w:shd w:val="clear" w:color="auto" w:fill="FFFFFF"/>
          <w:lang w:val="en-US"/>
        </w:rPr>
        <w:t>Dréo</w:t>
      </w:r>
      <w:proofErr w:type="spellEnd"/>
      <w:r>
        <w:rPr>
          <w:rFonts w:cs="Arial"/>
          <w:color w:val="000000"/>
          <w:shd w:val="clear" w:color="auto" w:fill="FFFFFF"/>
          <w:lang w:val="en-US"/>
        </w:rPr>
        <w:t>, 27.05.</w:t>
      </w:r>
      <w:r w:rsidRPr="00C2190D">
        <w:rPr>
          <w:rFonts w:cs="Arial"/>
          <w:color w:val="000000"/>
          <w:shd w:val="clear" w:color="auto" w:fill="FFFFFF"/>
          <w:lang w:val="en-US"/>
        </w:rPr>
        <w:t>2006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E9" w:rsidRPr="00573525" w:rsidRDefault="00DE305C" w:rsidP="00573525">
    <w:pPr>
      <w:pBdr>
        <w:left w:val="single" w:sz="4" w:space="11" w:color="auto"/>
      </w:pBdr>
      <w:tabs>
        <w:tab w:val="left" w:pos="3620"/>
        <w:tab w:val="left" w:pos="3964"/>
      </w:tabs>
      <w:spacing w:after="0"/>
      <w:rPr>
        <w:rFonts w:asciiTheme="majorHAnsi" w:eastAsiaTheme="majorEastAsia" w:hAnsiTheme="majorHAnsi" w:cstheme="majorBidi"/>
        <w:color w:val="365F91" w:themeColor="accent1" w:themeShade="BF"/>
        <w:sz w:val="28"/>
      </w:rPr>
    </w:pPr>
    <w:sdt>
      <w:sdtPr>
        <w:rPr>
          <w:rFonts w:cstheme="minorHAnsi"/>
          <w:b/>
          <w:sz w:val="32"/>
          <w:szCs w:val="28"/>
        </w:rPr>
        <w:alias w:val="Title"/>
        <w:tag w:val=""/>
        <w:id w:val="2071997274"/>
        <w:placeholder>
          <w:docPart w:val="D8186F230F4C430CB4E09C35A418AC2F"/>
        </w:placeholder>
        <w:dataBinding w:prefixMappings="xmlns:ns0='http://purl.org/dc/elements/1.1/' xmlns:ns1='http://schemas.openxmlformats.org/package/2006/metadata/core-properties' " w:xpath="/ns1:coreProperties[1]/ns0:title[1]" w:storeItemID="{6C3C8BC8-F283-45AE-878A-BAB7291924A1}"/>
        <w:text/>
      </w:sdtPr>
      <w:sdtEndPr/>
      <w:sdtContent>
        <w:r w:rsidR="003530E9">
          <w:rPr>
            <w:rFonts w:cstheme="minorHAnsi"/>
            <w:b/>
            <w:sz w:val="32"/>
            <w:szCs w:val="28"/>
          </w:rPr>
          <w:t>Intelligente Nahverkehrssysteme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E9" w:rsidRDefault="003530E9" w:rsidP="005A00E4">
    <w:pPr>
      <w:pStyle w:val="Kopfzeile"/>
      <w:tabs>
        <w:tab w:val="clear" w:pos="4536"/>
        <w:tab w:val="clear" w:pos="9072"/>
        <w:tab w:val="left" w:pos="3825"/>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0E9" w:rsidRPr="00573525" w:rsidRDefault="00DE305C" w:rsidP="005A00E4">
    <w:pPr>
      <w:pBdr>
        <w:left w:val="single" w:sz="4" w:space="11" w:color="auto"/>
      </w:pBdr>
      <w:tabs>
        <w:tab w:val="left" w:pos="3620"/>
        <w:tab w:val="left" w:pos="3964"/>
      </w:tabs>
      <w:spacing w:after="0"/>
      <w:rPr>
        <w:rFonts w:asciiTheme="majorHAnsi" w:eastAsiaTheme="majorEastAsia" w:hAnsiTheme="majorHAnsi" w:cstheme="majorBidi"/>
        <w:color w:val="365F91" w:themeColor="accent1" w:themeShade="BF"/>
        <w:sz w:val="28"/>
      </w:rPr>
    </w:pPr>
    <w:sdt>
      <w:sdtPr>
        <w:rPr>
          <w:rFonts w:cstheme="minorHAnsi"/>
          <w:b/>
          <w:sz w:val="32"/>
          <w:szCs w:val="28"/>
        </w:rPr>
        <w:alias w:val="Title"/>
        <w:tag w:val=""/>
        <w:id w:val="484742339"/>
        <w:placeholder>
          <w:docPart w:val="64FA6FCB8FC54BDC9D77547F99675B3A"/>
        </w:placeholder>
        <w:dataBinding w:prefixMappings="xmlns:ns0='http://purl.org/dc/elements/1.1/' xmlns:ns1='http://schemas.openxmlformats.org/package/2006/metadata/core-properties' " w:xpath="/ns1:coreProperties[1]/ns0:title[1]" w:storeItemID="{6C3C8BC8-F283-45AE-878A-BAB7291924A1}"/>
        <w:text/>
      </w:sdtPr>
      <w:sdtEndPr/>
      <w:sdtContent>
        <w:r w:rsidR="003530E9">
          <w:rPr>
            <w:rFonts w:cstheme="minorHAnsi"/>
            <w:b/>
            <w:sz w:val="32"/>
            <w:szCs w:val="28"/>
          </w:rPr>
          <w:t>Intelligente Nahverkehrssysteme</w:t>
        </w:r>
      </w:sdtContent>
    </w:sdt>
  </w:p>
  <w:p w:rsidR="003530E9" w:rsidRDefault="003530E9" w:rsidP="005A00E4">
    <w:pPr>
      <w:pStyle w:val="Kopfzeile"/>
      <w:tabs>
        <w:tab w:val="clear" w:pos="4536"/>
        <w:tab w:val="clear" w:pos="9072"/>
        <w:tab w:val="left" w:pos="3825"/>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eschreibung: E:\01-Arbeit\00-Projekte\CineStar\Code\CineStar_Web_Dienstplanung\CineStar Dienstplanung\Resource\img\information.png" style="width:12pt;height:12pt;visibility:visible" o:bullet="t">
        <v:imagedata r:id="rId1" o:title="information"/>
      </v:shape>
    </w:pict>
  </w:numPicBullet>
  <w:numPicBullet w:numPicBulletId="1">
    <w:pict>
      <v:shape id="_x0000_i1027" type="#_x0000_t75" alt="Beschreibung: \\asterix\Grafik\icons\silk icons\icons\exclamation.png" style="width:12pt;height:12pt;visibility:visible" o:bullet="t">
        <v:imagedata r:id="rId2" o:title="exclamation"/>
      </v:shape>
    </w:pict>
  </w:numPicBullet>
  <w:abstractNum w:abstractNumId="0">
    <w:nsid w:val="036017AC"/>
    <w:multiLevelType w:val="hybridMultilevel"/>
    <w:tmpl w:val="3E800E82"/>
    <w:lvl w:ilvl="0" w:tplc="673E510A">
      <w:start w:val="2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3C1615"/>
    <w:multiLevelType w:val="hybridMultilevel"/>
    <w:tmpl w:val="C3AC35A4"/>
    <w:lvl w:ilvl="0" w:tplc="64429AFE">
      <w:numFmt w:val="bullet"/>
      <w:lvlText w:val=""/>
      <w:lvlPicBulletId w:val="1"/>
      <w:lvlJc w:val="left"/>
      <w:pPr>
        <w:ind w:left="360" w:hanging="360"/>
      </w:pPr>
      <w:rPr>
        <w:rFonts w:ascii="Symbol" w:eastAsiaTheme="minorEastAsia"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5B9CD2AC">
      <w:start w:val="1"/>
      <w:numFmt w:val="bullet"/>
      <w:lvlText w:val=""/>
      <w:lvlPicBulletId w:val="0"/>
      <w:lvlJc w:val="left"/>
      <w:pPr>
        <w:ind w:left="1800" w:hanging="360"/>
      </w:pPr>
      <w:rPr>
        <w:rFonts w:ascii="Symbol" w:hAnsi="Symbol" w:hint="default"/>
        <w:color w:val="auto"/>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05E014B9"/>
    <w:multiLevelType w:val="multilevel"/>
    <w:tmpl w:val="9EF2300C"/>
    <w:lvl w:ilvl="0">
      <w:start w:val="1"/>
      <w:numFmt w:val="decimal"/>
      <w:pStyle w:val="HeadlineBO1"/>
      <w:lvlText w:val="%1"/>
      <w:lvlJc w:val="left"/>
      <w:pPr>
        <w:tabs>
          <w:tab w:val="num" w:pos="432"/>
        </w:tabs>
        <w:ind w:left="432" w:hanging="432"/>
      </w:pPr>
      <w:rPr>
        <w:rFonts w:hint="default"/>
      </w:rPr>
    </w:lvl>
    <w:lvl w:ilvl="1">
      <w:start w:val="1"/>
      <w:numFmt w:val="decimal"/>
      <w:pStyle w:val="HeadlineBO2"/>
      <w:lvlText w:val="%1.%2"/>
      <w:lvlJc w:val="left"/>
      <w:pPr>
        <w:tabs>
          <w:tab w:val="num" w:pos="998"/>
        </w:tabs>
        <w:ind w:left="998" w:hanging="998"/>
      </w:pPr>
      <w:rPr>
        <w:rFonts w:hint="default"/>
      </w:rPr>
    </w:lvl>
    <w:lvl w:ilvl="2">
      <w:start w:val="1"/>
      <w:numFmt w:val="decimal"/>
      <w:pStyle w:val="HeadlineBO3"/>
      <w:lvlText w:val="%1.%2.%3"/>
      <w:lvlJc w:val="left"/>
      <w:pPr>
        <w:tabs>
          <w:tab w:val="num" w:pos="1134"/>
        </w:tabs>
        <w:ind w:left="1134" w:hanging="1134"/>
      </w:pPr>
      <w:rPr>
        <w:rFonts w:hint="default"/>
      </w:rPr>
    </w:lvl>
    <w:lvl w:ilvl="3">
      <w:start w:val="1"/>
      <w:numFmt w:val="decimal"/>
      <w:pStyle w:val="HeadlineBO4"/>
      <w:lvlText w:val="%1.%2.%3.%4"/>
      <w:lvlJc w:val="left"/>
      <w:pPr>
        <w:tabs>
          <w:tab w:val="num" w:pos="1800"/>
        </w:tabs>
        <w:ind w:left="1435" w:hanging="1435"/>
      </w:pPr>
      <w:rPr>
        <w:rFonts w:hint="default"/>
      </w:rPr>
    </w:lvl>
    <w:lvl w:ilvl="4">
      <w:start w:val="1"/>
      <w:numFmt w:val="decimal"/>
      <w:pStyle w:val="HeadlineBO5"/>
      <w:lvlText w:val="%1.%2.%3.%4.%5"/>
      <w:lvlJc w:val="left"/>
      <w:pPr>
        <w:tabs>
          <w:tab w:val="num" w:pos="2160"/>
        </w:tabs>
        <w:ind w:left="1588" w:hanging="1588"/>
      </w:pPr>
      <w:rPr>
        <w:rFonts w:hint="default"/>
      </w:rPr>
    </w:lvl>
    <w:lvl w:ilvl="5">
      <w:start w:val="1"/>
      <w:numFmt w:val="decimal"/>
      <w:lvlText w:val="%1.%2.%3.%4.%5.%6"/>
      <w:lvlJc w:val="left"/>
      <w:pPr>
        <w:tabs>
          <w:tab w:val="num" w:pos="2520"/>
        </w:tabs>
        <w:ind w:left="1985" w:hanging="1985"/>
      </w:pPr>
      <w:rPr>
        <w:rFonts w:hint="default"/>
      </w:rPr>
    </w:lvl>
    <w:lvl w:ilvl="6">
      <w:start w:val="1"/>
      <w:numFmt w:val="decimal"/>
      <w:lvlText w:val="%1.%2.%3.%4.%5.%6.%7"/>
      <w:lvlJc w:val="left"/>
      <w:pPr>
        <w:tabs>
          <w:tab w:val="num" w:pos="2880"/>
        </w:tabs>
        <w:ind w:left="1418" w:hanging="141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3600"/>
        </w:tabs>
        <w:ind w:left="1701" w:hanging="1701"/>
      </w:pPr>
      <w:rPr>
        <w:rFonts w:hint="default"/>
      </w:rPr>
    </w:lvl>
  </w:abstractNum>
  <w:abstractNum w:abstractNumId="3">
    <w:nsid w:val="090C317F"/>
    <w:multiLevelType w:val="hybridMultilevel"/>
    <w:tmpl w:val="2054970E"/>
    <w:lvl w:ilvl="0" w:tplc="AEA6BA0A">
      <w:numFmt w:val="bullet"/>
      <w:lvlText w:val="-"/>
      <w:lvlJc w:val="left"/>
      <w:pPr>
        <w:ind w:left="1440" w:hanging="360"/>
      </w:pPr>
      <w:rPr>
        <w:rFonts w:ascii="Calibri" w:eastAsiaTheme="minorEastAsia" w:hAnsi="Calibri" w:cstheme="minorBidi"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DE66893"/>
    <w:multiLevelType w:val="hybridMultilevel"/>
    <w:tmpl w:val="A1A016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0E1BD0"/>
    <w:multiLevelType w:val="hybridMultilevel"/>
    <w:tmpl w:val="7D546638"/>
    <w:lvl w:ilvl="0" w:tplc="5B9CD2AC">
      <w:start w:val="1"/>
      <w:numFmt w:val="bullet"/>
      <w:lvlText w:val=""/>
      <w:lvlPicBulletId w:val="0"/>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6">
    <w:nsid w:val="152148B4"/>
    <w:multiLevelType w:val="hybridMultilevel"/>
    <w:tmpl w:val="CA800A52"/>
    <w:lvl w:ilvl="0" w:tplc="C8EE04A8">
      <w:start w:val="1"/>
      <w:numFmt w:val="bullet"/>
      <w:lvlText w:val=""/>
      <w:lvlPicBulletId w:val="0"/>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18982F9E"/>
    <w:multiLevelType w:val="hybridMultilevel"/>
    <w:tmpl w:val="AE2A09B8"/>
    <w:lvl w:ilvl="0" w:tplc="AEA6BA0A">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742A5E"/>
    <w:multiLevelType w:val="hybridMultilevel"/>
    <w:tmpl w:val="0668389A"/>
    <w:lvl w:ilvl="0" w:tplc="F48EB7A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9B45C6"/>
    <w:multiLevelType w:val="hybridMultilevel"/>
    <w:tmpl w:val="3B7ED10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11772"/>
    <w:multiLevelType w:val="hybridMultilevel"/>
    <w:tmpl w:val="7ECE3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8D51CF"/>
    <w:multiLevelType w:val="hybridMultilevel"/>
    <w:tmpl w:val="68867DE4"/>
    <w:lvl w:ilvl="0" w:tplc="C8EE04A8">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8C2616F"/>
    <w:multiLevelType w:val="hybridMultilevel"/>
    <w:tmpl w:val="A1A016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A245F0F"/>
    <w:multiLevelType w:val="hybridMultilevel"/>
    <w:tmpl w:val="C3A64774"/>
    <w:lvl w:ilvl="0" w:tplc="6D8ACA3A">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5F0A60"/>
    <w:multiLevelType w:val="hybridMultilevel"/>
    <w:tmpl w:val="34FE6496"/>
    <w:lvl w:ilvl="0" w:tplc="1A28ED1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DAC4E7B"/>
    <w:multiLevelType w:val="hybridMultilevel"/>
    <w:tmpl w:val="0E066EC6"/>
    <w:lvl w:ilvl="0" w:tplc="A6848EFE">
      <w:start w:val="1"/>
      <w:numFmt w:val="bullet"/>
      <w:lvlText w:val=""/>
      <w:lvlPicBulletId w:val="1"/>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2F14474D"/>
    <w:multiLevelType w:val="hybridMultilevel"/>
    <w:tmpl w:val="9956F238"/>
    <w:lvl w:ilvl="0" w:tplc="AEA6BA0A">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B95"/>
    <w:multiLevelType w:val="hybridMultilevel"/>
    <w:tmpl w:val="83F272FA"/>
    <w:lvl w:ilvl="0" w:tplc="C172DA1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02776E5"/>
    <w:multiLevelType w:val="hybridMultilevel"/>
    <w:tmpl w:val="EB10571C"/>
    <w:lvl w:ilvl="0" w:tplc="C8EE04A8">
      <w:start w:val="1"/>
      <w:numFmt w:val="bullet"/>
      <w:lvlText w:val=""/>
      <w:lvlPicBulletId w:val="0"/>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335C05D9"/>
    <w:multiLevelType w:val="hybridMultilevel"/>
    <w:tmpl w:val="3E3CF4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4387E36"/>
    <w:multiLevelType w:val="hybridMultilevel"/>
    <w:tmpl w:val="A1A016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4D80709"/>
    <w:multiLevelType w:val="hybridMultilevel"/>
    <w:tmpl w:val="42FE9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7F45457"/>
    <w:multiLevelType w:val="hybridMultilevel"/>
    <w:tmpl w:val="8264D52E"/>
    <w:lvl w:ilvl="0" w:tplc="60AC073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A4C43A1"/>
    <w:multiLevelType w:val="hybridMultilevel"/>
    <w:tmpl w:val="5956B36A"/>
    <w:lvl w:ilvl="0" w:tplc="C8EE04A8">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F99017B"/>
    <w:multiLevelType w:val="hybridMultilevel"/>
    <w:tmpl w:val="27AEBBD6"/>
    <w:lvl w:ilvl="0" w:tplc="D72064C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12F5FDD"/>
    <w:multiLevelType w:val="hybridMultilevel"/>
    <w:tmpl w:val="F23EC904"/>
    <w:lvl w:ilvl="0" w:tplc="F48EB7A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30368B"/>
    <w:multiLevelType w:val="hybridMultilevel"/>
    <w:tmpl w:val="E0A6DE78"/>
    <w:lvl w:ilvl="0" w:tplc="42620158">
      <w:numFmt w:val="bullet"/>
      <w:lvlText w:val="-"/>
      <w:lvlJc w:val="left"/>
      <w:pPr>
        <w:ind w:left="643" w:hanging="360"/>
      </w:pPr>
      <w:rPr>
        <w:rFonts w:ascii="Arial" w:eastAsiaTheme="minorEastAsia" w:hAnsi="Arial" w:cs="Arial"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27">
    <w:nsid w:val="44813DA9"/>
    <w:multiLevelType w:val="hybridMultilevel"/>
    <w:tmpl w:val="7E60AE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4EC59AC"/>
    <w:multiLevelType w:val="multilevel"/>
    <w:tmpl w:val="9756465E"/>
    <w:styleLink w:val="RefDoc"/>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7CF1E4A"/>
    <w:multiLevelType w:val="hybridMultilevel"/>
    <w:tmpl w:val="7FCC2B44"/>
    <w:lvl w:ilvl="0" w:tplc="673E510A">
      <w:start w:val="26"/>
      <w:numFmt w:val="bullet"/>
      <w:lvlText w:val="-"/>
      <w:lvlJc w:val="left"/>
      <w:pPr>
        <w:ind w:left="1776" w:hanging="360"/>
      </w:pPr>
      <w:rPr>
        <w:rFonts w:ascii="Calibri" w:eastAsiaTheme="minorEastAsia"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0">
    <w:nsid w:val="525006E7"/>
    <w:multiLevelType w:val="hybridMultilevel"/>
    <w:tmpl w:val="7ECE3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6432156"/>
    <w:multiLevelType w:val="hybridMultilevel"/>
    <w:tmpl w:val="194E1666"/>
    <w:lvl w:ilvl="0" w:tplc="64429AFE">
      <w:numFmt w:val="bullet"/>
      <w:lvlText w:val=""/>
      <w:lvlPicBulletId w:val="1"/>
      <w:lvlJc w:val="left"/>
      <w:pPr>
        <w:ind w:left="360" w:hanging="360"/>
      </w:pPr>
      <w:rPr>
        <w:rFonts w:ascii="Symbol" w:eastAsiaTheme="minorEastAsia"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64429AFE">
      <w:numFmt w:val="bullet"/>
      <w:lvlText w:val=""/>
      <w:lvlPicBulletId w:val="1"/>
      <w:lvlJc w:val="left"/>
      <w:pPr>
        <w:ind w:left="1800" w:hanging="360"/>
      </w:pPr>
      <w:rPr>
        <w:rFonts w:ascii="Symbol" w:eastAsiaTheme="minorEastAsia" w:hAnsi="Symbol" w:hint="default"/>
        <w:color w:val="auto"/>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589C114C"/>
    <w:multiLevelType w:val="hybridMultilevel"/>
    <w:tmpl w:val="26AAB9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8EE04A8">
      <w:start w:val="1"/>
      <w:numFmt w:val="bullet"/>
      <w:lvlText w:val=""/>
      <w:lvlPicBulletId w:val="0"/>
      <w:lvlJc w:val="left"/>
      <w:pPr>
        <w:ind w:left="2160" w:hanging="360"/>
      </w:pPr>
      <w:rPr>
        <w:rFonts w:ascii="Symbol" w:hAnsi="Symbol" w:hint="default"/>
        <w:color w:val="auto"/>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CF91077"/>
    <w:multiLevelType w:val="multilevel"/>
    <w:tmpl w:val="975AD96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nsid w:val="627155E2"/>
    <w:multiLevelType w:val="hybridMultilevel"/>
    <w:tmpl w:val="1F041C60"/>
    <w:lvl w:ilvl="0" w:tplc="A6848EFE">
      <w:start w:val="1"/>
      <w:numFmt w:val="bullet"/>
      <w:lvlText w:val=""/>
      <w:lvlPicBulletId w:val="1"/>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664F3A6B"/>
    <w:multiLevelType w:val="hybridMultilevel"/>
    <w:tmpl w:val="5F00F73E"/>
    <w:lvl w:ilvl="0" w:tplc="C8EE04A8">
      <w:start w:val="1"/>
      <w:numFmt w:val="bullet"/>
      <w:lvlText w:val=""/>
      <w:lvlPicBulletId w:val="0"/>
      <w:lvlJc w:val="left"/>
      <w:pPr>
        <w:ind w:left="2135" w:hanging="360"/>
      </w:pPr>
      <w:rPr>
        <w:rFonts w:ascii="Symbol" w:hAnsi="Symbol" w:hint="default"/>
        <w:color w:val="auto"/>
      </w:rPr>
    </w:lvl>
    <w:lvl w:ilvl="1" w:tplc="04070003" w:tentative="1">
      <w:start w:val="1"/>
      <w:numFmt w:val="bullet"/>
      <w:lvlText w:val="o"/>
      <w:lvlJc w:val="left"/>
      <w:pPr>
        <w:ind w:left="2855" w:hanging="360"/>
      </w:pPr>
      <w:rPr>
        <w:rFonts w:ascii="Courier New" w:hAnsi="Courier New" w:cs="Courier New" w:hint="default"/>
      </w:rPr>
    </w:lvl>
    <w:lvl w:ilvl="2" w:tplc="04070005" w:tentative="1">
      <w:start w:val="1"/>
      <w:numFmt w:val="bullet"/>
      <w:lvlText w:val=""/>
      <w:lvlJc w:val="left"/>
      <w:pPr>
        <w:ind w:left="3575" w:hanging="360"/>
      </w:pPr>
      <w:rPr>
        <w:rFonts w:ascii="Wingdings" w:hAnsi="Wingdings" w:hint="default"/>
      </w:rPr>
    </w:lvl>
    <w:lvl w:ilvl="3" w:tplc="04070001" w:tentative="1">
      <w:start w:val="1"/>
      <w:numFmt w:val="bullet"/>
      <w:lvlText w:val=""/>
      <w:lvlJc w:val="left"/>
      <w:pPr>
        <w:ind w:left="4295" w:hanging="360"/>
      </w:pPr>
      <w:rPr>
        <w:rFonts w:ascii="Symbol" w:hAnsi="Symbol" w:hint="default"/>
      </w:rPr>
    </w:lvl>
    <w:lvl w:ilvl="4" w:tplc="04070003" w:tentative="1">
      <w:start w:val="1"/>
      <w:numFmt w:val="bullet"/>
      <w:lvlText w:val="o"/>
      <w:lvlJc w:val="left"/>
      <w:pPr>
        <w:ind w:left="5015" w:hanging="360"/>
      </w:pPr>
      <w:rPr>
        <w:rFonts w:ascii="Courier New" w:hAnsi="Courier New" w:cs="Courier New" w:hint="default"/>
      </w:rPr>
    </w:lvl>
    <w:lvl w:ilvl="5" w:tplc="04070005" w:tentative="1">
      <w:start w:val="1"/>
      <w:numFmt w:val="bullet"/>
      <w:lvlText w:val=""/>
      <w:lvlJc w:val="left"/>
      <w:pPr>
        <w:ind w:left="5735" w:hanging="360"/>
      </w:pPr>
      <w:rPr>
        <w:rFonts w:ascii="Wingdings" w:hAnsi="Wingdings" w:hint="default"/>
      </w:rPr>
    </w:lvl>
    <w:lvl w:ilvl="6" w:tplc="04070001" w:tentative="1">
      <w:start w:val="1"/>
      <w:numFmt w:val="bullet"/>
      <w:lvlText w:val=""/>
      <w:lvlJc w:val="left"/>
      <w:pPr>
        <w:ind w:left="6455" w:hanging="360"/>
      </w:pPr>
      <w:rPr>
        <w:rFonts w:ascii="Symbol" w:hAnsi="Symbol" w:hint="default"/>
      </w:rPr>
    </w:lvl>
    <w:lvl w:ilvl="7" w:tplc="04070003" w:tentative="1">
      <w:start w:val="1"/>
      <w:numFmt w:val="bullet"/>
      <w:lvlText w:val="o"/>
      <w:lvlJc w:val="left"/>
      <w:pPr>
        <w:ind w:left="7175" w:hanging="360"/>
      </w:pPr>
      <w:rPr>
        <w:rFonts w:ascii="Courier New" w:hAnsi="Courier New" w:cs="Courier New" w:hint="default"/>
      </w:rPr>
    </w:lvl>
    <w:lvl w:ilvl="8" w:tplc="04070005" w:tentative="1">
      <w:start w:val="1"/>
      <w:numFmt w:val="bullet"/>
      <w:lvlText w:val=""/>
      <w:lvlJc w:val="left"/>
      <w:pPr>
        <w:ind w:left="7895" w:hanging="360"/>
      </w:pPr>
      <w:rPr>
        <w:rFonts w:ascii="Wingdings" w:hAnsi="Wingdings" w:hint="default"/>
      </w:rPr>
    </w:lvl>
  </w:abstractNum>
  <w:abstractNum w:abstractNumId="36">
    <w:nsid w:val="687225D3"/>
    <w:multiLevelType w:val="hybridMultilevel"/>
    <w:tmpl w:val="D79613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DBF0455"/>
    <w:multiLevelType w:val="hybridMultilevel"/>
    <w:tmpl w:val="D5EC62D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2D061F1"/>
    <w:multiLevelType w:val="hybridMultilevel"/>
    <w:tmpl w:val="57282166"/>
    <w:lvl w:ilvl="0" w:tplc="C8EE04A8">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39A3769"/>
    <w:multiLevelType w:val="hybridMultilevel"/>
    <w:tmpl w:val="738C1B12"/>
    <w:lvl w:ilvl="0" w:tplc="C8EE04A8">
      <w:start w:val="1"/>
      <w:numFmt w:val="bullet"/>
      <w:lvlText w:val=""/>
      <w:lvlPicBulletId w:val="0"/>
      <w:lvlJc w:val="left"/>
      <w:pPr>
        <w:ind w:left="2135" w:hanging="360"/>
      </w:pPr>
      <w:rPr>
        <w:rFonts w:ascii="Symbol" w:hAnsi="Symbol" w:hint="default"/>
        <w:color w:val="auto"/>
      </w:rPr>
    </w:lvl>
    <w:lvl w:ilvl="1" w:tplc="04070019" w:tentative="1">
      <w:start w:val="1"/>
      <w:numFmt w:val="lowerLetter"/>
      <w:lvlText w:val="%2."/>
      <w:lvlJc w:val="left"/>
      <w:pPr>
        <w:ind w:left="2855" w:hanging="360"/>
      </w:pPr>
    </w:lvl>
    <w:lvl w:ilvl="2" w:tplc="0407001B" w:tentative="1">
      <w:start w:val="1"/>
      <w:numFmt w:val="lowerRoman"/>
      <w:lvlText w:val="%3."/>
      <w:lvlJc w:val="right"/>
      <w:pPr>
        <w:ind w:left="3575" w:hanging="180"/>
      </w:pPr>
    </w:lvl>
    <w:lvl w:ilvl="3" w:tplc="0407000F" w:tentative="1">
      <w:start w:val="1"/>
      <w:numFmt w:val="decimal"/>
      <w:lvlText w:val="%4."/>
      <w:lvlJc w:val="left"/>
      <w:pPr>
        <w:ind w:left="4295" w:hanging="360"/>
      </w:pPr>
    </w:lvl>
    <w:lvl w:ilvl="4" w:tplc="04070019" w:tentative="1">
      <w:start w:val="1"/>
      <w:numFmt w:val="lowerLetter"/>
      <w:lvlText w:val="%5."/>
      <w:lvlJc w:val="left"/>
      <w:pPr>
        <w:ind w:left="5015" w:hanging="360"/>
      </w:pPr>
    </w:lvl>
    <w:lvl w:ilvl="5" w:tplc="0407001B" w:tentative="1">
      <w:start w:val="1"/>
      <w:numFmt w:val="lowerRoman"/>
      <w:lvlText w:val="%6."/>
      <w:lvlJc w:val="right"/>
      <w:pPr>
        <w:ind w:left="5735" w:hanging="180"/>
      </w:pPr>
    </w:lvl>
    <w:lvl w:ilvl="6" w:tplc="0407000F" w:tentative="1">
      <w:start w:val="1"/>
      <w:numFmt w:val="decimal"/>
      <w:lvlText w:val="%7."/>
      <w:lvlJc w:val="left"/>
      <w:pPr>
        <w:ind w:left="6455" w:hanging="360"/>
      </w:pPr>
    </w:lvl>
    <w:lvl w:ilvl="7" w:tplc="04070019" w:tentative="1">
      <w:start w:val="1"/>
      <w:numFmt w:val="lowerLetter"/>
      <w:lvlText w:val="%8."/>
      <w:lvlJc w:val="left"/>
      <w:pPr>
        <w:ind w:left="7175" w:hanging="360"/>
      </w:pPr>
    </w:lvl>
    <w:lvl w:ilvl="8" w:tplc="0407001B" w:tentative="1">
      <w:start w:val="1"/>
      <w:numFmt w:val="lowerRoman"/>
      <w:lvlText w:val="%9."/>
      <w:lvlJc w:val="right"/>
      <w:pPr>
        <w:ind w:left="7895" w:hanging="180"/>
      </w:pPr>
    </w:lvl>
  </w:abstractNum>
  <w:abstractNum w:abstractNumId="40">
    <w:nsid w:val="756A3062"/>
    <w:multiLevelType w:val="hybridMultilevel"/>
    <w:tmpl w:val="97C29A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ACE09CA"/>
    <w:multiLevelType w:val="hybridMultilevel"/>
    <w:tmpl w:val="FD6CC59C"/>
    <w:lvl w:ilvl="0" w:tplc="C8EE04A8">
      <w:start w:val="1"/>
      <w:numFmt w:val="bullet"/>
      <w:lvlText w:val=""/>
      <w:lvlPicBulletId w:val="0"/>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nsid w:val="7B4F5BF1"/>
    <w:multiLevelType w:val="hybridMultilevel"/>
    <w:tmpl w:val="6DACE9FE"/>
    <w:lvl w:ilvl="0" w:tplc="F48EB7A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BD0359F"/>
    <w:multiLevelType w:val="hybridMultilevel"/>
    <w:tmpl w:val="82242F80"/>
    <w:lvl w:ilvl="0" w:tplc="5B9CD2AC">
      <w:start w:val="1"/>
      <w:numFmt w:val="bullet"/>
      <w:lvlText w:val=""/>
      <w:lvlPicBulletId w:val="0"/>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nsid w:val="7EE60FE5"/>
    <w:multiLevelType w:val="hybridMultilevel"/>
    <w:tmpl w:val="7E2A7468"/>
    <w:lvl w:ilvl="0" w:tplc="64429AFE">
      <w:numFmt w:val="bullet"/>
      <w:lvlText w:val=""/>
      <w:lvlPicBulletId w:val="1"/>
      <w:lvlJc w:val="left"/>
      <w:pPr>
        <w:ind w:left="2484" w:hanging="360"/>
      </w:pPr>
      <w:rPr>
        <w:rFonts w:ascii="Symbol" w:eastAsiaTheme="minorEastAsia" w:hAnsi="Symbol" w:hint="default"/>
        <w:color w:val="auto"/>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num w:numId="1">
    <w:abstractNumId w:val="33"/>
  </w:num>
  <w:num w:numId="2">
    <w:abstractNumId w:val="2"/>
  </w:num>
  <w:num w:numId="3">
    <w:abstractNumId w:val="28"/>
  </w:num>
  <w:num w:numId="4">
    <w:abstractNumId w:val="32"/>
  </w:num>
  <w:num w:numId="5">
    <w:abstractNumId w:val="19"/>
  </w:num>
  <w:num w:numId="6">
    <w:abstractNumId w:val="40"/>
  </w:num>
  <w:num w:numId="7">
    <w:abstractNumId w:val="39"/>
  </w:num>
  <w:num w:numId="8">
    <w:abstractNumId w:val="44"/>
  </w:num>
  <w:num w:numId="9">
    <w:abstractNumId w:val="35"/>
  </w:num>
  <w:num w:numId="10">
    <w:abstractNumId w:val="5"/>
  </w:num>
  <w:num w:numId="11">
    <w:abstractNumId w:val="41"/>
  </w:num>
  <w:num w:numId="12">
    <w:abstractNumId w:val="15"/>
  </w:num>
  <w:num w:numId="13">
    <w:abstractNumId w:val="34"/>
  </w:num>
  <w:num w:numId="14">
    <w:abstractNumId w:val="18"/>
  </w:num>
  <w:num w:numId="15">
    <w:abstractNumId w:val="6"/>
  </w:num>
  <w:num w:numId="16">
    <w:abstractNumId w:val="31"/>
  </w:num>
  <w:num w:numId="17">
    <w:abstractNumId w:val="0"/>
  </w:num>
  <w:num w:numId="18">
    <w:abstractNumId w:val="10"/>
  </w:num>
  <w:num w:numId="19">
    <w:abstractNumId w:val="4"/>
  </w:num>
  <w:num w:numId="20">
    <w:abstractNumId w:val="43"/>
  </w:num>
  <w:num w:numId="21">
    <w:abstractNumId w:val="29"/>
  </w:num>
  <w:num w:numId="22">
    <w:abstractNumId w:val="30"/>
  </w:num>
  <w:num w:numId="23">
    <w:abstractNumId w:val="20"/>
  </w:num>
  <w:num w:numId="24">
    <w:abstractNumId w:val="1"/>
  </w:num>
  <w:num w:numId="25">
    <w:abstractNumId w:val="12"/>
  </w:num>
  <w:num w:numId="26">
    <w:abstractNumId w:val="23"/>
  </w:num>
  <w:num w:numId="27">
    <w:abstractNumId w:val="38"/>
  </w:num>
  <w:num w:numId="28">
    <w:abstractNumId w:val="11"/>
  </w:num>
  <w:num w:numId="29">
    <w:abstractNumId w:val="21"/>
  </w:num>
  <w:num w:numId="30">
    <w:abstractNumId w:val="16"/>
  </w:num>
  <w:num w:numId="31">
    <w:abstractNumId w:val="3"/>
  </w:num>
  <w:num w:numId="32">
    <w:abstractNumId w:val="7"/>
  </w:num>
  <w:num w:numId="33">
    <w:abstractNumId w:val="9"/>
  </w:num>
  <w:num w:numId="34">
    <w:abstractNumId w:val="37"/>
  </w:num>
  <w:num w:numId="35">
    <w:abstractNumId w:val="33"/>
  </w:num>
  <w:num w:numId="36">
    <w:abstractNumId w:val="36"/>
  </w:num>
  <w:num w:numId="37">
    <w:abstractNumId w:val="3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38">
    <w:abstractNumId w:val="24"/>
  </w:num>
  <w:num w:numId="39">
    <w:abstractNumId w:val="17"/>
  </w:num>
  <w:num w:numId="40">
    <w:abstractNumId w:val="33"/>
  </w:num>
  <w:num w:numId="41">
    <w:abstractNumId w:val="27"/>
  </w:num>
  <w:num w:numId="42">
    <w:abstractNumId w:val="14"/>
  </w:num>
  <w:num w:numId="43">
    <w:abstractNumId w:val="26"/>
  </w:num>
  <w:num w:numId="44">
    <w:abstractNumId w:val="8"/>
  </w:num>
  <w:num w:numId="45">
    <w:abstractNumId w:val="25"/>
  </w:num>
  <w:num w:numId="46">
    <w:abstractNumId w:val="22"/>
  </w:num>
  <w:num w:numId="47">
    <w:abstractNumId w:val="42"/>
  </w:num>
  <w:num w:numId="4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revisionView w:markup="0"/>
  <w:defaultTabStop w:val="708"/>
  <w:autoHyphenation/>
  <w:hyphenationZone w:val="425"/>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F77"/>
    <w:rsid w:val="0000124D"/>
    <w:rsid w:val="000013BF"/>
    <w:rsid w:val="00001E1C"/>
    <w:rsid w:val="0000339C"/>
    <w:rsid w:val="00003C6B"/>
    <w:rsid w:val="00004423"/>
    <w:rsid w:val="000052D9"/>
    <w:rsid w:val="00005631"/>
    <w:rsid w:val="00005680"/>
    <w:rsid w:val="000056DA"/>
    <w:rsid w:val="00005B70"/>
    <w:rsid w:val="00006157"/>
    <w:rsid w:val="00006822"/>
    <w:rsid w:val="00006B2E"/>
    <w:rsid w:val="00006D82"/>
    <w:rsid w:val="00007663"/>
    <w:rsid w:val="000110F8"/>
    <w:rsid w:val="00011B49"/>
    <w:rsid w:val="00011CDA"/>
    <w:rsid w:val="000125D4"/>
    <w:rsid w:val="00012A2A"/>
    <w:rsid w:val="00012AF6"/>
    <w:rsid w:val="0001392F"/>
    <w:rsid w:val="00014C70"/>
    <w:rsid w:val="00014C90"/>
    <w:rsid w:val="0001569F"/>
    <w:rsid w:val="00015FDA"/>
    <w:rsid w:val="000161CF"/>
    <w:rsid w:val="00016E45"/>
    <w:rsid w:val="000175A6"/>
    <w:rsid w:val="00017A43"/>
    <w:rsid w:val="00017DC9"/>
    <w:rsid w:val="0002032F"/>
    <w:rsid w:val="00020910"/>
    <w:rsid w:val="0002124C"/>
    <w:rsid w:val="0002306E"/>
    <w:rsid w:val="00023865"/>
    <w:rsid w:val="00023A6A"/>
    <w:rsid w:val="00023A90"/>
    <w:rsid w:val="00023B92"/>
    <w:rsid w:val="00024716"/>
    <w:rsid w:val="00024B82"/>
    <w:rsid w:val="00025A73"/>
    <w:rsid w:val="00026742"/>
    <w:rsid w:val="00030057"/>
    <w:rsid w:val="00030464"/>
    <w:rsid w:val="0003154B"/>
    <w:rsid w:val="00031740"/>
    <w:rsid w:val="000323E5"/>
    <w:rsid w:val="00033179"/>
    <w:rsid w:val="00034595"/>
    <w:rsid w:val="000350D3"/>
    <w:rsid w:val="00035CAA"/>
    <w:rsid w:val="00035F3A"/>
    <w:rsid w:val="00036EC9"/>
    <w:rsid w:val="00040EE5"/>
    <w:rsid w:val="000418C1"/>
    <w:rsid w:val="00041B8D"/>
    <w:rsid w:val="00041E68"/>
    <w:rsid w:val="000424E0"/>
    <w:rsid w:val="00043066"/>
    <w:rsid w:val="0004461B"/>
    <w:rsid w:val="000453A4"/>
    <w:rsid w:val="00046BA9"/>
    <w:rsid w:val="00046F74"/>
    <w:rsid w:val="00047698"/>
    <w:rsid w:val="00047FCD"/>
    <w:rsid w:val="000522FE"/>
    <w:rsid w:val="000524B3"/>
    <w:rsid w:val="0005257F"/>
    <w:rsid w:val="00053619"/>
    <w:rsid w:val="00054283"/>
    <w:rsid w:val="00055A1C"/>
    <w:rsid w:val="00057C22"/>
    <w:rsid w:val="00057F8B"/>
    <w:rsid w:val="00060DE4"/>
    <w:rsid w:val="00061174"/>
    <w:rsid w:val="000615C1"/>
    <w:rsid w:val="00061FD5"/>
    <w:rsid w:val="0006223A"/>
    <w:rsid w:val="00062BFA"/>
    <w:rsid w:val="00064469"/>
    <w:rsid w:val="00064945"/>
    <w:rsid w:val="00064D02"/>
    <w:rsid w:val="00065327"/>
    <w:rsid w:val="000667F1"/>
    <w:rsid w:val="00067699"/>
    <w:rsid w:val="00070010"/>
    <w:rsid w:val="000705B4"/>
    <w:rsid w:val="000716C4"/>
    <w:rsid w:val="000717C9"/>
    <w:rsid w:val="000734FE"/>
    <w:rsid w:val="00074FB9"/>
    <w:rsid w:val="00075CB8"/>
    <w:rsid w:val="00075F6F"/>
    <w:rsid w:val="000775F2"/>
    <w:rsid w:val="00081D20"/>
    <w:rsid w:val="00082000"/>
    <w:rsid w:val="00082346"/>
    <w:rsid w:val="0008366E"/>
    <w:rsid w:val="0008533F"/>
    <w:rsid w:val="00085722"/>
    <w:rsid w:val="000869A2"/>
    <w:rsid w:val="00086B53"/>
    <w:rsid w:val="00087AB8"/>
    <w:rsid w:val="0009122B"/>
    <w:rsid w:val="000918BE"/>
    <w:rsid w:val="000921ED"/>
    <w:rsid w:val="000940A8"/>
    <w:rsid w:val="00095A6D"/>
    <w:rsid w:val="0009609A"/>
    <w:rsid w:val="00096421"/>
    <w:rsid w:val="000977C8"/>
    <w:rsid w:val="00097D25"/>
    <w:rsid w:val="00097F03"/>
    <w:rsid w:val="000A0016"/>
    <w:rsid w:val="000A0273"/>
    <w:rsid w:val="000A0959"/>
    <w:rsid w:val="000A24B6"/>
    <w:rsid w:val="000A2B4A"/>
    <w:rsid w:val="000A2E4E"/>
    <w:rsid w:val="000A3312"/>
    <w:rsid w:val="000A3BDC"/>
    <w:rsid w:val="000A4D5D"/>
    <w:rsid w:val="000A5F14"/>
    <w:rsid w:val="000A6124"/>
    <w:rsid w:val="000A645D"/>
    <w:rsid w:val="000A6617"/>
    <w:rsid w:val="000A66FC"/>
    <w:rsid w:val="000A690B"/>
    <w:rsid w:val="000A7052"/>
    <w:rsid w:val="000A7134"/>
    <w:rsid w:val="000B132C"/>
    <w:rsid w:val="000B1AF2"/>
    <w:rsid w:val="000B3088"/>
    <w:rsid w:val="000B3321"/>
    <w:rsid w:val="000B37E3"/>
    <w:rsid w:val="000B5349"/>
    <w:rsid w:val="000B5EC4"/>
    <w:rsid w:val="000B64D0"/>
    <w:rsid w:val="000B75B0"/>
    <w:rsid w:val="000B75FB"/>
    <w:rsid w:val="000B78B1"/>
    <w:rsid w:val="000B7927"/>
    <w:rsid w:val="000B7F68"/>
    <w:rsid w:val="000C027D"/>
    <w:rsid w:val="000C14DC"/>
    <w:rsid w:val="000C1A6C"/>
    <w:rsid w:val="000C35D4"/>
    <w:rsid w:val="000C35FD"/>
    <w:rsid w:val="000C39ED"/>
    <w:rsid w:val="000C4140"/>
    <w:rsid w:val="000C58BC"/>
    <w:rsid w:val="000C6047"/>
    <w:rsid w:val="000C67F3"/>
    <w:rsid w:val="000C6C0C"/>
    <w:rsid w:val="000C7652"/>
    <w:rsid w:val="000D17B0"/>
    <w:rsid w:val="000D3434"/>
    <w:rsid w:val="000D397B"/>
    <w:rsid w:val="000D3CA8"/>
    <w:rsid w:val="000D3FD6"/>
    <w:rsid w:val="000D4574"/>
    <w:rsid w:val="000E224D"/>
    <w:rsid w:val="000E34B6"/>
    <w:rsid w:val="000E3533"/>
    <w:rsid w:val="000E39E8"/>
    <w:rsid w:val="000E437A"/>
    <w:rsid w:val="000E4C15"/>
    <w:rsid w:val="000E5A0F"/>
    <w:rsid w:val="000E5DC4"/>
    <w:rsid w:val="000E6805"/>
    <w:rsid w:val="000F03CB"/>
    <w:rsid w:val="000F2C48"/>
    <w:rsid w:val="000F2E4F"/>
    <w:rsid w:val="000F2ED0"/>
    <w:rsid w:val="000F35B0"/>
    <w:rsid w:val="000F3A78"/>
    <w:rsid w:val="000F3BB7"/>
    <w:rsid w:val="000F458E"/>
    <w:rsid w:val="000F4F77"/>
    <w:rsid w:val="000F6218"/>
    <w:rsid w:val="000F6302"/>
    <w:rsid w:val="000F65ED"/>
    <w:rsid w:val="000F6907"/>
    <w:rsid w:val="000F76C9"/>
    <w:rsid w:val="001015EB"/>
    <w:rsid w:val="00102148"/>
    <w:rsid w:val="00102353"/>
    <w:rsid w:val="00102599"/>
    <w:rsid w:val="00102BA0"/>
    <w:rsid w:val="00102C7C"/>
    <w:rsid w:val="00104881"/>
    <w:rsid w:val="001069AD"/>
    <w:rsid w:val="00106DE8"/>
    <w:rsid w:val="001105AE"/>
    <w:rsid w:val="00111AD0"/>
    <w:rsid w:val="00112856"/>
    <w:rsid w:val="0011417D"/>
    <w:rsid w:val="001145DF"/>
    <w:rsid w:val="00114E6A"/>
    <w:rsid w:val="00115A89"/>
    <w:rsid w:val="00115B02"/>
    <w:rsid w:val="001160BF"/>
    <w:rsid w:val="001163F5"/>
    <w:rsid w:val="0011648C"/>
    <w:rsid w:val="00117D6A"/>
    <w:rsid w:val="00120E07"/>
    <w:rsid w:val="00121695"/>
    <w:rsid w:val="00121712"/>
    <w:rsid w:val="00122A93"/>
    <w:rsid w:val="00122E86"/>
    <w:rsid w:val="001243E1"/>
    <w:rsid w:val="0012479F"/>
    <w:rsid w:val="00124C77"/>
    <w:rsid w:val="00124DEC"/>
    <w:rsid w:val="00125C52"/>
    <w:rsid w:val="00125C7E"/>
    <w:rsid w:val="00126D30"/>
    <w:rsid w:val="00127AD3"/>
    <w:rsid w:val="00130054"/>
    <w:rsid w:val="00130890"/>
    <w:rsid w:val="0013171B"/>
    <w:rsid w:val="0013242D"/>
    <w:rsid w:val="0013252E"/>
    <w:rsid w:val="00133215"/>
    <w:rsid w:val="001341F6"/>
    <w:rsid w:val="001343FC"/>
    <w:rsid w:val="00134962"/>
    <w:rsid w:val="00135C05"/>
    <w:rsid w:val="00135C15"/>
    <w:rsid w:val="00136D48"/>
    <w:rsid w:val="0014126C"/>
    <w:rsid w:val="001416F6"/>
    <w:rsid w:val="00143673"/>
    <w:rsid w:val="0014488A"/>
    <w:rsid w:val="00144B44"/>
    <w:rsid w:val="00144E8F"/>
    <w:rsid w:val="00145F78"/>
    <w:rsid w:val="0014676E"/>
    <w:rsid w:val="001470A8"/>
    <w:rsid w:val="001479A8"/>
    <w:rsid w:val="00150EBA"/>
    <w:rsid w:val="001514DE"/>
    <w:rsid w:val="001518E9"/>
    <w:rsid w:val="001521FA"/>
    <w:rsid w:val="00152490"/>
    <w:rsid w:val="00152812"/>
    <w:rsid w:val="00152A46"/>
    <w:rsid w:val="00154848"/>
    <w:rsid w:val="00154D68"/>
    <w:rsid w:val="0015582D"/>
    <w:rsid w:val="00155EFB"/>
    <w:rsid w:val="00157A1F"/>
    <w:rsid w:val="00161933"/>
    <w:rsid w:val="00161CE3"/>
    <w:rsid w:val="00162E2E"/>
    <w:rsid w:val="001636EE"/>
    <w:rsid w:val="001648A7"/>
    <w:rsid w:val="00164F4C"/>
    <w:rsid w:val="00165098"/>
    <w:rsid w:val="001665BD"/>
    <w:rsid w:val="00166EC8"/>
    <w:rsid w:val="0016751E"/>
    <w:rsid w:val="0017038C"/>
    <w:rsid w:val="0017046B"/>
    <w:rsid w:val="00172E80"/>
    <w:rsid w:val="00173940"/>
    <w:rsid w:val="00173CE1"/>
    <w:rsid w:val="00174024"/>
    <w:rsid w:val="00174BDC"/>
    <w:rsid w:val="00175116"/>
    <w:rsid w:val="00177F9A"/>
    <w:rsid w:val="001801D1"/>
    <w:rsid w:val="001802F3"/>
    <w:rsid w:val="00181598"/>
    <w:rsid w:val="00181BE0"/>
    <w:rsid w:val="00181E6E"/>
    <w:rsid w:val="0018220A"/>
    <w:rsid w:val="00182A2F"/>
    <w:rsid w:val="00182CB3"/>
    <w:rsid w:val="001833D4"/>
    <w:rsid w:val="001839D3"/>
    <w:rsid w:val="00183C13"/>
    <w:rsid w:val="001848BB"/>
    <w:rsid w:val="00184D7E"/>
    <w:rsid w:val="00184E10"/>
    <w:rsid w:val="0018570D"/>
    <w:rsid w:val="0018570E"/>
    <w:rsid w:val="001859EF"/>
    <w:rsid w:val="001860C2"/>
    <w:rsid w:val="001874C5"/>
    <w:rsid w:val="00187854"/>
    <w:rsid w:val="00187A5C"/>
    <w:rsid w:val="00187FE6"/>
    <w:rsid w:val="00190041"/>
    <w:rsid w:val="00190C00"/>
    <w:rsid w:val="00192147"/>
    <w:rsid w:val="001922A9"/>
    <w:rsid w:val="001922E8"/>
    <w:rsid w:val="0019390A"/>
    <w:rsid w:val="00195093"/>
    <w:rsid w:val="001955F8"/>
    <w:rsid w:val="001967E7"/>
    <w:rsid w:val="00196FC2"/>
    <w:rsid w:val="001971E4"/>
    <w:rsid w:val="0019727C"/>
    <w:rsid w:val="0019727F"/>
    <w:rsid w:val="001972CD"/>
    <w:rsid w:val="001A1BEF"/>
    <w:rsid w:val="001A1C9D"/>
    <w:rsid w:val="001A20F6"/>
    <w:rsid w:val="001A2DA3"/>
    <w:rsid w:val="001A39FD"/>
    <w:rsid w:val="001A40E6"/>
    <w:rsid w:val="001A68A5"/>
    <w:rsid w:val="001A720A"/>
    <w:rsid w:val="001A7C29"/>
    <w:rsid w:val="001A7FDE"/>
    <w:rsid w:val="001B1698"/>
    <w:rsid w:val="001B1CA4"/>
    <w:rsid w:val="001B308D"/>
    <w:rsid w:val="001B327F"/>
    <w:rsid w:val="001B3649"/>
    <w:rsid w:val="001B4C82"/>
    <w:rsid w:val="001B5553"/>
    <w:rsid w:val="001B58D4"/>
    <w:rsid w:val="001B6534"/>
    <w:rsid w:val="001B6609"/>
    <w:rsid w:val="001B66DB"/>
    <w:rsid w:val="001B732E"/>
    <w:rsid w:val="001B7F37"/>
    <w:rsid w:val="001C33C6"/>
    <w:rsid w:val="001C394F"/>
    <w:rsid w:val="001C48DE"/>
    <w:rsid w:val="001C5241"/>
    <w:rsid w:val="001C5D01"/>
    <w:rsid w:val="001C6157"/>
    <w:rsid w:val="001C6898"/>
    <w:rsid w:val="001C7EF0"/>
    <w:rsid w:val="001D15F4"/>
    <w:rsid w:val="001D178B"/>
    <w:rsid w:val="001D17E7"/>
    <w:rsid w:val="001D329F"/>
    <w:rsid w:val="001D3F88"/>
    <w:rsid w:val="001D4FF2"/>
    <w:rsid w:val="001D5740"/>
    <w:rsid w:val="001D5B76"/>
    <w:rsid w:val="001D71DF"/>
    <w:rsid w:val="001D742F"/>
    <w:rsid w:val="001D74FD"/>
    <w:rsid w:val="001E06BF"/>
    <w:rsid w:val="001E0AD6"/>
    <w:rsid w:val="001E0ECE"/>
    <w:rsid w:val="001E338A"/>
    <w:rsid w:val="001E4ECC"/>
    <w:rsid w:val="001E52C9"/>
    <w:rsid w:val="001E674D"/>
    <w:rsid w:val="001E7FB6"/>
    <w:rsid w:val="001E7FDB"/>
    <w:rsid w:val="001F0081"/>
    <w:rsid w:val="001F0443"/>
    <w:rsid w:val="001F1868"/>
    <w:rsid w:val="001F2018"/>
    <w:rsid w:val="001F2A99"/>
    <w:rsid w:val="001F2DF2"/>
    <w:rsid w:val="001F311A"/>
    <w:rsid w:val="001F33D3"/>
    <w:rsid w:val="001F4056"/>
    <w:rsid w:val="001F46F4"/>
    <w:rsid w:val="001F4922"/>
    <w:rsid w:val="001F4D58"/>
    <w:rsid w:val="001F5237"/>
    <w:rsid w:val="001F613C"/>
    <w:rsid w:val="001F660E"/>
    <w:rsid w:val="001F680D"/>
    <w:rsid w:val="001F6EE1"/>
    <w:rsid w:val="001F750F"/>
    <w:rsid w:val="001F75CE"/>
    <w:rsid w:val="002000A1"/>
    <w:rsid w:val="00200847"/>
    <w:rsid w:val="00201B8E"/>
    <w:rsid w:val="002024D9"/>
    <w:rsid w:val="00202AAA"/>
    <w:rsid w:val="002032DE"/>
    <w:rsid w:val="00203393"/>
    <w:rsid w:val="00203511"/>
    <w:rsid w:val="00203839"/>
    <w:rsid w:val="00203B10"/>
    <w:rsid w:val="00203FE7"/>
    <w:rsid w:val="00204444"/>
    <w:rsid w:val="00204C11"/>
    <w:rsid w:val="00205330"/>
    <w:rsid w:val="0020536B"/>
    <w:rsid w:val="00205843"/>
    <w:rsid w:val="0020720F"/>
    <w:rsid w:val="00207F13"/>
    <w:rsid w:val="00210567"/>
    <w:rsid w:val="00211102"/>
    <w:rsid w:val="002122A2"/>
    <w:rsid w:val="00212508"/>
    <w:rsid w:val="00212AA5"/>
    <w:rsid w:val="002130D8"/>
    <w:rsid w:val="00214187"/>
    <w:rsid w:val="002148C2"/>
    <w:rsid w:val="00214C80"/>
    <w:rsid w:val="00214F3B"/>
    <w:rsid w:val="00215A25"/>
    <w:rsid w:val="00216D98"/>
    <w:rsid w:val="00221BC9"/>
    <w:rsid w:val="00222358"/>
    <w:rsid w:val="00223A4C"/>
    <w:rsid w:val="00224657"/>
    <w:rsid w:val="00224894"/>
    <w:rsid w:val="00224B21"/>
    <w:rsid w:val="002263DB"/>
    <w:rsid w:val="002264A6"/>
    <w:rsid w:val="00227966"/>
    <w:rsid w:val="00227AFF"/>
    <w:rsid w:val="00230166"/>
    <w:rsid w:val="002305A7"/>
    <w:rsid w:val="00230C56"/>
    <w:rsid w:val="00230DEA"/>
    <w:rsid w:val="00231167"/>
    <w:rsid w:val="002320D5"/>
    <w:rsid w:val="00232E6D"/>
    <w:rsid w:val="00232EC7"/>
    <w:rsid w:val="00233ACA"/>
    <w:rsid w:val="00236925"/>
    <w:rsid w:val="00236AF3"/>
    <w:rsid w:val="00237841"/>
    <w:rsid w:val="0024033A"/>
    <w:rsid w:val="00240D31"/>
    <w:rsid w:val="002412BE"/>
    <w:rsid w:val="002419EA"/>
    <w:rsid w:val="0024217D"/>
    <w:rsid w:val="002426F5"/>
    <w:rsid w:val="0024529A"/>
    <w:rsid w:val="00246D03"/>
    <w:rsid w:val="0024712D"/>
    <w:rsid w:val="00247378"/>
    <w:rsid w:val="002503D7"/>
    <w:rsid w:val="0025158E"/>
    <w:rsid w:val="00251672"/>
    <w:rsid w:val="00251949"/>
    <w:rsid w:val="00251A3C"/>
    <w:rsid w:val="0025200C"/>
    <w:rsid w:val="0025228A"/>
    <w:rsid w:val="002523E1"/>
    <w:rsid w:val="00254174"/>
    <w:rsid w:val="0025599E"/>
    <w:rsid w:val="002559AF"/>
    <w:rsid w:val="00255FBE"/>
    <w:rsid w:val="00256268"/>
    <w:rsid w:val="00257BF0"/>
    <w:rsid w:val="00261009"/>
    <w:rsid w:val="002615D3"/>
    <w:rsid w:val="00261704"/>
    <w:rsid w:val="00261741"/>
    <w:rsid w:val="0026179C"/>
    <w:rsid w:val="00261A37"/>
    <w:rsid w:val="00261D79"/>
    <w:rsid w:val="002622CE"/>
    <w:rsid w:val="00262513"/>
    <w:rsid w:val="00262FC3"/>
    <w:rsid w:val="002637BB"/>
    <w:rsid w:val="00263B6C"/>
    <w:rsid w:val="00263C0E"/>
    <w:rsid w:val="00264BD3"/>
    <w:rsid w:val="00266012"/>
    <w:rsid w:val="0026728C"/>
    <w:rsid w:val="002703D8"/>
    <w:rsid w:val="0027071E"/>
    <w:rsid w:val="00271DEF"/>
    <w:rsid w:val="00272504"/>
    <w:rsid w:val="0027286E"/>
    <w:rsid w:val="00272EA7"/>
    <w:rsid w:val="0027438F"/>
    <w:rsid w:val="002746F7"/>
    <w:rsid w:val="0027548B"/>
    <w:rsid w:val="00277AE3"/>
    <w:rsid w:val="00277DB3"/>
    <w:rsid w:val="00281201"/>
    <w:rsid w:val="00281528"/>
    <w:rsid w:val="0028365E"/>
    <w:rsid w:val="00284D7F"/>
    <w:rsid w:val="00285451"/>
    <w:rsid w:val="00285759"/>
    <w:rsid w:val="00287A48"/>
    <w:rsid w:val="0029003C"/>
    <w:rsid w:val="002900DC"/>
    <w:rsid w:val="00290751"/>
    <w:rsid w:val="00292075"/>
    <w:rsid w:val="00294335"/>
    <w:rsid w:val="002946B8"/>
    <w:rsid w:val="00294877"/>
    <w:rsid w:val="0029565C"/>
    <w:rsid w:val="002958B7"/>
    <w:rsid w:val="00295BD8"/>
    <w:rsid w:val="002961BF"/>
    <w:rsid w:val="002A020C"/>
    <w:rsid w:val="002A1782"/>
    <w:rsid w:val="002A17CB"/>
    <w:rsid w:val="002A215E"/>
    <w:rsid w:val="002A2541"/>
    <w:rsid w:val="002A2DE5"/>
    <w:rsid w:val="002A3C15"/>
    <w:rsid w:val="002A3F91"/>
    <w:rsid w:val="002A451E"/>
    <w:rsid w:val="002A4719"/>
    <w:rsid w:val="002A4741"/>
    <w:rsid w:val="002A5D5A"/>
    <w:rsid w:val="002A62F0"/>
    <w:rsid w:val="002A6761"/>
    <w:rsid w:val="002A69CD"/>
    <w:rsid w:val="002A6D35"/>
    <w:rsid w:val="002A76A4"/>
    <w:rsid w:val="002A7BC3"/>
    <w:rsid w:val="002A7DA3"/>
    <w:rsid w:val="002B18D8"/>
    <w:rsid w:val="002B1E11"/>
    <w:rsid w:val="002B227F"/>
    <w:rsid w:val="002B29CE"/>
    <w:rsid w:val="002B3372"/>
    <w:rsid w:val="002B35EC"/>
    <w:rsid w:val="002B3A11"/>
    <w:rsid w:val="002B3F98"/>
    <w:rsid w:val="002B4888"/>
    <w:rsid w:val="002B4E49"/>
    <w:rsid w:val="002B5043"/>
    <w:rsid w:val="002B5598"/>
    <w:rsid w:val="002B60CF"/>
    <w:rsid w:val="002B6ACE"/>
    <w:rsid w:val="002B7161"/>
    <w:rsid w:val="002B71DC"/>
    <w:rsid w:val="002B7710"/>
    <w:rsid w:val="002C0AC6"/>
    <w:rsid w:val="002C12E2"/>
    <w:rsid w:val="002C1685"/>
    <w:rsid w:val="002C2047"/>
    <w:rsid w:val="002C20CE"/>
    <w:rsid w:val="002C26B0"/>
    <w:rsid w:val="002C2F17"/>
    <w:rsid w:val="002C3099"/>
    <w:rsid w:val="002C3265"/>
    <w:rsid w:val="002C3B5F"/>
    <w:rsid w:val="002C3ECB"/>
    <w:rsid w:val="002C42A9"/>
    <w:rsid w:val="002C4C2C"/>
    <w:rsid w:val="002C4D2F"/>
    <w:rsid w:val="002C4F00"/>
    <w:rsid w:val="002C51FF"/>
    <w:rsid w:val="002C60A9"/>
    <w:rsid w:val="002C63E4"/>
    <w:rsid w:val="002C7E9A"/>
    <w:rsid w:val="002D0230"/>
    <w:rsid w:val="002D0F5D"/>
    <w:rsid w:val="002D15B3"/>
    <w:rsid w:val="002D1663"/>
    <w:rsid w:val="002D2D90"/>
    <w:rsid w:val="002D3F14"/>
    <w:rsid w:val="002D4DB8"/>
    <w:rsid w:val="002D541D"/>
    <w:rsid w:val="002D5873"/>
    <w:rsid w:val="002D5EB0"/>
    <w:rsid w:val="002D6168"/>
    <w:rsid w:val="002D66F6"/>
    <w:rsid w:val="002D6904"/>
    <w:rsid w:val="002D6FEC"/>
    <w:rsid w:val="002D7FC0"/>
    <w:rsid w:val="002E1E76"/>
    <w:rsid w:val="002E24BD"/>
    <w:rsid w:val="002E2896"/>
    <w:rsid w:val="002E3BBF"/>
    <w:rsid w:val="002E3E53"/>
    <w:rsid w:val="002E4ABA"/>
    <w:rsid w:val="002E4CD9"/>
    <w:rsid w:val="002E634D"/>
    <w:rsid w:val="002E6587"/>
    <w:rsid w:val="002F08AC"/>
    <w:rsid w:val="002F1705"/>
    <w:rsid w:val="002F21E1"/>
    <w:rsid w:val="002F2503"/>
    <w:rsid w:val="002F28BC"/>
    <w:rsid w:val="002F291E"/>
    <w:rsid w:val="002F30A1"/>
    <w:rsid w:val="002F400C"/>
    <w:rsid w:val="002F64E7"/>
    <w:rsid w:val="002F717B"/>
    <w:rsid w:val="0030018E"/>
    <w:rsid w:val="00300C78"/>
    <w:rsid w:val="003017FE"/>
    <w:rsid w:val="00301EE6"/>
    <w:rsid w:val="00302398"/>
    <w:rsid w:val="00302813"/>
    <w:rsid w:val="00303AAB"/>
    <w:rsid w:val="00303B2B"/>
    <w:rsid w:val="0030578F"/>
    <w:rsid w:val="00306A50"/>
    <w:rsid w:val="00306E9A"/>
    <w:rsid w:val="00306ED8"/>
    <w:rsid w:val="003071E1"/>
    <w:rsid w:val="00310D7F"/>
    <w:rsid w:val="00312433"/>
    <w:rsid w:val="0031263B"/>
    <w:rsid w:val="0031267D"/>
    <w:rsid w:val="00313603"/>
    <w:rsid w:val="003136DF"/>
    <w:rsid w:val="00314A56"/>
    <w:rsid w:val="003159A8"/>
    <w:rsid w:val="003162EA"/>
    <w:rsid w:val="0031651E"/>
    <w:rsid w:val="00316B25"/>
    <w:rsid w:val="00316E1B"/>
    <w:rsid w:val="0031704D"/>
    <w:rsid w:val="003203F5"/>
    <w:rsid w:val="003210FB"/>
    <w:rsid w:val="003212CF"/>
    <w:rsid w:val="003216FD"/>
    <w:rsid w:val="00321781"/>
    <w:rsid w:val="00322197"/>
    <w:rsid w:val="00322386"/>
    <w:rsid w:val="00322BD7"/>
    <w:rsid w:val="00323176"/>
    <w:rsid w:val="00323342"/>
    <w:rsid w:val="00325337"/>
    <w:rsid w:val="00325C2D"/>
    <w:rsid w:val="00327AA6"/>
    <w:rsid w:val="00327C8F"/>
    <w:rsid w:val="00327D1D"/>
    <w:rsid w:val="00327FB4"/>
    <w:rsid w:val="00330569"/>
    <w:rsid w:val="003305CC"/>
    <w:rsid w:val="0033071A"/>
    <w:rsid w:val="003307EA"/>
    <w:rsid w:val="00330DAB"/>
    <w:rsid w:val="00331CC3"/>
    <w:rsid w:val="003323E7"/>
    <w:rsid w:val="00334048"/>
    <w:rsid w:val="00334790"/>
    <w:rsid w:val="003347D4"/>
    <w:rsid w:val="003348EF"/>
    <w:rsid w:val="00334B7E"/>
    <w:rsid w:val="00334C7D"/>
    <w:rsid w:val="0033625A"/>
    <w:rsid w:val="00337EFF"/>
    <w:rsid w:val="00340E98"/>
    <w:rsid w:val="00341816"/>
    <w:rsid w:val="00342117"/>
    <w:rsid w:val="00343995"/>
    <w:rsid w:val="00344827"/>
    <w:rsid w:val="00345136"/>
    <w:rsid w:val="00345706"/>
    <w:rsid w:val="0034575F"/>
    <w:rsid w:val="0034678A"/>
    <w:rsid w:val="00346F5C"/>
    <w:rsid w:val="00347942"/>
    <w:rsid w:val="00347EFA"/>
    <w:rsid w:val="00350F95"/>
    <w:rsid w:val="00351BB4"/>
    <w:rsid w:val="0035213B"/>
    <w:rsid w:val="003524F3"/>
    <w:rsid w:val="003526E6"/>
    <w:rsid w:val="003530E9"/>
    <w:rsid w:val="0035369E"/>
    <w:rsid w:val="003551D3"/>
    <w:rsid w:val="0036153E"/>
    <w:rsid w:val="00361BE9"/>
    <w:rsid w:val="003625C5"/>
    <w:rsid w:val="0036327C"/>
    <w:rsid w:val="00364073"/>
    <w:rsid w:val="003658B4"/>
    <w:rsid w:val="00366740"/>
    <w:rsid w:val="003667B9"/>
    <w:rsid w:val="00366BA4"/>
    <w:rsid w:val="00366DC8"/>
    <w:rsid w:val="003675ED"/>
    <w:rsid w:val="003706B9"/>
    <w:rsid w:val="00371209"/>
    <w:rsid w:val="00372644"/>
    <w:rsid w:val="0037292E"/>
    <w:rsid w:val="00374532"/>
    <w:rsid w:val="00374A32"/>
    <w:rsid w:val="003750E6"/>
    <w:rsid w:val="00375239"/>
    <w:rsid w:val="003757E2"/>
    <w:rsid w:val="00375E4F"/>
    <w:rsid w:val="0037608C"/>
    <w:rsid w:val="003766E6"/>
    <w:rsid w:val="00376D9C"/>
    <w:rsid w:val="00380457"/>
    <w:rsid w:val="00380475"/>
    <w:rsid w:val="00380EB0"/>
    <w:rsid w:val="00381691"/>
    <w:rsid w:val="00381D0A"/>
    <w:rsid w:val="00381DBE"/>
    <w:rsid w:val="00382063"/>
    <w:rsid w:val="003822AF"/>
    <w:rsid w:val="003831B4"/>
    <w:rsid w:val="00385351"/>
    <w:rsid w:val="00385B59"/>
    <w:rsid w:val="003861C8"/>
    <w:rsid w:val="00387276"/>
    <w:rsid w:val="00387C9C"/>
    <w:rsid w:val="0039120E"/>
    <w:rsid w:val="00391B75"/>
    <w:rsid w:val="00391F72"/>
    <w:rsid w:val="0039279E"/>
    <w:rsid w:val="00392899"/>
    <w:rsid w:val="00393929"/>
    <w:rsid w:val="00393D9E"/>
    <w:rsid w:val="0039444D"/>
    <w:rsid w:val="00394583"/>
    <w:rsid w:val="00394CAC"/>
    <w:rsid w:val="00394EAE"/>
    <w:rsid w:val="003952E4"/>
    <w:rsid w:val="00396039"/>
    <w:rsid w:val="003962CF"/>
    <w:rsid w:val="003975B5"/>
    <w:rsid w:val="00397767"/>
    <w:rsid w:val="00397CDB"/>
    <w:rsid w:val="003A1131"/>
    <w:rsid w:val="003A1CFD"/>
    <w:rsid w:val="003A4348"/>
    <w:rsid w:val="003A4D50"/>
    <w:rsid w:val="003A4DF4"/>
    <w:rsid w:val="003A59F9"/>
    <w:rsid w:val="003A69C1"/>
    <w:rsid w:val="003A6D6A"/>
    <w:rsid w:val="003A6FC1"/>
    <w:rsid w:val="003B03A8"/>
    <w:rsid w:val="003B0928"/>
    <w:rsid w:val="003B1134"/>
    <w:rsid w:val="003B15DE"/>
    <w:rsid w:val="003B24F3"/>
    <w:rsid w:val="003B2997"/>
    <w:rsid w:val="003B34F4"/>
    <w:rsid w:val="003B4570"/>
    <w:rsid w:val="003B4C4A"/>
    <w:rsid w:val="003B5187"/>
    <w:rsid w:val="003B5AA8"/>
    <w:rsid w:val="003C07B9"/>
    <w:rsid w:val="003C092A"/>
    <w:rsid w:val="003C10B6"/>
    <w:rsid w:val="003C32CE"/>
    <w:rsid w:val="003C4489"/>
    <w:rsid w:val="003C5FBB"/>
    <w:rsid w:val="003C7C25"/>
    <w:rsid w:val="003D0125"/>
    <w:rsid w:val="003D099F"/>
    <w:rsid w:val="003D0C1B"/>
    <w:rsid w:val="003D0C75"/>
    <w:rsid w:val="003D1540"/>
    <w:rsid w:val="003D23B4"/>
    <w:rsid w:val="003D2D3F"/>
    <w:rsid w:val="003D337C"/>
    <w:rsid w:val="003D4B3C"/>
    <w:rsid w:val="003D59AB"/>
    <w:rsid w:val="003D6729"/>
    <w:rsid w:val="003D723E"/>
    <w:rsid w:val="003D7EA6"/>
    <w:rsid w:val="003E103F"/>
    <w:rsid w:val="003E1BFF"/>
    <w:rsid w:val="003E1F14"/>
    <w:rsid w:val="003E1F19"/>
    <w:rsid w:val="003E2A27"/>
    <w:rsid w:val="003E4898"/>
    <w:rsid w:val="003E5108"/>
    <w:rsid w:val="003E5D7E"/>
    <w:rsid w:val="003E6A3D"/>
    <w:rsid w:val="003E6DBE"/>
    <w:rsid w:val="003E7375"/>
    <w:rsid w:val="003E761F"/>
    <w:rsid w:val="003F00AF"/>
    <w:rsid w:val="003F12F7"/>
    <w:rsid w:val="003F19E7"/>
    <w:rsid w:val="003F2394"/>
    <w:rsid w:val="003F278C"/>
    <w:rsid w:val="003F2A74"/>
    <w:rsid w:val="003F3DED"/>
    <w:rsid w:val="003F3F63"/>
    <w:rsid w:val="003F5DAB"/>
    <w:rsid w:val="003F6253"/>
    <w:rsid w:val="003F6DD8"/>
    <w:rsid w:val="003F6DED"/>
    <w:rsid w:val="003F75B9"/>
    <w:rsid w:val="0040194A"/>
    <w:rsid w:val="0040255F"/>
    <w:rsid w:val="0040281F"/>
    <w:rsid w:val="004029CD"/>
    <w:rsid w:val="0040305E"/>
    <w:rsid w:val="00403B8A"/>
    <w:rsid w:val="0040495C"/>
    <w:rsid w:val="00405280"/>
    <w:rsid w:val="00405EB6"/>
    <w:rsid w:val="0040734E"/>
    <w:rsid w:val="00407353"/>
    <w:rsid w:val="00407D7C"/>
    <w:rsid w:val="00410054"/>
    <w:rsid w:val="004101DD"/>
    <w:rsid w:val="004107C7"/>
    <w:rsid w:val="00412569"/>
    <w:rsid w:val="00412C44"/>
    <w:rsid w:val="00413AFE"/>
    <w:rsid w:val="00413BB7"/>
    <w:rsid w:val="00414682"/>
    <w:rsid w:val="00414777"/>
    <w:rsid w:val="00414C7C"/>
    <w:rsid w:val="00415160"/>
    <w:rsid w:val="00416070"/>
    <w:rsid w:val="0041670C"/>
    <w:rsid w:val="00416803"/>
    <w:rsid w:val="00416D96"/>
    <w:rsid w:val="00416E2B"/>
    <w:rsid w:val="0041730F"/>
    <w:rsid w:val="00420898"/>
    <w:rsid w:val="00420B34"/>
    <w:rsid w:val="00420BED"/>
    <w:rsid w:val="004212BE"/>
    <w:rsid w:val="004231F6"/>
    <w:rsid w:val="00423FA8"/>
    <w:rsid w:val="0042497A"/>
    <w:rsid w:val="00424B6B"/>
    <w:rsid w:val="00426715"/>
    <w:rsid w:val="00426A7E"/>
    <w:rsid w:val="00427B35"/>
    <w:rsid w:val="00430949"/>
    <w:rsid w:val="004325F2"/>
    <w:rsid w:val="00432ADD"/>
    <w:rsid w:val="00432E39"/>
    <w:rsid w:val="00433051"/>
    <w:rsid w:val="00433091"/>
    <w:rsid w:val="0043322C"/>
    <w:rsid w:val="00433372"/>
    <w:rsid w:val="004334EC"/>
    <w:rsid w:val="00433DDE"/>
    <w:rsid w:val="004340E9"/>
    <w:rsid w:val="004343E2"/>
    <w:rsid w:val="0043543E"/>
    <w:rsid w:val="004357B2"/>
    <w:rsid w:val="00437352"/>
    <w:rsid w:val="00437A0B"/>
    <w:rsid w:val="00437BF0"/>
    <w:rsid w:val="004420F8"/>
    <w:rsid w:val="004431CF"/>
    <w:rsid w:val="00444797"/>
    <w:rsid w:val="004447E0"/>
    <w:rsid w:val="00444AC2"/>
    <w:rsid w:val="00445798"/>
    <w:rsid w:val="0044603B"/>
    <w:rsid w:val="00446466"/>
    <w:rsid w:val="00446C7D"/>
    <w:rsid w:val="00446DDC"/>
    <w:rsid w:val="004511E4"/>
    <w:rsid w:val="00451765"/>
    <w:rsid w:val="00451885"/>
    <w:rsid w:val="00451DB7"/>
    <w:rsid w:val="00452621"/>
    <w:rsid w:val="00452C20"/>
    <w:rsid w:val="0045322F"/>
    <w:rsid w:val="00454485"/>
    <w:rsid w:val="004559EB"/>
    <w:rsid w:val="00456770"/>
    <w:rsid w:val="004570D2"/>
    <w:rsid w:val="004578F6"/>
    <w:rsid w:val="00457A8D"/>
    <w:rsid w:val="00457B00"/>
    <w:rsid w:val="00457BB2"/>
    <w:rsid w:val="00460D5D"/>
    <w:rsid w:val="00461240"/>
    <w:rsid w:val="00461B3B"/>
    <w:rsid w:val="00461B80"/>
    <w:rsid w:val="004621C6"/>
    <w:rsid w:val="004622B3"/>
    <w:rsid w:val="00462BC9"/>
    <w:rsid w:val="00463AF9"/>
    <w:rsid w:val="00463F74"/>
    <w:rsid w:val="00464FA1"/>
    <w:rsid w:val="00465DC5"/>
    <w:rsid w:val="00465EAC"/>
    <w:rsid w:val="004661C6"/>
    <w:rsid w:val="0046679E"/>
    <w:rsid w:val="00466AAF"/>
    <w:rsid w:val="004671B2"/>
    <w:rsid w:val="0047036E"/>
    <w:rsid w:val="0047047F"/>
    <w:rsid w:val="00470726"/>
    <w:rsid w:val="00471349"/>
    <w:rsid w:val="0047151B"/>
    <w:rsid w:val="00471611"/>
    <w:rsid w:val="004728C3"/>
    <w:rsid w:val="0047295D"/>
    <w:rsid w:val="00474189"/>
    <w:rsid w:val="00474190"/>
    <w:rsid w:val="00474AA2"/>
    <w:rsid w:val="004760F6"/>
    <w:rsid w:val="0047699E"/>
    <w:rsid w:val="00476B48"/>
    <w:rsid w:val="004775C6"/>
    <w:rsid w:val="0048005D"/>
    <w:rsid w:val="004809DD"/>
    <w:rsid w:val="00480D19"/>
    <w:rsid w:val="004817BF"/>
    <w:rsid w:val="00481A84"/>
    <w:rsid w:val="004823B8"/>
    <w:rsid w:val="0048304B"/>
    <w:rsid w:val="004847C2"/>
    <w:rsid w:val="00484837"/>
    <w:rsid w:val="004849D3"/>
    <w:rsid w:val="00484DB3"/>
    <w:rsid w:val="00484ED0"/>
    <w:rsid w:val="00486C8B"/>
    <w:rsid w:val="00486D99"/>
    <w:rsid w:val="00487309"/>
    <w:rsid w:val="0048743D"/>
    <w:rsid w:val="004876D9"/>
    <w:rsid w:val="00487D88"/>
    <w:rsid w:val="004903AF"/>
    <w:rsid w:val="00490FC4"/>
    <w:rsid w:val="004913B1"/>
    <w:rsid w:val="00492428"/>
    <w:rsid w:val="0049249E"/>
    <w:rsid w:val="004937A7"/>
    <w:rsid w:val="00493981"/>
    <w:rsid w:val="004949F9"/>
    <w:rsid w:val="00494BAC"/>
    <w:rsid w:val="0049520C"/>
    <w:rsid w:val="00497BC7"/>
    <w:rsid w:val="00497E68"/>
    <w:rsid w:val="004A1685"/>
    <w:rsid w:val="004A1A62"/>
    <w:rsid w:val="004A1CB5"/>
    <w:rsid w:val="004A23E1"/>
    <w:rsid w:val="004A2770"/>
    <w:rsid w:val="004A2DA8"/>
    <w:rsid w:val="004A30C4"/>
    <w:rsid w:val="004A37FF"/>
    <w:rsid w:val="004A3E45"/>
    <w:rsid w:val="004A43EE"/>
    <w:rsid w:val="004A4925"/>
    <w:rsid w:val="004A5460"/>
    <w:rsid w:val="004A6764"/>
    <w:rsid w:val="004B1E20"/>
    <w:rsid w:val="004B2FAC"/>
    <w:rsid w:val="004B318A"/>
    <w:rsid w:val="004B33BB"/>
    <w:rsid w:val="004B3A5B"/>
    <w:rsid w:val="004B3E09"/>
    <w:rsid w:val="004B463A"/>
    <w:rsid w:val="004B4A31"/>
    <w:rsid w:val="004B6203"/>
    <w:rsid w:val="004B6B2E"/>
    <w:rsid w:val="004B7242"/>
    <w:rsid w:val="004B7C54"/>
    <w:rsid w:val="004B7EA2"/>
    <w:rsid w:val="004B7F3E"/>
    <w:rsid w:val="004B7FD5"/>
    <w:rsid w:val="004C06EF"/>
    <w:rsid w:val="004C19D4"/>
    <w:rsid w:val="004C238B"/>
    <w:rsid w:val="004C300E"/>
    <w:rsid w:val="004C3C2A"/>
    <w:rsid w:val="004C496E"/>
    <w:rsid w:val="004C5EF6"/>
    <w:rsid w:val="004C6088"/>
    <w:rsid w:val="004C6450"/>
    <w:rsid w:val="004C708A"/>
    <w:rsid w:val="004C7199"/>
    <w:rsid w:val="004C74E2"/>
    <w:rsid w:val="004D000E"/>
    <w:rsid w:val="004D0186"/>
    <w:rsid w:val="004D058B"/>
    <w:rsid w:val="004D08C5"/>
    <w:rsid w:val="004D28DC"/>
    <w:rsid w:val="004D29BD"/>
    <w:rsid w:val="004D3B94"/>
    <w:rsid w:val="004D3E0E"/>
    <w:rsid w:val="004D40DD"/>
    <w:rsid w:val="004D452A"/>
    <w:rsid w:val="004D457E"/>
    <w:rsid w:val="004D48EC"/>
    <w:rsid w:val="004D55B3"/>
    <w:rsid w:val="004D5967"/>
    <w:rsid w:val="004D5A5E"/>
    <w:rsid w:val="004D6987"/>
    <w:rsid w:val="004D6FDF"/>
    <w:rsid w:val="004D73C9"/>
    <w:rsid w:val="004D7922"/>
    <w:rsid w:val="004E0C1E"/>
    <w:rsid w:val="004E17E3"/>
    <w:rsid w:val="004E29B4"/>
    <w:rsid w:val="004E395F"/>
    <w:rsid w:val="004E3AFE"/>
    <w:rsid w:val="004E410A"/>
    <w:rsid w:val="004E41C8"/>
    <w:rsid w:val="004E4CC5"/>
    <w:rsid w:val="004E5304"/>
    <w:rsid w:val="004E5D2A"/>
    <w:rsid w:val="004E7AEB"/>
    <w:rsid w:val="004F0620"/>
    <w:rsid w:val="004F0AF3"/>
    <w:rsid w:val="004F0CD3"/>
    <w:rsid w:val="004F1B80"/>
    <w:rsid w:val="004F360F"/>
    <w:rsid w:val="004F36B4"/>
    <w:rsid w:val="004F3956"/>
    <w:rsid w:val="004F3C02"/>
    <w:rsid w:val="004F4DBA"/>
    <w:rsid w:val="004F572D"/>
    <w:rsid w:val="004F7BD4"/>
    <w:rsid w:val="005014DE"/>
    <w:rsid w:val="0050154D"/>
    <w:rsid w:val="00501972"/>
    <w:rsid w:val="00501D62"/>
    <w:rsid w:val="00502256"/>
    <w:rsid w:val="00502397"/>
    <w:rsid w:val="00502408"/>
    <w:rsid w:val="005043D4"/>
    <w:rsid w:val="00504D61"/>
    <w:rsid w:val="005051D1"/>
    <w:rsid w:val="005052F5"/>
    <w:rsid w:val="00505CC9"/>
    <w:rsid w:val="005065BD"/>
    <w:rsid w:val="00506695"/>
    <w:rsid w:val="00506E1A"/>
    <w:rsid w:val="00507E8F"/>
    <w:rsid w:val="005100B3"/>
    <w:rsid w:val="00510749"/>
    <w:rsid w:val="00510FF0"/>
    <w:rsid w:val="005111F2"/>
    <w:rsid w:val="00511262"/>
    <w:rsid w:val="00512299"/>
    <w:rsid w:val="00512B70"/>
    <w:rsid w:val="00512E71"/>
    <w:rsid w:val="005130A7"/>
    <w:rsid w:val="00513719"/>
    <w:rsid w:val="00513787"/>
    <w:rsid w:val="00513B8C"/>
    <w:rsid w:val="0051423F"/>
    <w:rsid w:val="00515D42"/>
    <w:rsid w:val="005161F9"/>
    <w:rsid w:val="005178F7"/>
    <w:rsid w:val="0052136D"/>
    <w:rsid w:val="005236CD"/>
    <w:rsid w:val="00523BE6"/>
    <w:rsid w:val="00523D23"/>
    <w:rsid w:val="00525443"/>
    <w:rsid w:val="005257B5"/>
    <w:rsid w:val="00527F0A"/>
    <w:rsid w:val="00530CB3"/>
    <w:rsid w:val="00531476"/>
    <w:rsid w:val="00531BE1"/>
    <w:rsid w:val="00531EBB"/>
    <w:rsid w:val="00531EE0"/>
    <w:rsid w:val="005321D5"/>
    <w:rsid w:val="00533FBE"/>
    <w:rsid w:val="005345C5"/>
    <w:rsid w:val="0053461A"/>
    <w:rsid w:val="005354CB"/>
    <w:rsid w:val="00535644"/>
    <w:rsid w:val="00535811"/>
    <w:rsid w:val="0053740C"/>
    <w:rsid w:val="00537984"/>
    <w:rsid w:val="00537B5B"/>
    <w:rsid w:val="00537B5F"/>
    <w:rsid w:val="00540023"/>
    <w:rsid w:val="00540E48"/>
    <w:rsid w:val="0054403D"/>
    <w:rsid w:val="00544219"/>
    <w:rsid w:val="0054542E"/>
    <w:rsid w:val="00545C52"/>
    <w:rsid w:val="005463BE"/>
    <w:rsid w:val="005466D3"/>
    <w:rsid w:val="00546CAB"/>
    <w:rsid w:val="005477BC"/>
    <w:rsid w:val="00550936"/>
    <w:rsid w:val="0055102E"/>
    <w:rsid w:val="00551390"/>
    <w:rsid w:val="00551F08"/>
    <w:rsid w:val="005532C8"/>
    <w:rsid w:val="005544E1"/>
    <w:rsid w:val="005546CE"/>
    <w:rsid w:val="00554F66"/>
    <w:rsid w:val="0055581A"/>
    <w:rsid w:val="00555CB3"/>
    <w:rsid w:val="00556700"/>
    <w:rsid w:val="00556806"/>
    <w:rsid w:val="005601B3"/>
    <w:rsid w:val="0056020C"/>
    <w:rsid w:val="0056049D"/>
    <w:rsid w:val="00561371"/>
    <w:rsid w:val="0056168A"/>
    <w:rsid w:val="005623CE"/>
    <w:rsid w:val="00563456"/>
    <w:rsid w:val="00565DF3"/>
    <w:rsid w:val="00565EA4"/>
    <w:rsid w:val="0056622B"/>
    <w:rsid w:val="00570B0D"/>
    <w:rsid w:val="00571E72"/>
    <w:rsid w:val="005720CD"/>
    <w:rsid w:val="00572AC1"/>
    <w:rsid w:val="00572BA1"/>
    <w:rsid w:val="00573525"/>
    <w:rsid w:val="005738CF"/>
    <w:rsid w:val="00574762"/>
    <w:rsid w:val="00575091"/>
    <w:rsid w:val="00575210"/>
    <w:rsid w:val="00575BD6"/>
    <w:rsid w:val="00576C2D"/>
    <w:rsid w:val="00577871"/>
    <w:rsid w:val="00577CB4"/>
    <w:rsid w:val="00580099"/>
    <w:rsid w:val="005820F4"/>
    <w:rsid w:val="005821BB"/>
    <w:rsid w:val="00582833"/>
    <w:rsid w:val="00582C7A"/>
    <w:rsid w:val="00584208"/>
    <w:rsid w:val="005846A1"/>
    <w:rsid w:val="0058509B"/>
    <w:rsid w:val="005850EA"/>
    <w:rsid w:val="005852A7"/>
    <w:rsid w:val="0058577D"/>
    <w:rsid w:val="005860D2"/>
    <w:rsid w:val="005874C3"/>
    <w:rsid w:val="00587BE0"/>
    <w:rsid w:val="005903FD"/>
    <w:rsid w:val="00590C82"/>
    <w:rsid w:val="005915B0"/>
    <w:rsid w:val="00591916"/>
    <w:rsid w:val="005922C5"/>
    <w:rsid w:val="00592E5B"/>
    <w:rsid w:val="0059381C"/>
    <w:rsid w:val="00593919"/>
    <w:rsid w:val="0059399C"/>
    <w:rsid w:val="00593BFE"/>
    <w:rsid w:val="005946A8"/>
    <w:rsid w:val="00594BA7"/>
    <w:rsid w:val="005950F9"/>
    <w:rsid w:val="00595260"/>
    <w:rsid w:val="00595574"/>
    <w:rsid w:val="00596306"/>
    <w:rsid w:val="0059642C"/>
    <w:rsid w:val="0059649F"/>
    <w:rsid w:val="005968CE"/>
    <w:rsid w:val="00597001"/>
    <w:rsid w:val="00597CD4"/>
    <w:rsid w:val="00597FBD"/>
    <w:rsid w:val="005A00E4"/>
    <w:rsid w:val="005A0292"/>
    <w:rsid w:val="005A0637"/>
    <w:rsid w:val="005A0EA2"/>
    <w:rsid w:val="005A1123"/>
    <w:rsid w:val="005A1137"/>
    <w:rsid w:val="005A175C"/>
    <w:rsid w:val="005A1764"/>
    <w:rsid w:val="005A18C4"/>
    <w:rsid w:val="005A2FDB"/>
    <w:rsid w:val="005A449C"/>
    <w:rsid w:val="005A4A0F"/>
    <w:rsid w:val="005A50EE"/>
    <w:rsid w:val="005A5385"/>
    <w:rsid w:val="005A65DA"/>
    <w:rsid w:val="005A7422"/>
    <w:rsid w:val="005A79B4"/>
    <w:rsid w:val="005B13FA"/>
    <w:rsid w:val="005B16E4"/>
    <w:rsid w:val="005B1C6F"/>
    <w:rsid w:val="005B22C6"/>
    <w:rsid w:val="005B29C4"/>
    <w:rsid w:val="005B2AA3"/>
    <w:rsid w:val="005B4006"/>
    <w:rsid w:val="005B7076"/>
    <w:rsid w:val="005C1482"/>
    <w:rsid w:val="005C16D3"/>
    <w:rsid w:val="005C17AC"/>
    <w:rsid w:val="005C1879"/>
    <w:rsid w:val="005C1C4F"/>
    <w:rsid w:val="005C2197"/>
    <w:rsid w:val="005C5021"/>
    <w:rsid w:val="005C6227"/>
    <w:rsid w:val="005C6BE9"/>
    <w:rsid w:val="005C7013"/>
    <w:rsid w:val="005C7D0B"/>
    <w:rsid w:val="005D0E69"/>
    <w:rsid w:val="005D11B7"/>
    <w:rsid w:val="005D1A97"/>
    <w:rsid w:val="005D2772"/>
    <w:rsid w:val="005D30C3"/>
    <w:rsid w:val="005D4A77"/>
    <w:rsid w:val="005D4F15"/>
    <w:rsid w:val="005D565B"/>
    <w:rsid w:val="005D7056"/>
    <w:rsid w:val="005D7677"/>
    <w:rsid w:val="005D785E"/>
    <w:rsid w:val="005E0451"/>
    <w:rsid w:val="005E167E"/>
    <w:rsid w:val="005E2282"/>
    <w:rsid w:val="005E2506"/>
    <w:rsid w:val="005E2AA1"/>
    <w:rsid w:val="005E2BF3"/>
    <w:rsid w:val="005E315E"/>
    <w:rsid w:val="005E3E39"/>
    <w:rsid w:val="005E3ECD"/>
    <w:rsid w:val="005E3FDA"/>
    <w:rsid w:val="005E41A6"/>
    <w:rsid w:val="005E4C1E"/>
    <w:rsid w:val="005E57BB"/>
    <w:rsid w:val="005E5FEB"/>
    <w:rsid w:val="005E60CB"/>
    <w:rsid w:val="005E621B"/>
    <w:rsid w:val="005E69FA"/>
    <w:rsid w:val="005E728D"/>
    <w:rsid w:val="005E7588"/>
    <w:rsid w:val="005E7766"/>
    <w:rsid w:val="005F146A"/>
    <w:rsid w:val="005F3877"/>
    <w:rsid w:val="005F4152"/>
    <w:rsid w:val="005F463C"/>
    <w:rsid w:val="005F4D8E"/>
    <w:rsid w:val="005F563C"/>
    <w:rsid w:val="005F5A82"/>
    <w:rsid w:val="00600E8D"/>
    <w:rsid w:val="006012E7"/>
    <w:rsid w:val="00601AD7"/>
    <w:rsid w:val="00601FE4"/>
    <w:rsid w:val="006022C7"/>
    <w:rsid w:val="00602781"/>
    <w:rsid w:val="00603532"/>
    <w:rsid w:val="006045C9"/>
    <w:rsid w:val="0060461A"/>
    <w:rsid w:val="00605ED0"/>
    <w:rsid w:val="00606012"/>
    <w:rsid w:val="00606496"/>
    <w:rsid w:val="00606976"/>
    <w:rsid w:val="00606F94"/>
    <w:rsid w:val="00610701"/>
    <w:rsid w:val="006131B8"/>
    <w:rsid w:val="006133DA"/>
    <w:rsid w:val="006139AB"/>
    <w:rsid w:val="00613B48"/>
    <w:rsid w:val="00614259"/>
    <w:rsid w:val="00615DAA"/>
    <w:rsid w:val="0061622D"/>
    <w:rsid w:val="00616888"/>
    <w:rsid w:val="00616DB3"/>
    <w:rsid w:val="00617486"/>
    <w:rsid w:val="00617EF2"/>
    <w:rsid w:val="006201DA"/>
    <w:rsid w:val="006203D9"/>
    <w:rsid w:val="0062066F"/>
    <w:rsid w:val="006206F6"/>
    <w:rsid w:val="00620FA0"/>
    <w:rsid w:val="00621936"/>
    <w:rsid w:val="00621FEF"/>
    <w:rsid w:val="00622A8D"/>
    <w:rsid w:val="00622B21"/>
    <w:rsid w:val="00623252"/>
    <w:rsid w:val="00623DDC"/>
    <w:rsid w:val="006247BC"/>
    <w:rsid w:val="00624F98"/>
    <w:rsid w:val="00625191"/>
    <w:rsid w:val="00626EC3"/>
    <w:rsid w:val="00627212"/>
    <w:rsid w:val="00627955"/>
    <w:rsid w:val="00631E0F"/>
    <w:rsid w:val="00631EC6"/>
    <w:rsid w:val="00632699"/>
    <w:rsid w:val="00634070"/>
    <w:rsid w:val="006341C7"/>
    <w:rsid w:val="006347F2"/>
    <w:rsid w:val="0063489A"/>
    <w:rsid w:val="00635146"/>
    <w:rsid w:val="006351DF"/>
    <w:rsid w:val="006357A9"/>
    <w:rsid w:val="00636180"/>
    <w:rsid w:val="00636581"/>
    <w:rsid w:val="00636693"/>
    <w:rsid w:val="00636828"/>
    <w:rsid w:val="006369BD"/>
    <w:rsid w:val="00636C40"/>
    <w:rsid w:val="00637C1A"/>
    <w:rsid w:val="00637FC1"/>
    <w:rsid w:val="006403B6"/>
    <w:rsid w:val="0064116D"/>
    <w:rsid w:val="00642064"/>
    <w:rsid w:val="00642FDB"/>
    <w:rsid w:val="00643FA4"/>
    <w:rsid w:val="006441E7"/>
    <w:rsid w:val="00644ECE"/>
    <w:rsid w:val="0064671F"/>
    <w:rsid w:val="00646CAA"/>
    <w:rsid w:val="006473D1"/>
    <w:rsid w:val="006475D1"/>
    <w:rsid w:val="006477CE"/>
    <w:rsid w:val="00647FAD"/>
    <w:rsid w:val="00651007"/>
    <w:rsid w:val="006512AF"/>
    <w:rsid w:val="00651300"/>
    <w:rsid w:val="00651624"/>
    <w:rsid w:val="00652525"/>
    <w:rsid w:val="0065300B"/>
    <w:rsid w:val="006532AD"/>
    <w:rsid w:val="00653612"/>
    <w:rsid w:val="00653D56"/>
    <w:rsid w:val="0065408E"/>
    <w:rsid w:val="00654515"/>
    <w:rsid w:val="00654C8D"/>
    <w:rsid w:val="006552DD"/>
    <w:rsid w:val="0065563C"/>
    <w:rsid w:val="00656086"/>
    <w:rsid w:val="006565FE"/>
    <w:rsid w:val="00656E30"/>
    <w:rsid w:val="006576FF"/>
    <w:rsid w:val="006606D8"/>
    <w:rsid w:val="00660A8F"/>
    <w:rsid w:val="00661B1D"/>
    <w:rsid w:val="00661BC8"/>
    <w:rsid w:val="00662E21"/>
    <w:rsid w:val="00662E96"/>
    <w:rsid w:val="0066408E"/>
    <w:rsid w:val="006647E8"/>
    <w:rsid w:val="006654C5"/>
    <w:rsid w:val="006662F7"/>
    <w:rsid w:val="00666937"/>
    <w:rsid w:val="00666A17"/>
    <w:rsid w:val="00667224"/>
    <w:rsid w:val="00667CC3"/>
    <w:rsid w:val="00670568"/>
    <w:rsid w:val="0067059E"/>
    <w:rsid w:val="00670CF3"/>
    <w:rsid w:val="00671596"/>
    <w:rsid w:val="00671C62"/>
    <w:rsid w:val="006720FD"/>
    <w:rsid w:val="00672171"/>
    <w:rsid w:val="006721AD"/>
    <w:rsid w:val="006740B5"/>
    <w:rsid w:val="00674A4E"/>
    <w:rsid w:val="00675587"/>
    <w:rsid w:val="006762C4"/>
    <w:rsid w:val="00677860"/>
    <w:rsid w:val="00677DBD"/>
    <w:rsid w:val="00680128"/>
    <w:rsid w:val="006803CA"/>
    <w:rsid w:val="00680999"/>
    <w:rsid w:val="00680EA5"/>
    <w:rsid w:val="00681084"/>
    <w:rsid w:val="00681201"/>
    <w:rsid w:val="0068246B"/>
    <w:rsid w:val="00682847"/>
    <w:rsid w:val="006842CE"/>
    <w:rsid w:val="006848FF"/>
    <w:rsid w:val="006864B2"/>
    <w:rsid w:val="0068699F"/>
    <w:rsid w:val="00686FCB"/>
    <w:rsid w:val="00687867"/>
    <w:rsid w:val="00687E7E"/>
    <w:rsid w:val="00690447"/>
    <w:rsid w:val="00690C75"/>
    <w:rsid w:val="00691141"/>
    <w:rsid w:val="006921DC"/>
    <w:rsid w:val="00692CA6"/>
    <w:rsid w:val="00693EC1"/>
    <w:rsid w:val="00695130"/>
    <w:rsid w:val="00696D2C"/>
    <w:rsid w:val="006972F0"/>
    <w:rsid w:val="00697344"/>
    <w:rsid w:val="006A059C"/>
    <w:rsid w:val="006A06D8"/>
    <w:rsid w:val="006A15D9"/>
    <w:rsid w:val="006A2534"/>
    <w:rsid w:val="006A27F0"/>
    <w:rsid w:val="006A29DF"/>
    <w:rsid w:val="006A3093"/>
    <w:rsid w:val="006A3BB9"/>
    <w:rsid w:val="006A42C0"/>
    <w:rsid w:val="006A6200"/>
    <w:rsid w:val="006A64E8"/>
    <w:rsid w:val="006A6BFA"/>
    <w:rsid w:val="006A6E02"/>
    <w:rsid w:val="006A73D4"/>
    <w:rsid w:val="006B0356"/>
    <w:rsid w:val="006B0993"/>
    <w:rsid w:val="006B0A98"/>
    <w:rsid w:val="006B1023"/>
    <w:rsid w:val="006B2573"/>
    <w:rsid w:val="006B3E4D"/>
    <w:rsid w:val="006B577A"/>
    <w:rsid w:val="006B6130"/>
    <w:rsid w:val="006B7C2D"/>
    <w:rsid w:val="006B7ED7"/>
    <w:rsid w:val="006C0A3D"/>
    <w:rsid w:val="006C2D3A"/>
    <w:rsid w:val="006C5AB9"/>
    <w:rsid w:val="006C5F5A"/>
    <w:rsid w:val="006C639F"/>
    <w:rsid w:val="006C64AE"/>
    <w:rsid w:val="006C6B62"/>
    <w:rsid w:val="006C7B50"/>
    <w:rsid w:val="006C7B64"/>
    <w:rsid w:val="006C7E43"/>
    <w:rsid w:val="006D0EBD"/>
    <w:rsid w:val="006D23B0"/>
    <w:rsid w:val="006D3831"/>
    <w:rsid w:val="006D39F9"/>
    <w:rsid w:val="006D3D33"/>
    <w:rsid w:val="006D4DB1"/>
    <w:rsid w:val="006D5528"/>
    <w:rsid w:val="006D7690"/>
    <w:rsid w:val="006E163B"/>
    <w:rsid w:val="006E296E"/>
    <w:rsid w:val="006E2A90"/>
    <w:rsid w:val="006E2CA4"/>
    <w:rsid w:val="006E3905"/>
    <w:rsid w:val="006E42BD"/>
    <w:rsid w:val="006F0244"/>
    <w:rsid w:val="006F079B"/>
    <w:rsid w:val="006F0859"/>
    <w:rsid w:val="006F1DBC"/>
    <w:rsid w:val="006F3A41"/>
    <w:rsid w:val="006F3F91"/>
    <w:rsid w:val="006F4F2D"/>
    <w:rsid w:val="006F50E5"/>
    <w:rsid w:val="006F510C"/>
    <w:rsid w:val="006F66B8"/>
    <w:rsid w:val="006F7F8A"/>
    <w:rsid w:val="00700919"/>
    <w:rsid w:val="00701598"/>
    <w:rsid w:val="007021DE"/>
    <w:rsid w:val="00702238"/>
    <w:rsid w:val="00702860"/>
    <w:rsid w:val="007033E8"/>
    <w:rsid w:val="00703CBB"/>
    <w:rsid w:val="00705673"/>
    <w:rsid w:val="0070731C"/>
    <w:rsid w:val="00711D2D"/>
    <w:rsid w:val="00713761"/>
    <w:rsid w:val="007137A2"/>
    <w:rsid w:val="00714659"/>
    <w:rsid w:val="0071490C"/>
    <w:rsid w:val="00714980"/>
    <w:rsid w:val="00715473"/>
    <w:rsid w:val="00716970"/>
    <w:rsid w:val="00720362"/>
    <w:rsid w:val="00721D14"/>
    <w:rsid w:val="00721E33"/>
    <w:rsid w:val="00722434"/>
    <w:rsid w:val="00723B16"/>
    <w:rsid w:val="00725977"/>
    <w:rsid w:val="00726720"/>
    <w:rsid w:val="00726E51"/>
    <w:rsid w:val="00730F0C"/>
    <w:rsid w:val="007323E8"/>
    <w:rsid w:val="007329CB"/>
    <w:rsid w:val="00732D1E"/>
    <w:rsid w:val="0073366E"/>
    <w:rsid w:val="00733EA0"/>
    <w:rsid w:val="00733F48"/>
    <w:rsid w:val="00734EC2"/>
    <w:rsid w:val="00735A45"/>
    <w:rsid w:val="00736564"/>
    <w:rsid w:val="00736961"/>
    <w:rsid w:val="007373C2"/>
    <w:rsid w:val="00737FA6"/>
    <w:rsid w:val="00740524"/>
    <w:rsid w:val="00740E55"/>
    <w:rsid w:val="007413AA"/>
    <w:rsid w:val="00742D6E"/>
    <w:rsid w:val="007433EF"/>
    <w:rsid w:val="007437D0"/>
    <w:rsid w:val="00743B55"/>
    <w:rsid w:val="00743D0D"/>
    <w:rsid w:val="00744E39"/>
    <w:rsid w:val="0074560E"/>
    <w:rsid w:val="0074645F"/>
    <w:rsid w:val="007473CC"/>
    <w:rsid w:val="007475E3"/>
    <w:rsid w:val="00750FD5"/>
    <w:rsid w:val="007512AD"/>
    <w:rsid w:val="007526FA"/>
    <w:rsid w:val="00752752"/>
    <w:rsid w:val="00752A24"/>
    <w:rsid w:val="00753A5D"/>
    <w:rsid w:val="007545B7"/>
    <w:rsid w:val="00756334"/>
    <w:rsid w:val="00757F97"/>
    <w:rsid w:val="00760027"/>
    <w:rsid w:val="0076333C"/>
    <w:rsid w:val="007634DE"/>
    <w:rsid w:val="00763F24"/>
    <w:rsid w:val="00764108"/>
    <w:rsid w:val="0076410A"/>
    <w:rsid w:val="00764217"/>
    <w:rsid w:val="007644AC"/>
    <w:rsid w:val="00764834"/>
    <w:rsid w:val="00764E61"/>
    <w:rsid w:val="007654A5"/>
    <w:rsid w:val="00765671"/>
    <w:rsid w:val="00765DF0"/>
    <w:rsid w:val="00766049"/>
    <w:rsid w:val="007665E3"/>
    <w:rsid w:val="00766F34"/>
    <w:rsid w:val="00767337"/>
    <w:rsid w:val="007706E4"/>
    <w:rsid w:val="007719F9"/>
    <w:rsid w:val="0077255D"/>
    <w:rsid w:val="00772C7D"/>
    <w:rsid w:val="00772F30"/>
    <w:rsid w:val="00773073"/>
    <w:rsid w:val="007740F0"/>
    <w:rsid w:val="0077414E"/>
    <w:rsid w:val="00774301"/>
    <w:rsid w:val="00774683"/>
    <w:rsid w:val="00774745"/>
    <w:rsid w:val="00774BB7"/>
    <w:rsid w:val="0077590C"/>
    <w:rsid w:val="00775D01"/>
    <w:rsid w:val="00775ED6"/>
    <w:rsid w:val="007762F3"/>
    <w:rsid w:val="00777E7A"/>
    <w:rsid w:val="00777EA9"/>
    <w:rsid w:val="00780437"/>
    <w:rsid w:val="00781211"/>
    <w:rsid w:val="00781C34"/>
    <w:rsid w:val="007833EE"/>
    <w:rsid w:val="007835C6"/>
    <w:rsid w:val="0078471C"/>
    <w:rsid w:val="007847D7"/>
    <w:rsid w:val="00785B3D"/>
    <w:rsid w:val="00787185"/>
    <w:rsid w:val="00787C96"/>
    <w:rsid w:val="00787FB1"/>
    <w:rsid w:val="007903F6"/>
    <w:rsid w:val="00790AD2"/>
    <w:rsid w:val="007915A3"/>
    <w:rsid w:val="00792152"/>
    <w:rsid w:val="00794434"/>
    <w:rsid w:val="0079478B"/>
    <w:rsid w:val="00794B0A"/>
    <w:rsid w:val="00794D27"/>
    <w:rsid w:val="007952A8"/>
    <w:rsid w:val="00795CA7"/>
    <w:rsid w:val="007966B3"/>
    <w:rsid w:val="00797006"/>
    <w:rsid w:val="007A030D"/>
    <w:rsid w:val="007A108B"/>
    <w:rsid w:val="007A4B2C"/>
    <w:rsid w:val="007A5396"/>
    <w:rsid w:val="007A5B91"/>
    <w:rsid w:val="007A6984"/>
    <w:rsid w:val="007A6C4F"/>
    <w:rsid w:val="007A6FF6"/>
    <w:rsid w:val="007A716A"/>
    <w:rsid w:val="007B1768"/>
    <w:rsid w:val="007B1DE8"/>
    <w:rsid w:val="007B1F64"/>
    <w:rsid w:val="007B486B"/>
    <w:rsid w:val="007B4BB7"/>
    <w:rsid w:val="007B4DC8"/>
    <w:rsid w:val="007B6116"/>
    <w:rsid w:val="007B6AEA"/>
    <w:rsid w:val="007B713A"/>
    <w:rsid w:val="007B7779"/>
    <w:rsid w:val="007C0635"/>
    <w:rsid w:val="007C0974"/>
    <w:rsid w:val="007C0A75"/>
    <w:rsid w:val="007C11AC"/>
    <w:rsid w:val="007C155D"/>
    <w:rsid w:val="007C1EBA"/>
    <w:rsid w:val="007C34B5"/>
    <w:rsid w:val="007C3A5D"/>
    <w:rsid w:val="007C4415"/>
    <w:rsid w:val="007C4753"/>
    <w:rsid w:val="007C478F"/>
    <w:rsid w:val="007C4911"/>
    <w:rsid w:val="007C53D0"/>
    <w:rsid w:val="007C5610"/>
    <w:rsid w:val="007C617C"/>
    <w:rsid w:val="007C681A"/>
    <w:rsid w:val="007C6899"/>
    <w:rsid w:val="007D05A0"/>
    <w:rsid w:val="007D06BB"/>
    <w:rsid w:val="007D102E"/>
    <w:rsid w:val="007D15E5"/>
    <w:rsid w:val="007D2114"/>
    <w:rsid w:val="007D2360"/>
    <w:rsid w:val="007D4230"/>
    <w:rsid w:val="007D4BE8"/>
    <w:rsid w:val="007D5A87"/>
    <w:rsid w:val="007D655A"/>
    <w:rsid w:val="007D65E0"/>
    <w:rsid w:val="007D6B93"/>
    <w:rsid w:val="007D73D4"/>
    <w:rsid w:val="007D7C5C"/>
    <w:rsid w:val="007D7F9C"/>
    <w:rsid w:val="007E0D16"/>
    <w:rsid w:val="007E130A"/>
    <w:rsid w:val="007E18DE"/>
    <w:rsid w:val="007E1F26"/>
    <w:rsid w:val="007E2799"/>
    <w:rsid w:val="007E34CD"/>
    <w:rsid w:val="007E3BF5"/>
    <w:rsid w:val="007E3F8D"/>
    <w:rsid w:val="007E7207"/>
    <w:rsid w:val="007F064D"/>
    <w:rsid w:val="007F0C21"/>
    <w:rsid w:val="007F2098"/>
    <w:rsid w:val="007F2534"/>
    <w:rsid w:val="007F3780"/>
    <w:rsid w:val="007F3A6C"/>
    <w:rsid w:val="007F3C4D"/>
    <w:rsid w:val="007F3C6D"/>
    <w:rsid w:val="007F43AD"/>
    <w:rsid w:val="007F580C"/>
    <w:rsid w:val="007F66A6"/>
    <w:rsid w:val="007F67A2"/>
    <w:rsid w:val="007F789E"/>
    <w:rsid w:val="007F7FC2"/>
    <w:rsid w:val="0080130C"/>
    <w:rsid w:val="00801FFB"/>
    <w:rsid w:val="00802018"/>
    <w:rsid w:val="0080282D"/>
    <w:rsid w:val="00803786"/>
    <w:rsid w:val="008045C0"/>
    <w:rsid w:val="00804DAB"/>
    <w:rsid w:val="00805D7E"/>
    <w:rsid w:val="00805EC4"/>
    <w:rsid w:val="008077C4"/>
    <w:rsid w:val="008101C4"/>
    <w:rsid w:val="00810D41"/>
    <w:rsid w:val="00810FD0"/>
    <w:rsid w:val="00812426"/>
    <w:rsid w:val="00812545"/>
    <w:rsid w:val="0081260E"/>
    <w:rsid w:val="008129BB"/>
    <w:rsid w:val="00813BC2"/>
    <w:rsid w:val="0081409A"/>
    <w:rsid w:val="0081495E"/>
    <w:rsid w:val="00814C21"/>
    <w:rsid w:val="00814C2E"/>
    <w:rsid w:val="00815F65"/>
    <w:rsid w:val="008162BC"/>
    <w:rsid w:val="008163DA"/>
    <w:rsid w:val="00816722"/>
    <w:rsid w:val="00816727"/>
    <w:rsid w:val="00817B8C"/>
    <w:rsid w:val="00817E41"/>
    <w:rsid w:val="0082092E"/>
    <w:rsid w:val="008228DB"/>
    <w:rsid w:val="00822E39"/>
    <w:rsid w:val="00824971"/>
    <w:rsid w:val="00825619"/>
    <w:rsid w:val="00826264"/>
    <w:rsid w:val="008263D8"/>
    <w:rsid w:val="008265C8"/>
    <w:rsid w:val="0082727B"/>
    <w:rsid w:val="00827445"/>
    <w:rsid w:val="0083061C"/>
    <w:rsid w:val="0083093A"/>
    <w:rsid w:val="00830B7A"/>
    <w:rsid w:val="00830C3E"/>
    <w:rsid w:val="00830FCD"/>
    <w:rsid w:val="00831DF2"/>
    <w:rsid w:val="00832235"/>
    <w:rsid w:val="00832333"/>
    <w:rsid w:val="00832C72"/>
    <w:rsid w:val="008331D3"/>
    <w:rsid w:val="008335EC"/>
    <w:rsid w:val="008336EA"/>
    <w:rsid w:val="00833C1D"/>
    <w:rsid w:val="00834E64"/>
    <w:rsid w:val="0083514A"/>
    <w:rsid w:val="00835896"/>
    <w:rsid w:val="0083596E"/>
    <w:rsid w:val="00835BA7"/>
    <w:rsid w:val="008365F2"/>
    <w:rsid w:val="00836C2E"/>
    <w:rsid w:val="008372F1"/>
    <w:rsid w:val="008374B2"/>
    <w:rsid w:val="008378D8"/>
    <w:rsid w:val="008403DD"/>
    <w:rsid w:val="00841443"/>
    <w:rsid w:val="0084160B"/>
    <w:rsid w:val="0084230B"/>
    <w:rsid w:val="00843932"/>
    <w:rsid w:val="008463CE"/>
    <w:rsid w:val="00846634"/>
    <w:rsid w:val="00847FF4"/>
    <w:rsid w:val="00850844"/>
    <w:rsid w:val="008510D1"/>
    <w:rsid w:val="0085165F"/>
    <w:rsid w:val="00851847"/>
    <w:rsid w:val="00851E12"/>
    <w:rsid w:val="00852942"/>
    <w:rsid w:val="00852AC4"/>
    <w:rsid w:val="00852CA4"/>
    <w:rsid w:val="008557D3"/>
    <w:rsid w:val="008557E8"/>
    <w:rsid w:val="0085680D"/>
    <w:rsid w:val="00857B74"/>
    <w:rsid w:val="008601C7"/>
    <w:rsid w:val="008604DE"/>
    <w:rsid w:val="008607AB"/>
    <w:rsid w:val="00861144"/>
    <w:rsid w:val="00861325"/>
    <w:rsid w:val="00861797"/>
    <w:rsid w:val="008621F5"/>
    <w:rsid w:val="0086273F"/>
    <w:rsid w:val="008632EC"/>
    <w:rsid w:val="0086360D"/>
    <w:rsid w:val="0086436D"/>
    <w:rsid w:val="0086503E"/>
    <w:rsid w:val="008650B1"/>
    <w:rsid w:val="00865126"/>
    <w:rsid w:val="008655BE"/>
    <w:rsid w:val="00865C4D"/>
    <w:rsid w:val="0086634A"/>
    <w:rsid w:val="00866798"/>
    <w:rsid w:val="008670FB"/>
    <w:rsid w:val="00870000"/>
    <w:rsid w:val="008708F8"/>
    <w:rsid w:val="008709BC"/>
    <w:rsid w:val="00871EB2"/>
    <w:rsid w:val="00873238"/>
    <w:rsid w:val="008737C4"/>
    <w:rsid w:val="00874218"/>
    <w:rsid w:val="008743EB"/>
    <w:rsid w:val="00875DB9"/>
    <w:rsid w:val="00875F7F"/>
    <w:rsid w:val="00876554"/>
    <w:rsid w:val="00876B7C"/>
    <w:rsid w:val="00877174"/>
    <w:rsid w:val="0087769B"/>
    <w:rsid w:val="008776E5"/>
    <w:rsid w:val="008777BD"/>
    <w:rsid w:val="0088163A"/>
    <w:rsid w:val="008819C6"/>
    <w:rsid w:val="008827B4"/>
    <w:rsid w:val="00883B2A"/>
    <w:rsid w:val="00884769"/>
    <w:rsid w:val="00884D7B"/>
    <w:rsid w:val="00884E45"/>
    <w:rsid w:val="00885961"/>
    <w:rsid w:val="00885988"/>
    <w:rsid w:val="00887012"/>
    <w:rsid w:val="008870A7"/>
    <w:rsid w:val="00887903"/>
    <w:rsid w:val="008904D6"/>
    <w:rsid w:val="00891083"/>
    <w:rsid w:val="00893119"/>
    <w:rsid w:val="00893F16"/>
    <w:rsid w:val="00894252"/>
    <w:rsid w:val="0089508D"/>
    <w:rsid w:val="00895D2D"/>
    <w:rsid w:val="00896772"/>
    <w:rsid w:val="008968BE"/>
    <w:rsid w:val="00897088"/>
    <w:rsid w:val="008A14B5"/>
    <w:rsid w:val="008A1DA0"/>
    <w:rsid w:val="008A1E1D"/>
    <w:rsid w:val="008A297A"/>
    <w:rsid w:val="008A2FAE"/>
    <w:rsid w:val="008A3498"/>
    <w:rsid w:val="008A366B"/>
    <w:rsid w:val="008A3993"/>
    <w:rsid w:val="008A4939"/>
    <w:rsid w:val="008A5D1C"/>
    <w:rsid w:val="008A6D02"/>
    <w:rsid w:val="008B00F8"/>
    <w:rsid w:val="008B0357"/>
    <w:rsid w:val="008B095A"/>
    <w:rsid w:val="008B09A2"/>
    <w:rsid w:val="008B0BDE"/>
    <w:rsid w:val="008B134C"/>
    <w:rsid w:val="008B1431"/>
    <w:rsid w:val="008B1591"/>
    <w:rsid w:val="008B1845"/>
    <w:rsid w:val="008B45A7"/>
    <w:rsid w:val="008B5359"/>
    <w:rsid w:val="008B64B5"/>
    <w:rsid w:val="008B791E"/>
    <w:rsid w:val="008C0AB7"/>
    <w:rsid w:val="008C1193"/>
    <w:rsid w:val="008C1CE7"/>
    <w:rsid w:val="008C2BAE"/>
    <w:rsid w:val="008C314F"/>
    <w:rsid w:val="008C3918"/>
    <w:rsid w:val="008C391F"/>
    <w:rsid w:val="008C3988"/>
    <w:rsid w:val="008C3E91"/>
    <w:rsid w:val="008C6A9A"/>
    <w:rsid w:val="008C734C"/>
    <w:rsid w:val="008D0500"/>
    <w:rsid w:val="008D058B"/>
    <w:rsid w:val="008D0A9B"/>
    <w:rsid w:val="008D26B6"/>
    <w:rsid w:val="008D2F16"/>
    <w:rsid w:val="008D332F"/>
    <w:rsid w:val="008D4563"/>
    <w:rsid w:val="008D4993"/>
    <w:rsid w:val="008D60AF"/>
    <w:rsid w:val="008D6447"/>
    <w:rsid w:val="008D704B"/>
    <w:rsid w:val="008E0060"/>
    <w:rsid w:val="008E0907"/>
    <w:rsid w:val="008E0E63"/>
    <w:rsid w:val="008E0EFE"/>
    <w:rsid w:val="008E10DF"/>
    <w:rsid w:val="008E1D40"/>
    <w:rsid w:val="008E3E8D"/>
    <w:rsid w:val="008E51DC"/>
    <w:rsid w:val="008E556E"/>
    <w:rsid w:val="008E5C84"/>
    <w:rsid w:val="008E6BB6"/>
    <w:rsid w:val="008E6C46"/>
    <w:rsid w:val="008E7499"/>
    <w:rsid w:val="008F06A9"/>
    <w:rsid w:val="008F09FD"/>
    <w:rsid w:val="008F0A99"/>
    <w:rsid w:val="008F10B2"/>
    <w:rsid w:val="008F141C"/>
    <w:rsid w:val="008F15A4"/>
    <w:rsid w:val="008F1A04"/>
    <w:rsid w:val="008F1F88"/>
    <w:rsid w:val="008F1FED"/>
    <w:rsid w:val="008F1FF7"/>
    <w:rsid w:val="008F5EC6"/>
    <w:rsid w:val="008F6B9B"/>
    <w:rsid w:val="008F6CA0"/>
    <w:rsid w:val="008F7D8D"/>
    <w:rsid w:val="009024A3"/>
    <w:rsid w:val="009034A5"/>
    <w:rsid w:val="00904312"/>
    <w:rsid w:val="0090456D"/>
    <w:rsid w:val="009049B0"/>
    <w:rsid w:val="00904FC6"/>
    <w:rsid w:val="0090592C"/>
    <w:rsid w:val="0090607A"/>
    <w:rsid w:val="00906CF8"/>
    <w:rsid w:val="009071C6"/>
    <w:rsid w:val="009071F9"/>
    <w:rsid w:val="009073DF"/>
    <w:rsid w:val="00911522"/>
    <w:rsid w:val="00911772"/>
    <w:rsid w:val="00911BE0"/>
    <w:rsid w:val="0091240D"/>
    <w:rsid w:val="00912F67"/>
    <w:rsid w:val="009136A9"/>
    <w:rsid w:val="00913E56"/>
    <w:rsid w:val="00913E78"/>
    <w:rsid w:val="009141A3"/>
    <w:rsid w:val="00914B14"/>
    <w:rsid w:val="00915241"/>
    <w:rsid w:val="00917771"/>
    <w:rsid w:val="00917C87"/>
    <w:rsid w:val="00920040"/>
    <w:rsid w:val="009209FE"/>
    <w:rsid w:val="00920E3E"/>
    <w:rsid w:val="00922A78"/>
    <w:rsid w:val="0092328A"/>
    <w:rsid w:val="009241BF"/>
    <w:rsid w:val="00925844"/>
    <w:rsid w:val="00925914"/>
    <w:rsid w:val="009267CD"/>
    <w:rsid w:val="00926E12"/>
    <w:rsid w:val="009273BE"/>
    <w:rsid w:val="00930136"/>
    <w:rsid w:val="00930C51"/>
    <w:rsid w:val="009311B3"/>
    <w:rsid w:val="0093138A"/>
    <w:rsid w:val="00931E61"/>
    <w:rsid w:val="00931FE3"/>
    <w:rsid w:val="009329DC"/>
    <w:rsid w:val="00932D67"/>
    <w:rsid w:val="00932F9E"/>
    <w:rsid w:val="00934247"/>
    <w:rsid w:val="0093424D"/>
    <w:rsid w:val="00934E7F"/>
    <w:rsid w:val="009351ED"/>
    <w:rsid w:val="00936561"/>
    <w:rsid w:val="00940281"/>
    <w:rsid w:val="009424E6"/>
    <w:rsid w:val="00942AC0"/>
    <w:rsid w:val="009438BC"/>
    <w:rsid w:val="00943FD5"/>
    <w:rsid w:val="0094606D"/>
    <w:rsid w:val="00947EC8"/>
    <w:rsid w:val="009501A8"/>
    <w:rsid w:val="0095045D"/>
    <w:rsid w:val="009511E0"/>
    <w:rsid w:val="00952B07"/>
    <w:rsid w:val="00953C4D"/>
    <w:rsid w:val="00955043"/>
    <w:rsid w:val="00955090"/>
    <w:rsid w:val="00955A6B"/>
    <w:rsid w:val="00955DA1"/>
    <w:rsid w:val="00960720"/>
    <w:rsid w:val="009612F4"/>
    <w:rsid w:val="009619C5"/>
    <w:rsid w:val="00961AEB"/>
    <w:rsid w:val="00962408"/>
    <w:rsid w:val="00963AD3"/>
    <w:rsid w:val="00965B50"/>
    <w:rsid w:val="00967B7C"/>
    <w:rsid w:val="00967D79"/>
    <w:rsid w:val="00967F0C"/>
    <w:rsid w:val="00967F66"/>
    <w:rsid w:val="00971176"/>
    <w:rsid w:val="00971476"/>
    <w:rsid w:val="00971C88"/>
    <w:rsid w:val="0097215C"/>
    <w:rsid w:val="0097276D"/>
    <w:rsid w:val="00972B10"/>
    <w:rsid w:val="00972D92"/>
    <w:rsid w:val="0097332B"/>
    <w:rsid w:val="00973595"/>
    <w:rsid w:val="00974C4C"/>
    <w:rsid w:val="0097529B"/>
    <w:rsid w:val="00975396"/>
    <w:rsid w:val="00976141"/>
    <w:rsid w:val="0097681F"/>
    <w:rsid w:val="00976BFC"/>
    <w:rsid w:val="009776D1"/>
    <w:rsid w:val="009803B7"/>
    <w:rsid w:val="00981D6A"/>
    <w:rsid w:val="0098275F"/>
    <w:rsid w:val="00982C95"/>
    <w:rsid w:val="00984271"/>
    <w:rsid w:val="00984440"/>
    <w:rsid w:val="009863D0"/>
    <w:rsid w:val="009863F9"/>
    <w:rsid w:val="00986973"/>
    <w:rsid w:val="00987601"/>
    <w:rsid w:val="009876CE"/>
    <w:rsid w:val="0099089A"/>
    <w:rsid w:val="00991550"/>
    <w:rsid w:val="009916DA"/>
    <w:rsid w:val="0099235B"/>
    <w:rsid w:val="00992EDF"/>
    <w:rsid w:val="00993C04"/>
    <w:rsid w:val="00993C7D"/>
    <w:rsid w:val="0099471D"/>
    <w:rsid w:val="0099542A"/>
    <w:rsid w:val="009957BD"/>
    <w:rsid w:val="00995D51"/>
    <w:rsid w:val="00996477"/>
    <w:rsid w:val="009975BB"/>
    <w:rsid w:val="00997D6C"/>
    <w:rsid w:val="00997F2E"/>
    <w:rsid w:val="009A0007"/>
    <w:rsid w:val="009A1946"/>
    <w:rsid w:val="009A1BAB"/>
    <w:rsid w:val="009A2626"/>
    <w:rsid w:val="009A50D7"/>
    <w:rsid w:val="009A51CC"/>
    <w:rsid w:val="009A5B3C"/>
    <w:rsid w:val="009A658D"/>
    <w:rsid w:val="009A66C7"/>
    <w:rsid w:val="009A6948"/>
    <w:rsid w:val="009A6AA6"/>
    <w:rsid w:val="009A6DD8"/>
    <w:rsid w:val="009A7457"/>
    <w:rsid w:val="009B0A85"/>
    <w:rsid w:val="009B1039"/>
    <w:rsid w:val="009B13D3"/>
    <w:rsid w:val="009B169B"/>
    <w:rsid w:val="009B1A8E"/>
    <w:rsid w:val="009B3D2B"/>
    <w:rsid w:val="009B428E"/>
    <w:rsid w:val="009B4C5C"/>
    <w:rsid w:val="009B5780"/>
    <w:rsid w:val="009B5D23"/>
    <w:rsid w:val="009B64F8"/>
    <w:rsid w:val="009B71C3"/>
    <w:rsid w:val="009B73C3"/>
    <w:rsid w:val="009B7F70"/>
    <w:rsid w:val="009C095F"/>
    <w:rsid w:val="009C0EA8"/>
    <w:rsid w:val="009C0F59"/>
    <w:rsid w:val="009C1069"/>
    <w:rsid w:val="009C1163"/>
    <w:rsid w:val="009C1231"/>
    <w:rsid w:val="009C1361"/>
    <w:rsid w:val="009C344C"/>
    <w:rsid w:val="009C3685"/>
    <w:rsid w:val="009C3C1B"/>
    <w:rsid w:val="009C45CA"/>
    <w:rsid w:val="009C49CD"/>
    <w:rsid w:val="009C4A38"/>
    <w:rsid w:val="009C563F"/>
    <w:rsid w:val="009C5CB8"/>
    <w:rsid w:val="009C5DB9"/>
    <w:rsid w:val="009C79F2"/>
    <w:rsid w:val="009C7A76"/>
    <w:rsid w:val="009C7D95"/>
    <w:rsid w:val="009C7DDB"/>
    <w:rsid w:val="009D085E"/>
    <w:rsid w:val="009D18CC"/>
    <w:rsid w:val="009D1A32"/>
    <w:rsid w:val="009D1D3A"/>
    <w:rsid w:val="009D252A"/>
    <w:rsid w:val="009D38DA"/>
    <w:rsid w:val="009D38F3"/>
    <w:rsid w:val="009D3BD7"/>
    <w:rsid w:val="009D420C"/>
    <w:rsid w:val="009D6F71"/>
    <w:rsid w:val="009D7262"/>
    <w:rsid w:val="009D7481"/>
    <w:rsid w:val="009E0062"/>
    <w:rsid w:val="009E081A"/>
    <w:rsid w:val="009E0A38"/>
    <w:rsid w:val="009E0B35"/>
    <w:rsid w:val="009E0C24"/>
    <w:rsid w:val="009E1233"/>
    <w:rsid w:val="009E1ED3"/>
    <w:rsid w:val="009E2AC8"/>
    <w:rsid w:val="009E3B1F"/>
    <w:rsid w:val="009E3B29"/>
    <w:rsid w:val="009E4E69"/>
    <w:rsid w:val="009E600A"/>
    <w:rsid w:val="009E628F"/>
    <w:rsid w:val="009E674B"/>
    <w:rsid w:val="009E68E0"/>
    <w:rsid w:val="009E69CA"/>
    <w:rsid w:val="009E7978"/>
    <w:rsid w:val="009F0532"/>
    <w:rsid w:val="009F0C25"/>
    <w:rsid w:val="009F2449"/>
    <w:rsid w:val="009F2655"/>
    <w:rsid w:val="009F2E01"/>
    <w:rsid w:val="009F3E45"/>
    <w:rsid w:val="009F4069"/>
    <w:rsid w:val="009F53C3"/>
    <w:rsid w:val="009F66E2"/>
    <w:rsid w:val="009F689E"/>
    <w:rsid w:val="009F69C2"/>
    <w:rsid w:val="009F6A3A"/>
    <w:rsid w:val="009F793D"/>
    <w:rsid w:val="00A01561"/>
    <w:rsid w:val="00A019C1"/>
    <w:rsid w:val="00A01CD0"/>
    <w:rsid w:val="00A03B17"/>
    <w:rsid w:val="00A040B8"/>
    <w:rsid w:val="00A0449B"/>
    <w:rsid w:val="00A048F3"/>
    <w:rsid w:val="00A04B39"/>
    <w:rsid w:val="00A04EC6"/>
    <w:rsid w:val="00A052E8"/>
    <w:rsid w:val="00A0538B"/>
    <w:rsid w:val="00A06AD3"/>
    <w:rsid w:val="00A104C9"/>
    <w:rsid w:val="00A10C4D"/>
    <w:rsid w:val="00A10E26"/>
    <w:rsid w:val="00A11B39"/>
    <w:rsid w:val="00A11CC1"/>
    <w:rsid w:val="00A126F8"/>
    <w:rsid w:val="00A12878"/>
    <w:rsid w:val="00A134A0"/>
    <w:rsid w:val="00A13973"/>
    <w:rsid w:val="00A13FD3"/>
    <w:rsid w:val="00A16E20"/>
    <w:rsid w:val="00A170AA"/>
    <w:rsid w:val="00A178D2"/>
    <w:rsid w:val="00A17C60"/>
    <w:rsid w:val="00A20229"/>
    <w:rsid w:val="00A20A0D"/>
    <w:rsid w:val="00A20BF2"/>
    <w:rsid w:val="00A21A49"/>
    <w:rsid w:val="00A21FBE"/>
    <w:rsid w:val="00A22B2D"/>
    <w:rsid w:val="00A23354"/>
    <w:rsid w:val="00A23367"/>
    <w:rsid w:val="00A23EB9"/>
    <w:rsid w:val="00A23FCE"/>
    <w:rsid w:val="00A243FB"/>
    <w:rsid w:val="00A249BB"/>
    <w:rsid w:val="00A24E11"/>
    <w:rsid w:val="00A24F81"/>
    <w:rsid w:val="00A24FAD"/>
    <w:rsid w:val="00A25C12"/>
    <w:rsid w:val="00A26079"/>
    <w:rsid w:val="00A26584"/>
    <w:rsid w:val="00A30E20"/>
    <w:rsid w:val="00A31DEC"/>
    <w:rsid w:val="00A31EDE"/>
    <w:rsid w:val="00A33288"/>
    <w:rsid w:val="00A333F2"/>
    <w:rsid w:val="00A33AA4"/>
    <w:rsid w:val="00A35BD1"/>
    <w:rsid w:val="00A37044"/>
    <w:rsid w:val="00A37257"/>
    <w:rsid w:val="00A421F4"/>
    <w:rsid w:val="00A4261F"/>
    <w:rsid w:val="00A4278F"/>
    <w:rsid w:val="00A429AC"/>
    <w:rsid w:val="00A431DF"/>
    <w:rsid w:val="00A44875"/>
    <w:rsid w:val="00A45ACA"/>
    <w:rsid w:val="00A45BBA"/>
    <w:rsid w:val="00A50160"/>
    <w:rsid w:val="00A51227"/>
    <w:rsid w:val="00A525DF"/>
    <w:rsid w:val="00A52D12"/>
    <w:rsid w:val="00A52ED3"/>
    <w:rsid w:val="00A536D5"/>
    <w:rsid w:val="00A54B46"/>
    <w:rsid w:val="00A54F97"/>
    <w:rsid w:val="00A555D3"/>
    <w:rsid w:val="00A55AED"/>
    <w:rsid w:val="00A5667E"/>
    <w:rsid w:val="00A56986"/>
    <w:rsid w:val="00A60414"/>
    <w:rsid w:val="00A6227C"/>
    <w:rsid w:val="00A62640"/>
    <w:rsid w:val="00A628BB"/>
    <w:rsid w:val="00A62BEB"/>
    <w:rsid w:val="00A62E74"/>
    <w:rsid w:val="00A63269"/>
    <w:rsid w:val="00A63E75"/>
    <w:rsid w:val="00A65E5F"/>
    <w:rsid w:val="00A66D13"/>
    <w:rsid w:val="00A670D0"/>
    <w:rsid w:val="00A702F3"/>
    <w:rsid w:val="00A7144E"/>
    <w:rsid w:val="00A72906"/>
    <w:rsid w:val="00A73F85"/>
    <w:rsid w:val="00A742A6"/>
    <w:rsid w:val="00A7649D"/>
    <w:rsid w:val="00A801B7"/>
    <w:rsid w:val="00A80634"/>
    <w:rsid w:val="00A806FE"/>
    <w:rsid w:val="00A811BB"/>
    <w:rsid w:val="00A81659"/>
    <w:rsid w:val="00A822F7"/>
    <w:rsid w:val="00A827D9"/>
    <w:rsid w:val="00A834DC"/>
    <w:rsid w:val="00A83527"/>
    <w:rsid w:val="00A840BA"/>
    <w:rsid w:val="00A848F9"/>
    <w:rsid w:val="00A85608"/>
    <w:rsid w:val="00A8592D"/>
    <w:rsid w:val="00A85972"/>
    <w:rsid w:val="00A85A3E"/>
    <w:rsid w:val="00A85B7C"/>
    <w:rsid w:val="00A86997"/>
    <w:rsid w:val="00A86D8B"/>
    <w:rsid w:val="00A86EE6"/>
    <w:rsid w:val="00A87CD5"/>
    <w:rsid w:val="00A87D2B"/>
    <w:rsid w:val="00A924F8"/>
    <w:rsid w:val="00A92581"/>
    <w:rsid w:val="00A9310D"/>
    <w:rsid w:val="00A9341F"/>
    <w:rsid w:val="00A9532B"/>
    <w:rsid w:val="00A95DDF"/>
    <w:rsid w:val="00A960C6"/>
    <w:rsid w:val="00A97A48"/>
    <w:rsid w:val="00AA0991"/>
    <w:rsid w:val="00AA0E0A"/>
    <w:rsid w:val="00AA1AB4"/>
    <w:rsid w:val="00AA24A9"/>
    <w:rsid w:val="00AA36B2"/>
    <w:rsid w:val="00AA3B95"/>
    <w:rsid w:val="00AA443A"/>
    <w:rsid w:val="00AA614B"/>
    <w:rsid w:val="00AA65D5"/>
    <w:rsid w:val="00AA6ADC"/>
    <w:rsid w:val="00AA7307"/>
    <w:rsid w:val="00AA7C33"/>
    <w:rsid w:val="00AB0521"/>
    <w:rsid w:val="00AB076E"/>
    <w:rsid w:val="00AB0789"/>
    <w:rsid w:val="00AB0CFC"/>
    <w:rsid w:val="00AB0D5E"/>
    <w:rsid w:val="00AB0ED0"/>
    <w:rsid w:val="00AB112F"/>
    <w:rsid w:val="00AB114D"/>
    <w:rsid w:val="00AB180B"/>
    <w:rsid w:val="00AB198B"/>
    <w:rsid w:val="00AB1BA4"/>
    <w:rsid w:val="00AB1BBF"/>
    <w:rsid w:val="00AB46BE"/>
    <w:rsid w:val="00AB5876"/>
    <w:rsid w:val="00AB63A9"/>
    <w:rsid w:val="00AB644F"/>
    <w:rsid w:val="00AB71EE"/>
    <w:rsid w:val="00AB736F"/>
    <w:rsid w:val="00AC03B6"/>
    <w:rsid w:val="00AC04E9"/>
    <w:rsid w:val="00AC1572"/>
    <w:rsid w:val="00AC3D37"/>
    <w:rsid w:val="00AC4769"/>
    <w:rsid w:val="00AC53BA"/>
    <w:rsid w:val="00AC695D"/>
    <w:rsid w:val="00AC6B4B"/>
    <w:rsid w:val="00AC6F2D"/>
    <w:rsid w:val="00AC7D7B"/>
    <w:rsid w:val="00AD0113"/>
    <w:rsid w:val="00AD058C"/>
    <w:rsid w:val="00AD1DF6"/>
    <w:rsid w:val="00AD280C"/>
    <w:rsid w:val="00AD3FE8"/>
    <w:rsid w:val="00AD416B"/>
    <w:rsid w:val="00AD4340"/>
    <w:rsid w:val="00AD461A"/>
    <w:rsid w:val="00AD4712"/>
    <w:rsid w:val="00AD5960"/>
    <w:rsid w:val="00AD753E"/>
    <w:rsid w:val="00AD75CD"/>
    <w:rsid w:val="00AD7E92"/>
    <w:rsid w:val="00AE0AFA"/>
    <w:rsid w:val="00AE0DA8"/>
    <w:rsid w:val="00AE1927"/>
    <w:rsid w:val="00AE24FE"/>
    <w:rsid w:val="00AE35DA"/>
    <w:rsid w:val="00AE3C75"/>
    <w:rsid w:val="00AE4986"/>
    <w:rsid w:val="00AE4E29"/>
    <w:rsid w:val="00AE5B40"/>
    <w:rsid w:val="00AE7C8D"/>
    <w:rsid w:val="00AF01FB"/>
    <w:rsid w:val="00AF0532"/>
    <w:rsid w:val="00AF1193"/>
    <w:rsid w:val="00AF1312"/>
    <w:rsid w:val="00AF240E"/>
    <w:rsid w:val="00AF2F5A"/>
    <w:rsid w:val="00AF2FE4"/>
    <w:rsid w:val="00AF3846"/>
    <w:rsid w:val="00AF4695"/>
    <w:rsid w:val="00AF46A4"/>
    <w:rsid w:val="00AF49E1"/>
    <w:rsid w:val="00AF53F2"/>
    <w:rsid w:val="00AF5B30"/>
    <w:rsid w:val="00B00371"/>
    <w:rsid w:val="00B003C3"/>
    <w:rsid w:val="00B003CB"/>
    <w:rsid w:val="00B00601"/>
    <w:rsid w:val="00B00A77"/>
    <w:rsid w:val="00B01DAA"/>
    <w:rsid w:val="00B02163"/>
    <w:rsid w:val="00B03C37"/>
    <w:rsid w:val="00B0471D"/>
    <w:rsid w:val="00B04FA8"/>
    <w:rsid w:val="00B06A33"/>
    <w:rsid w:val="00B07F9D"/>
    <w:rsid w:val="00B104A3"/>
    <w:rsid w:val="00B10E22"/>
    <w:rsid w:val="00B10F23"/>
    <w:rsid w:val="00B10F51"/>
    <w:rsid w:val="00B120A1"/>
    <w:rsid w:val="00B12100"/>
    <w:rsid w:val="00B124AE"/>
    <w:rsid w:val="00B1301A"/>
    <w:rsid w:val="00B13268"/>
    <w:rsid w:val="00B1342C"/>
    <w:rsid w:val="00B136D1"/>
    <w:rsid w:val="00B142D3"/>
    <w:rsid w:val="00B15866"/>
    <w:rsid w:val="00B16894"/>
    <w:rsid w:val="00B177D1"/>
    <w:rsid w:val="00B203CC"/>
    <w:rsid w:val="00B21FE7"/>
    <w:rsid w:val="00B22D96"/>
    <w:rsid w:val="00B23521"/>
    <w:rsid w:val="00B23CEC"/>
    <w:rsid w:val="00B23E8D"/>
    <w:rsid w:val="00B247C4"/>
    <w:rsid w:val="00B24AD2"/>
    <w:rsid w:val="00B25242"/>
    <w:rsid w:val="00B26770"/>
    <w:rsid w:val="00B26B26"/>
    <w:rsid w:val="00B26E4B"/>
    <w:rsid w:val="00B2720F"/>
    <w:rsid w:val="00B3034A"/>
    <w:rsid w:val="00B31F9E"/>
    <w:rsid w:val="00B32042"/>
    <w:rsid w:val="00B330BB"/>
    <w:rsid w:val="00B330DE"/>
    <w:rsid w:val="00B354B3"/>
    <w:rsid w:val="00B35EAE"/>
    <w:rsid w:val="00B3675E"/>
    <w:rsid w:val="00B36856"/>
    <w:rsid w:val="00B36975"/>
    <w:rsid w:val="00B375F5"/>
    <w:rsid w:val="00B4069F"/>
    <w:rsid w:val="00B41B46"/>
    <w:rsid w:val="00B41EC1"/>
    <w:rsid w:val="00B42112"/>
    <w:rsid w:val="00B421DB"/>
    <w:rsid w:val="00B435E2"/>
    <w:rsid w:val="00B44505"/>
    <w:rsid w:val="00B45DE3"/>
    <w:rsid w:val="00B464B5"/>
    <w:rsid w:val="00B50D6C"/>
    <w:rsid w:val="00B525FB"/>
    <w:rsid w:val="00B52E22"/>
    <w:rsid w:val="00B53CD6"/>
    <w:rsid w:val="00B54F74"/>
    <w:rsid w:val="00B55C96"/>
    <w:rsid w:val="00B55F5E"/>
    <w:rsid w:val="00B56400"/>
    <w:rsid w:val="00B567D2"/>
    <w:rsid w:val="00B577BB"/>
    <w:rsid w:val="00B577F1"/>
    <w:rsid w:val="00B579F9"/>
    <w:rsid w:val="00B57AD2"/>
    <w:rsid w:val="00B57CE4"/>
    <w:rsid w:val="00B602F3"/>
    <w:rsid w:val="00B619EB"/>
    <w:rsid w:val="00B61C98"/>
    <w:rsid w:val="00B61CB7"/>
    <w:rsid w:val="00B61D42"/>
    <w:rsid w:val="00B62679"/>
    <w:rsid w:val="00B62A08"/>
    <w:rsid w:val="00B62E0C"/>
    <w:rsid w:val="00B62F58"/>
    <w:rsid w:val="00B63F2C"/>
    <w:rsid w:val="00B650B2"/>
    <w:rsid w:val="00B70B77"/>
    <w:rsid w:val="00B70FC3"/>
    <w:rsid w:val="00B73179"/>
    <w:rsid w:val="00B73CC8"/>
    <w:rsid w:val="00B73DEC"/>
    <w:rsid w:val="00B745F6"/>
    <w:rsid w:val="00B74DCB"/>
    <w:rsid w:val="00B75011"/>
    <w:rsid w:val="00B75548"/>
    <w:rsid w:val="00B758AA"/>
    <w:rsid w:val="00B75933"/>
    <w:rsid w:val="00B75CC1"/>
    <w:rsid w:val="00B7622C"/>
    <w:rsid w:val="00B76599"/>
    <w:rsid w:val="00B7662A"/>
    <w:rsid w:val="00B82A82"/>
    <w:rsid w:val="00B83A31"/>
    <w:rsid w:val="00B84391"/>
    <w:rsid w:val="00B85ABA"/>
    <w:rsid w:val="00B8618A"/>
    <w:rsid w:val="00B86F66"/>
    <w:rsid w:val="00B874A7"/>
    <w:rsid w:val="00B878AC"/>
    <w:rsid w:val="00B87DCF"/>
    <w:rsid w:val="00B91254"/>
    <w:rsid w:val="00B91D66"/>
    <w:rsid w:val="00B92B7D"/>
    <w:rsid w:val="00B92E9F"/>
    <w:rsid w:val="00B92EEC"/>
    <w:rsid w:val="00B94BB2"/>
    <w:rsid w:val="00B955FE"/>
    <w:rsid w:val="00B95721"/>
    <w:rsid w:val="00B95F9D"/>
    <w:rsid w:val="00B960E3"/>
    <w:rsid w:val="00B96142"/>
    <w:rsid w:val="00B965A9"/>
    <w:rsid w:val="00B970FC"/>
    <w:rsid w:val="00BA01FD"/>
    <w:rsid w:val="00BA08D7"/>
    <w:rsid w:val="00BA0EA7"/>
    <w:rsid w:val="00BA1B10"/>
    <w:rsid w:val="00BA1DB3"/>
    <w:rsid w:val="00BA2454"/>
    <w:rsid w:val="00BA29F5"/>
    <w:rsid w:val="00BA305E"/>
    <w:rsid w:val="00BA352A"/>
    <w:rsid w:val="00BA3CED"/>
    <w:rsid w:val="00BA4003"/>
    <w:rsid w:val="00BA46BD"/>
    <w:rsid w:val="00BA5251"/>
    <w:rsid w:val="00BA5FC6"/>
    <w:rsid w:val="00BA649E"/>
    <w:rsid w:val="00BA656D"/>
    <w:rsid w:val="00BA670A"/>
    <w:rsid w:val="00BA72F0"/>
    <w:rsid w:val="00BA77FE"/>
    <w:rsid w:val="00BA7F61"/>
    <w:rsid w:val="00BB013C"/>
    <w:rsid w:val="00BB0733"/>
    <w:rsid w:val="00BB19C5"/>
    <w:rsid w:val="00BB20D2"/>
    <w:rsid w:val="00BB2AAF"/>
    <w:rsid w:val="00BB3933"/>
    <w:rsid w:val="00BB4507"/>
    <w:rsid w:val="00BB467D"/>
    <w:rsid w:val="00BB47FD"/>
    <w:rsid w:val="00BB51E6"/>
    <w:rsid w:val="00BB5C37"/>
    <w:rsid w:val="00BB5DE5"/>
    <w:rsid w:val="00BB623A"/>
    <w:rsid w:val="00BB629E"/>
    <w:rsid w:val="00BB7431"/>
    <w:rsid w:val="00BB7D4A"/>
    <w:rsid w:val="00BC0732"/>
    <w:rsid w:val="00BC077E"/>
    <w:rsid w:val="00BC1448"/>
    <w:rsid w:val="00BC153F"/>
    <w:rsid w:val="00BC20BC"/>
    <w:rsid w:val="00BC3072"/>
    <w:rsid w:val="00BC374B"/>
    <w:rsid w:val="00BC38B1"/>
    <w:rsid w:val="00BC40C0"/>
    <w:rsid w:val="00BC4443"/>
    <w:rsid w:val="00BC5170"/>
    <w:rsid w:val="00BC60A5"/>
    <w:rsid w:val="00BC60E2"/>
    <w:rsid w:val="00BC6544"/>
    <w:rsid w:val="00BC6933"/>
    <w:rsid w:val="00BC7186"/>
    <w:rsid w:val="00BC7829"/>
    <w:rsid w:val="00BD0D90"/>
    <w:rsid w:val="00BD1AFA"/>
    <w:rsid w:val="00BD2690"/>
    <w:rsid w:val="00BD282C"/>
    <w:rsid w:val="00BD2CED"/>
    <w:rsid w:val="00BD3738"/>
    <w:rsid w:val="00BD394F"/>
    <w:rsid w:val="00BD4267"/>
    <w:rsid w:val="00BD4A44"/>
    <w:rsid w:val="00BD4FEF"/>
    <w:rsid w:val="00BD5406"/>
    <w:rsid w:val="00BD546F"/>
    <w:rsid w:val="00BD6541"/>
    <w:rsid w:val="00BD6A74"/>
    <w:rsid w:val="00BD6BD6"/>
    <w:rsid w:val="00BD6CCF"/>
    <w:rsid w:val="00BD721B"/>
    <w:rsid w:val="00BD73C5"/>
    <w:rsid w:val="00BE0789"/>
    <w:rsid w:val="00BE0B09"/>
    <w:rsid w:val="00BE102E"/>
    <w:rsid w:val="00BE10B1"/>
    <w:rsid w:val="00BE29CD"/>
    <w:rsid w:val="00BE2A4A"/>
    <w:rsid w:val="00BE35C4"/>
    <w:rsid w:val="00BE383A"/>
    <w:rsid w:val="00BE4137"/>
    <w:rsid w:val="00BE432F"/>
    <w:rsid w:val="00BE4608"/>
    <w:rsid w:val="00BE5051"/>
    <w:rsid w:val="00BE517F"/>
    <w:rsid w:val="00BE521C"/>
    <w:rsid w:val="00BE524E"/>
    <w:rsid w:val="00BE532F"/>
    <w:rsid w:val="00BE6A34"/>
    <w:rsid w:val="00BE6AC8"/>
    <w:rsid w:val="00BF0396"/>
    <w:rsid w:val="00BF049D"/>
    <w:rsid w:val="00BF099F"/>
    <w:rsid w:val="00BF0F1B"/>
    <w:rsid w:val="00BF1356"/>
    <w:rsid w:val="00BF16F4"/>
    <w:rsid w:val="00BF17F1"/>
    <w:rsid w:val="00BF1BC0"/>
    <w:rsid w:val="00BF1BED"/>
    <w:rsid w:val="00BF26AE"/>
    <w:rsid w:val="00BF2BCB"/>
    <w:rsid w:val="00BF2C58"/>
    <w:rsid w:val="00BF2F1A"/>
    <w:rsid w:val="00BF3896"/>
    <w:rsid w:val="00BF4528"/>
    <w:rsid w:val="00BF466F"/>
    <w:rsid w:val="00BF4B90"/>
    <w:rsid w:val="00BF5F9E"/>
    <w:rsid w:val="00BF7722"/>
    <w:rsid w:val="00C00622"/>
    <w:rsid w:val="00C01518"/>
    <w:rsid w:val="00C023BA"/>
    <w:rsid w:val="00C02DD6"/>
    <w:rsid w:val="00C03412"/>
    <w:rsid w:val="00C04035"/>
    <w:rsid w:val="00C047C4"/>
    <w:rsid w:val="00C06836"/>
    <w:rsid w:val="00C0771C"/>
    <w:rsid w:val="00C07AF6"/>
    <w:rsid w:val="00C07D5A"/>
    <w:rsid w:val="00C10439"/>
    <w:rsid w:val="00C104B7"/>
    <w:rsid w:val="00C10D0E"/>
    <w:rsid w:val="00C119BE"/>
    <w:rsid w:val="00C120BE"/>
    <w:rsid w:val="00C12941"/>
    <w:rsid w:val="00C1346C"/>
    <w:rsid w:val="00C137E7"/>
    <w:rsid w:val="00C13C79"/>
    <w:rsid w:val="00C14562"/>
    <w:rsid w:val="00C1478D"/>
    <w:rsid w:val="00C15508"/>
    <w:rsid w:val="00C15CF5"/>
    <w:rsid w:val="00C165C3"/>
    <w:rsid w:val="00C20BC8"/>
    <w:rsid w:val="00C2190D"/>
    <w:rsid w:val="00C2193C"/>
    <w:rsid w:val="00C23A7C"/>
    <w:rsid w:val="00C247C8"/>
    <w:rsid w:val="00C24F81"/>
    <w:rsid w:val="00C25DB6"/>
    <w:rsid w:val="00C2643F"/>
    <w:rsid w:val="00C27AA0"/>
    <w:rsid w:val="00C27B7F"/>
    <w:rsid w:val="00C30472"/>
    <w:rsid w:val="00C319AF"/>
    <w:rsid w:val="00C31B26"/>
    <w:rsid w:val="00C31F7C"/>
    <w:rsid w:val="00C326C6"/>
    <w:rsid w:val="00C32876"/>
    <w:rsid w:val="00C32B69"/>
    <w:rsid w:val="00C32C0C"/>
    <w:rsid w:val="00C32C94"/>
    <w:rsid w:val="00C33287"/>
    <w:rsid w:val="00C33A1A"/>
    <w:rsid w:val="00C34156"/>
    <w:rsid w:val="00C3483C"/>
    <w:rsid w:val="00C35542"/>
    <w:rsid w:val="00C36E38"/>
    <w:rsid w:val="00C378F4"/>
    <w:rsid w:val="00C40123"/>
    <w:rsid w:val="00C4049C"/>
    <w:rsid w:val="00C40C44"/>
    <w:rsid w:val="00C413BD"/>
    <w:rsid w:val="00C425C9"/>
    <w:rsid w:val="00C42EA1"/>
    <w:rsid w:val="00C4338C"/>
    <w:rsid w:val="00C438A5"/>
    <w:rsid w:val="00C4481E"/>
    <w:rsid w:val="00C45EE4"/>
    <w:rsid w:val="00C46561"/>
    <w:rsid w:val="00C46BC4"/>
    <w:rsid w:val="00C46D53"/>
    <w:rsid w:val="00C47501"/>
    <w:rsid w:val="00C47BD8"/>
    <w:rsid w:val="00C47E86"/>
    <w:rsid w:val="00C50804"/>
    <w:rsid w:val="00C50F66"/>
    <w:rsid w:val="00C5226F"/>
    <w:rsid w:val="00C53063"/>
    <w:rsid w:val="00C54528"/>
    <w:rsid w:val="00C5572D"/>
    <w:rsid w:val="00C5579B"/>
    <w:rsid w:val="00C55ADB"/>
    <w:rsid w:val="00C57535"/>
    <w:rsid w:val="00C5773C"/>
    <w:rsid w:val="00C577B5"/>
    <w:rsid w:val="00C6005A"/>
    <w:rsid w:val="00C60243"/>
    <w:rsid w:val="00C60A56"/>
    <w:rsid w:val="00C60D54"/>
    <w:rsid w:val="00C60F25"/>
    <w:rsid w:val="00C610E9"/>
    <w:rsid w:val="00C614A9"/>
    <w:rsid w:val="00C61507"/>
    <w:rsid w:val="00C61578"/>
    <w:rsid w:val="00C625F0"/>
    <w:rsid w:val="00C627D4"/>
    <w:rsid w:val="00C62BB4"/>
    <w:rsid w:val="00C62D25"/>
    <w:rsid w:val="00C63EAE"/>
    <w:rsid w:val="00C64135"/>
    <w:rsid w:val="00C64ADB"/>
    <w:rsid w:val="00C656A9"/>
    <w:rsid w:val="00C66344"/>
    <w:rsid w:val="00C6639E"/>
    <w:rsid w:val="00C66CDD"/>
    <w:rsid w:val="00C674D5"/>
    <w:rsid w:val="00C7027E"/>
    <w:rsid w:val="00C70569"/>
    <w:rsid w:val="00C70B14"/>
    <w:rsid w:val="00C711B6"/>
    <w:rsid w:val="00C7145F"/>
    <w:rsid w:val="00C71A31"/>
    <w:rsid w:val="00C75ED5"/>
    <w:rsid w:val="00C75F1B"/>
    <w:rsid w:val="00C7600B"/>
    <w:rsid w:val="00C76059"/>
    <w:rsid w:val="00C76FD2"/>
    <w:rsid w:val="00C80877"/>
    <w:rsid w:val="00C80ECF"/>
    <w:rsid w:val="00C83A03"/>
    <w:rsid w:val="00C83B4F"/>
    <w:rsid w:val="00C866F5"/>
    <w:rsid w:val="00C8696E"/>
    <w:rsid w:val="00C86DBD"/>
    <w:rsid w:val="00C87FE0"/>
    <w:rsid w:val="00C90EBD"/>
    <w:rsid w:val="00C91242"/>
    <w:rsid w:val="00C9150E"/>
    <w:rsid w:val="00C9259E"/>
    <w:rsid w:val="00C92DBF"/>
    <w:rsid w:val="00C934D1"/>
    <w:rsid w:val="00C93E7A"/>
    <w:rsid w:val="00C943F6"/>
    <w:rsid w:val="00C94A97"/>
    <w:rsid w:val="00C94FD1"/>
    <w:rsid w:val="00C957B7"/>
    <w:rsid w:val="00C9669C"/>
    <w:rsid w:val="00C9692C"/>
    <w:rsid w:val="00C97472"/>
    <w:rsid w:val="00C97698"/>
    <w:rsid w:val="00CA0909"/>
    <w:rsid w:val="00CA15C2"/>
    <w:rsid w:val="00CA1649"/>
    <w:rsid w:val="00CA1A77"/>
    <w:rsid w:val="00CA223B"/>
    <w:rsid w:val="00CA2BD5"/>
    <w:rsid w:val="00CA353C"/>
    <w:rsid w:val="00CA3FDF"/>
    <w:rsid w:val="00CA442C"/>
    <w:rsid w:val="00CA45F8"/>
    <w:rsid w:val="00CA4867"/>
    <w:rsid w:val="00CA4A7B"/>
    <w:rsid w:val="00CA4FB1"/>
    <w:rsid w:val="00CA5958"/>
    <w:rsid w:val="00CA69B6"/>
    <w:rsid w:val="00CA78D9"/>
    <w:rsid w:val="00CB06E2"/>
    <w:rsid w:val="00CB0B5F"/>
    <w:rsid w:val="00CB1128"/>
    <w:rsid w:val="00CB166E"/>
    <w:rsid w:val="00CB187D"/>
    <w:rsid w:val="00CB1BA9"/>
    <w:rsid w:val="00CB1DA0"/>
    <w:rsid w:val="00CB24B7"/>
    <w:rsid w:val="00CB2B2D"/>
    <w:rsid w:val="00CB32EE"/>
    <w:rsid w:val="00CB3BA3"/>
    <w:rsid w:val="00CB3D1D"/>
    <w:rsid w:val="00CB3DB9"/>
    <w:rsid w:val="00CB405F"/>
    <w:rsid w:val="00CB45A8"/>
    <w:rsid w:val="00CB48BB"/>
    <w:rsid w:val="00CB48C1"/>
    <w:rsid w:val="00CB501C"/>
    <w:rsid w:val="00CB592F"/>
    <w:rsid w:val="00CB5C7E"/>
    <w:rsid w:val="00CB66AE"/>
    <w:rsid w:val="00CB7E8D"/>
    <w:rsid w:val="00CC03BD"/>
    <w:rsid w:val="00CC064C"/>
    <w:rsid w:val="00CC1449"/>
    <w:rsid w:val="00CC25C1"/>
    <w:rsid w:val="00CC3A34"/>
    <w:rsid w:val="00CC4929"/>
    <w:rsid w:val="00CC4C5C"/>
    <w:rsid w:val="00CC4D09"/>
    <w:rsid w:val="00CC64D1"/>
    <w:rsid w:val="00CC6FC6"/>
    <w:rsid w:val="00CC7491"/>
    <w:rsid w:val="00CC7D00"/>
    <w:rsid w:val="00CD04C0"/>
    <w:rsid w:val="00CD0580"/>
    <w:rsid w:val="00CD0F50"/>
    <w:rsid w:val="00CD19FA"/>
    <w:rsid w:val="00CD2656"/>
    <w:rsid w:val="00CD277F"/>
    <w:rsid w:val="00CD390A"/>
    <w:rsid w:val="00CD3C95"/>
    <w:rsid w:val="00CD49E0"/>
    <w:rsid w:val="00CD4CAD"/>
    <w:rsid w:val="00CD54A9"/>
    <w:rsid w:val="00CD661E"/>
    <w:rsid w:val="00CD6679"/>
    <w:rsid w:val="00CD70A3"/>
    <w:rsid w:val="00CD71D3"/>
    <w:rsid w:val="00CE08D9"/>
    <w:rsid w:val="00CE216A"/>
    <w:rsid w:val="00CE2A7B"/>
    <w:rsid w:val="00CE2A89"/>
    <w:rsid w:val="00CE3862"/>
    <w:rsid w:val="00CE3D50"/>
    <w:rsid w:val="00CE3F1D"/>
    <w:rsid w:val="00CE4C52"/>
    <w:rsid w:val="00CE5710"/>
    <w:rsid w:val="00CE6E7F"/>
    <w:rsid w:val="00CE739F"/>
    <w:rsid w:val="00CE74D6"/>
    <w:rsid w:val="00CE7BD1"/>
    <w:rsid w:val="00CF0DE8"/>
    <w:rsid w:val="00CF265E"/>
    <w:rsid w:val="00CF27C8"/>
    <w:rsid w:val="00CF30C6"/>
    <w:rsid w:val="00CF32D3"/>
    <w:rsid w:val="00CF36A6"/>
    <w:rsid w:val="00CF3E8E"/>
    <w:rsid w:val="00CF4683"/>
    <w:rsid w:val="00CF5FEF"/>
    <w:rsid w:val="00CF693A"/>
    <w:rsid w:val="00CF6C86"/>
    <w:rsid w:val="00CF7C39"/>
    <w:rsid w:val="00D00175"/>
    <w:rsid w:val="00D01467"/>
    <w:rsid w:val="00D016A5"/>
    <w:rsid w:val="00D017A6"/>
    <w:rsid w:val="00D02944"/>
    <w:rsid w:val="00D02DB2"/>
    <w:rsid w:val="00D044B3"/>
    <w:rsid w:val="00D0457D"/>
    <w:rsid w:val="00D04A2A"/>
    <w:rsid w:val="00D055F9"/>
    <w:rsid w:val="00D05B29"/>
    <w:rsid w:val="00D05D48"/>
    <w:rsid w:val="00D068AF"/>
    <w:rsid w:val="00D06E91"/>
    <w:rsid w:val="00D07E55"/>
    <w:rsid w:val="00D10281"/>
    <w:rsid w:val="00D1063C"/>
    <w:rsid w:val="00D10795"/>
    <w:rsid w:val="00D10DA1"/>
    <w:rsid w:val="00D112D9"/>
    <w:rsid w:val="00D1185E"/>
    <w:rsid w:val="00D118D4"/>
    <w:rsid w:val="00D11B94"/>
    <w:rsid w:val="00D11DDE"/>
    <w:rsid w:val="00D12D7E"/>
    <w:rsid w:val="00D133D4"/>
    <w:rsid w:val="00D13D37"/>
    <w:rsid w:val="00D13FBB"/>
    <w:rsid w:val="00D14669"/>
    <w:rsid w:val="00D15D0D"/>
    <w:rsid w:val="00D171C5"/>
    <w:rsid w:val="00D1759F"/>
    <w:rsid w:val="00D200A9"/>
    <w:rsid w:val="00D20257"/>
    <w:rsid w:val="00D204D9"/>
    <w:rsid w:val="00D2062C"/>
    <w:rsid w:val="00D22CDC"/>
    <w:rsid w:val="00D239F8"/>
    <w:rsid w:val="00D25C6A"/>
    <w:rsid w:val="00D261E6"/>
    <w:rsid w:val="00D26822"/>
    <w:rsid w:val="00D272C3"/>
    <w:rsid w:val="00D27A54"/>
    <w:rsid w:val="00D27E40"/>
    <w:rsid w:val="00D3006B"/>
    <w:rsid w:val="00D32A55"/>
    <w:rsid w:val="00D33980"/>
    <w:rsid w:val="00D33B90"/>
    <w:rsid w:val="00D342FB"/>
    <w:rsid w:val="00D34D2F"/>
    <w:rsid w:val="00D352E5"/>
    <w:rsid w:val="00D3575A"/>
    <w:rsid w:val="00D36875"/>
    <w:rsid w:val="00D37DB1"/>
    <w:rsid w:val="00D40008"/>
    <w:rsid w:val="00D40B39"/>
    <w:rsid w:val="00D41E9C"/>
    <w:rsid w:val="00D425F3"/>
    <w:rsid w:val="00D44003"/>
    <w:rsid w:val="00D451A6"/>
    <w:rsid w:val="00D45B3D"/>
    <w:rsid w:val="00D46E6D"/>
    <w:rsid w:val="00D46FF7"/>
    <w:rsid w:val="00D47345"/>
    <w:rsid w:val="00D477AA"/>
    <w:rsid w:val="00D479B2"/>
    <w:rsid w:val="00D506D4"/>
    <w:rsid w:val="00D5174B"/>
    <w:rsid w:val="00D519F4"/>
    <w:rsid w:val="00D52A2C"/>
    <w:rsid w:val="00D5376C"/>
    <w:rsid w:val="00D5398D"/>
    <w:rsid w:val="00D54008"/>
    <w:rsid w:val="00D559DF"/>
    <w:rsid w:val="00D55A83"/>
    <w:rsid w:val="00D56358"/>
    <w:rsid w:val="00D56E00"/>
    <w:rsid w:val="00D57876"/>
    <w:rsid w:val="00D613DC"/>
    <w:rsid w:val="00D613E9"/>
    <w:rsid w:val="00D619E9"/>
    <w:rsid w:val="00D6208B"/>
    <w:rsid w:val="00D62423"/>
    <w:rsid w:val="00D62941"/>
    <w:rsid w:val="00D62D3D"/>
    <w:rsid w:val="00D631D9"/>
    <w:rsid w:val="00D63418"/>
    <w:rsid w:val="00D6459E"/>
    <w:rsid w:val="00D652C3"/>
    <w:rsid w:val="00D65614"/>
    <w:rsid w:val="00D65F1E"/>
    <w:rsid w:val="00D66666"/>
    <w:rsid w:val="00D66FE5"/>
    <w:rsid w:val="00D67197"/>
    <w:rsid w:val="00D67DF6"/>
    <w:rsid w:val="00D71F70"/>
    <w:rsid w:val="00D72C47"/>
    <w:rsid w:val="00D737C7"/>
    <w:rsid w:val="00D738ED"/>
    <w:rsid w:val="00D73A80"/>
    <w:rsid w:val="00D74AB5"/>
    <w:rsid w:val="00D75B57"/>
    <w:rsid w:val="00D75E12"/>
    <w:rsid w:val="00D76DB4"/>
    <w:rsid w:val="00D77312"/>
    <w:rsid w:val="00D77AB7"/>
    <w:rsid w:val="00D803FD"/>
    <w:rsid w:val="00D81416"/>
    <w:rsid w:val="00D81D90"/>
    <w:rsid w:val="00D822D0"/>
    <w:rsid w:val="00D82D11"/>
    <w:rsid w:val="00D8314A"/>
    <w:rsid w:val="00D8319A"/>
    <w:rsid w:val="00D83534"/>
    <w:rsid w:val="00D8397E"/>
    <w:rsid w:val="00D83E2A"/>
    <w:rsid w:val="00D84079"/>
    <w:rsid w:val="00D8535C"/>
    <w:rsid w:val="00D868D1"/>
    <w:rsid w:val="00D86AAD"/>
    <w:rsid w:val="00D90940"/>
    <w:rsid w:val="00D910A9"/>
    <w:rsid w:val="00D91A04"/>
    <w:rsid w:val="00D921BF"/>
    <w:rsid w:val="00D92376"/>
    <w:rsid w:val="00D932F8"/>
    <w:rsid w:val="00D933E8"/>
    <w:rsid w:val="00D94FB0"/>
    <w:rsid w:val="00D952E2"/>
    <w:rsid w:val="00D95722"/>
    <w:rsid w:val="00D96350"/>
    <w:rsid w:val="00D96AE7"/>
    <w:rsid w:val="00D9764F"/>
    <w:rsid w:val="00DA1734"/>
    <w:rsid w:val="00DA18F3"/>
    <w:rsid w:val="00DA1FD2"/>
    <w:rsid w:val="00DA2E6E"/>
    <w:rsid w:val="00DA2F4A"/>
    <w:rsid w:val="00DA58C3"/>
    <w:rsid w:val="00DA59D8"/>
    <w:rsid w:val="00DA5DB4"/>
    <w:rsid w:val="00DA6595"/>
    <w:rsid w:val="00DA7A20"/>
    <w:rsid w:val="00DA7B17"/>
    <w:rsid w:val="00DB0075"/>
    <w:rsid w:val="00DB0256"/>
    <w:rsid w:val="00DB19B5"/>
    <w:rsid w:val="00DB1DD6"/>
    <w:rsid w:val="00DB27F4"/>
    <w:rsid w:val="00DB28B4"/>
    <w:rsid w:val="00DB2C5D"/>
    <w:rsid w:val="00DB2D17"/>
    <w:rsid w:val="00DB3365"/>
    <w:rsid w:val="00DB353B"/>
    <w:rsid w:val="00DB3699"/>
    <w:rsid w:val="00DB37D8"/>
    <w:rsid w:val="00DB3BEF"/>
    <w:rsid w:val="00DB4685"/>
    <w:rsid w:val="00DB5007"/>
    <w:rsid w:val="00DB5DBA"/>
    <w:rsid w:val="00DB6324"/>
    <w:rsid w:val="00DB6F1D"/>
    <w:rsid w:val="00DB6FB9"/>
    <w:rsid w:val="00DB7894"/>
    <w:rsid w:val="00DB7D1D"/>
    <w:rsid w:val="00DB7F70"/>
    <w:rsid w:val="00DC06FC"/>
    <w:rsid w:val="00DC07F7"/>
    <w:rsid w:val="00DC09A0"/>
    <w:rsid w:val="00DC0B0D"/>
    <w:rsid w:val="00DC0CC1"/>
    <w:rsid w:val="00DC0EC2"/>
    <w:rsid w:val="00DC0FA9"/>
    <w:rsid w:val="00DC2EDD"/>
    <w:rsid w:val="00DC4286"/>
    <w:rsid w:val="00DC533E"/>
    <w:rsid w:val="00DC55BE"/>
    <w:rsid w:val="00DC6049"/>
    <w:rsid w:val="00DC6299"/>
    <w:rsid w:val="00DC66BB"/>
    <w:rsid w:val="00DC67FE"/>
    <w:rsid w:val="00DC6C5B"/>
    <w:rsid w:val="00DC6E1C"/>
    <w:rsid w:val="00DD01E7"/>
    <w:rsid w:val="00DD0290"/>
    <w:rsid w:val="00DD069E"/>
    <w:rsid w:val="00DD0B9D"/>
    <w:rsid w:val="00DD15B9"/>
    <w:rsid w:val="00DD1C2B"/>
    <w:rsid w:val="00DD2A65"/>
    <w:rsid w:val="00DD3BB5"/>
    <w:rsid w:val="00DD40B1"/>
    <w:rsid w:val="00DD492E"/>
    <w:rsid w:val="00DD4C63"/>
    <w:rsid w:val="00DD4D8C"/>
    <w:rsid w:val="00DD53AF"/>
    <w:rsid w:val="00DD59BE"/>
    <w:rsid w:val="00DD60E9"/>
    <w:rsid w:val="00DD6965"/>
    <w:rsid w:val="00DD698B"/>
    <w:rsid w:val="00DD74E9"/>
    <w:rsid w:val="00DE0D45"/>
    <w:rsid w:val="00DE168D"/>
    <w:rsid w:val="00DE1D14"/>
    <w:rsid w:val="00DE2464"/>
    <w:rsid w:val="00DE305C"/>
    <w:rsid w:val="00DE31C9"/>
    <w:rsid w:val="00DE36A8"/>
    <w:rsid w:val="00DE4176"/>
    <w:rsid w:val="00DE4392"/>
    <w:rsid w:val="00DE48A0"/>
    <w:rsid w:val="00DE5255"/>
    <w:rsid w:val="00DE5E3C"/>
    <w:rsid w:val="00DE5F81"/>
    <w:rsid w:val="00DE6D39"/>
    <w:rsid w:val="00DE7610"/>
    <w:rsid w:val="00DE7A65"/>
    <w:rsid w:val="00DE7CEF"/>
    <w:rsid w:val="00DF02F3"/>
    <w:rsid w:val="00DF08DC"/>
    <w:rsid w:val="00DF105D"/>
    <w:rsid w:val="00DF1493"/>
    <w:rsid w:val="00DF1F2B"/>
    <w:rsid w:val="00DF3756"/>
    <w:rsid w:val="00DF3A5B"/>
    <w:rsid w:val="00DF40ED"/>
    <w:rsid w:val="00DF430A"/>
    <w:rsid w:val="00DF4F7D"/>
    <w:rsid w:val="00DF5611"/>
    <w:rsid w:val="00DF60A2"/>
    <w:rsid w:val="00DF631E"/>
    <w:rsid w:val="00DF7C84"/>
    <w:rsid w:val="00E00AC4"/>
    <w:rsid w:val="00E00F14"/>
    <w:rsid w:val="00E016AC"/>
    <w:rsid w:val="00E01737"/>
    <w:rsid w:val="00E02387"/>
    <w:rsid w:val="00E03515"/>
    <w:rsid w:val="00E03767"/>
    <w:rsid w:val="00E03A58"/>
    <w:rsid w:val="00E047C8"/>
    <w:rsid w:val="00E05701"/>
    <w:rsid w:val="00E06326"/>
    <w:rsid w:val="00E0669D"/>
    <w:rsid w:val="00E073ED"/>
    <w:rsid w:val="00E106FC"/>
    <w:rsid w:val="00E110D3"/>
    <w:rsid w:val="00E12300"/>
    <w:rsid w:val="00E12481"/>
    <w:rsid w:val="00E1387C"/>
    <w:rsid w:val="00E160C7"/>
    <w:rsid w:val="00E16AEC"/>
    <w:rsid w:val="00E16E05"/>
    <w:rsid w:val="00E16FCD"/>
    <w:rsid w:val="00E20BF6"/>
    <w:rsid w:val="00E229A2"/>
    <w:rsid w:val="00E22C33"/>
    <w:rsid w:val="00E22DA3"/>
    <w:rsid w:val="00E23739"/>
    <w:rsid w:val="00E237A8"/>
    <w:rsid w:val="00E2494D"/>
    <w:rsid w:val="00E25036"/>
    <w:rsid w:val="00E2550C"/>
    <w:rsid w:val="00E25BE2"/>
    <w:rsid w:val="00E26382"/>
    <w:rsid w:val="00E26C75"/>
    <w:rsid w:val="00E30A0C"/>
    <w:rsid w:val="00E32A3E"/>
    <w:rsid w:val="00E33395"/>
    <w:rsid w:val="00E3435D"/>
    <w:rsid w:val="00E3444E"/>
    <w:rsid w:val="00E35CA5"/>
    <w:rsid w:val="00E36C1F"/>
    <w:rsid w:val="00E36E80"/>
    <w:rsid w:val="00E36F45"/>
    <w:rsid w:val="00E40178"/>
    <w:rsid w:val="00E403F3"/>
    <w:rsid w:val="00E40CB0"/>
    <w:rsid w:val="00E41477"/>
    <w:rsid w:val="00E414CE"/>
    <w:rsid w:val="00E42691"/>
    <w:rsid w:val="00E426A8"/>
    <w:rsid w:val="00E426B3"/>
    <w:rsid w:val="00E437E4"/>
    <w:rsid w:val="00E43C48"/>
    <w:rsid w:val="00E44797"/>
    <w:rsid w:val="00E44A0C"/>
    <w:rsid w:val="00E45351"/>
    <w:rsid w:val="00E4551B"/>
    <w:rsid w:val="00E455D9"/>
    <w:rsid w:val="00E45765"/>
    <w:rsid w:val="00E45D51"/>
    <w:rsid w:val="00E5032F"/>
    <w:rsid w:val="00E50490"/>
    <w:rsid w:val="00E50D8F"/>
    <w:rsid w:val="00E512CE"/>
    <w:rsid w:val="00E515C3"/>
    <w:rsid w:val="00E52F94"/>
    <w:rsid w:val="00E556D3"/>
    <w:rsid w:val="00E55C56"/>
    <w:rsid w:val="00E55F1C"/>
    <w:rsid w:val="00E560FB"/>
    <w:rsid w:val="00E56D7C"/>
    <w:rsid w:val="00E5701D"/>
    <w:rsid w:val="00E5734E"/>
    <w:rsid w:val="00E578F2"/>
    <w:rsid w:val="00E600B9"/>
    <w:rsid w:val="00E61EA8"/>
    <w:rsid w:val="00E62DCF"/>
    <w:rsid w:val="00E63382"/>
    <w:rsid w:val="00E640E2"/>
    <w:rsid w:val="00E647DC"/>
    <w:rsid w:val="00E650D3"/>
    <w:rsid w:val="00E653B6"/>
    <w:rsid w:val="00E65A3C"/>
    <w:rsid w:val="00E65AC3"/>
    <w:rsid w:val="00E65BF1"/>
    <w:rsid w:val="00E65DC9"/>
    <w:rsid w:val="00E66F06"/>
    <w:rsid w:val="00E67066"/>
    <w:rsid w:val="00E674B3"/>
    <w:rsid w:val="00E67773"/>
    <w:rsid w:val="00E67F04"/>
    <w:rsid w:val="00E7013D"/>
    <w:rsid w:val="00E7059E"/>
    <w:rsid w:val="00E7090B"/>
    <w:rsid w:val="00E71F9F"/>
    <w:rsid w:val="00E72268"/>
    <w:rsid w:val="00E725A2"/>
    <w:rsid w:val="00E7375B"/>
    <w:rsid w:val="00E742EE"/>
    <w:rsid w:val="00E74D39"/>
    <w:rsid w:val="00E750E7"/>
    <w:rsid w:val="00E7523A"/>
    <w:rsid w:val="00E75833"/>
    <w:rsid w:val="00E75AB9"/>
    <w:rsid w:val="00E75C4A"/>
    <w:rsid w:val="00E75CA7"/>
    <w:rsid w:val="00E7645C"/>
    <w:rsid w:val="00E76AD4"/>
    <w:rsid w:val="00E76C07"/>
    <w:rsid w:val="00E76FDE"/>
    <w:rsid w:val="00E7745A"/>
    <w:rsid w:val="00E77E68"/>
    <w:rsid w:val="00E8018D"/>
    <w:rsid w:val="00E80967"/>
    <w:rsid w:val="00E809C9"/>
    <w:rsid w:val="00E81B5B"/>
    <w:rsid w:val="00E81DB6"/>
    <w:rsid w:val="00E8227E"/>
    <w:rsid w:val="00E82502"/>
    <w:rsid w:val="00E82DB7"/>
    <w:rsid w:val="00E83422"/>
    <w:rsid w:val="00E83DEF"/>
    <w:rsid w:val="00E84BFF"/>
    <w:rsid w:val="00E85BD9"/>
    <w:rsid w:val="00E85BF3"/>
    <w:rsid w:val="00E85CF8"/>
    <w:rsid w:val="00E85D50"/>
    <w:rsid w:val="00E8628E"/>
    <w:rsid w:val="00E877E2"/>
    <w:rsid w:val="00E91085"/>
    <w:rsid w:val="00E92409"/>
    <w:rsid w:val="00E92F08"/>
    <w:rsid w:val="00E93F45"/>
    <w:rsid w:val="00E970E1"/>
    <w:rsid w:val="00E9746F"/>
    <w:rsid w:val="00E97B22"/>
    <w:rsid w:val="00E97B5D"/>
    <w:rsid w:val="00EA1445"/>
    <w:rsid w:val="00EA1578"/>
    <w:rsid w:val="00EA1D56"/>
    <w:rsid w:val="00EA3009"/>
    <w:rsid w:val="00EA339A"/>
    <w:rsid w:val="00EA3FDB"/>
    <w:rsid w:val="00EA4213"/>
    <w:rsid w:val="00EA4D14"/>
    <w:rsid w:val="00EA5B9A"/>
    <w:rsid w:val="00EA6828"/>
    <w:rsid w:val="00EA6F7E"/>
    <w:rsid w:val="00EB1289"/>
    <w:rsid w:val="00EB26B5"/>
    <w:rsid w:val="00EB278A"/>
    <w:rsid w:val="00EB3360"/>
    <w:rsid w:val="00EB37A3"/>
    <w:rsid w:val="00EB4104"/>
    <w:rsid w:val="00EB448A"/>
    <w:rsid w:val="00EB4616"/>
    <w:rsid w:val="00EB46FF"/>
    <w:rsid w:val="00EB4B8D"/>
    <w:rsid w:val="00EB4FB5"/>
    <w:rsid w:val="00EB5AAB"/>
    <w:rsid w:val="00EB636A"/>
    <w:rsid w:val="00EB6A10"/>
    <w:rsid w:val="00EC029E"/>
    <w:rsid w:val="00EC06EF"/>
    <w:rsid w:val="00EC074D"/>
    <w:rsid w:val="00EC0B0F"/>
    <w:rsid w:val="00EC14A0"/>
    <w:rsid w:val="00EC3433"/>
    <w:rsid w:val="00EC4A32"/>
    <w:rsid w:val="00EC5B45"/>
    <w:rsid w:val="00EC5DF5"/>
    <w:rsid w:val="00EC6F77"/>
    <w:rsid w:val="00EC7BDF"/>
    <w:rsid w:val="00ED0024"/>
    <w:rsid w:val="00ED025D"/>
    <w:rsid w:val="00ED101B"/>
    <w:rsid w:val="00ED1EBD"/>
    <w:rsid w:val="00ED2B3A"/>
    <w:rsid w:val="00ED2F64"/>
    <w:rsid w:val="00ED3714"/>
    <w:rsid w:val="00ED43AB"/>
    <w:rsid w:val="00ED47B9"/>
    <w:rsid w:val="00ED4B75"/>
    <w:rsid w:val="00ED500E"/>
    <w:rsid w:val="00ED52E6"/>
    <w:rsid w:val="00ED65B2"/>
    <w:rsid w:val="00ED6B00"/>
    <w:rsid w:val="00ED6C14"/>
    <w:rsid w:val="00ED7524"/>
    <w:rsid w:val="00ED7BA9"/>
    <w:rsid w:val="00EE00CA"/>
    <w:rsid w:val="00EE024D"/>
    <w:rsid w:val="00EE03D0"/>
    <w:rsid w:val="00EE04C6"/>
    <w:rsid w:val="00EE1545"/>
    <w:rsid w:val="00EE15AF"/>
    <w:rsid w:val="00EE3DB1"/>
    <w:rsid w:val="00EE49B5"/>
    <w:rsid w:val="00EE4C5E"/>
    <w:rsid w:val="00EE5D53"/>
    <w:rsid w:val="00EE6EA9"/>
    <w:rsid w:val="00EE78C7"/>
    <w:rsid w:val="00EE7A61"/>
    <w:rsid w:val="00EE7E7E"/>
    <w:rsid w:val="00EF03C1"/>
    <w:rsid w:val="00EF1478"/>
    <w:rsid w:val="00EF1530"/>
    <w:rsid w:val="00EF1C88"/>
    <w:rsid w:val="00EF24B9"/>
    <w:rsid w:val="00EF2A5E"/>
    <w:rsid w:val="00EF3B0B"/>
    <w:rsid w:val="00EF48BD"/>
    <w:rsid w:val="00EF5A04"/>
    <w:rsid w:val="00EF5EA4"/>
    <w:rsid w:val="00EF6DCA"/>
    <w:rsid w:val="00EF7853"/>
    <w:rsid w:val="00F006A7"/>
    <w:rsid w:val="00F01885"/>
    <w:rsid w:val="00F01B7B"/>
    <w:rsid w:val="00F022F3"/>
    <w:rsid w:val="00F035CE"/>
    <w:rsid w:val="00F03F5B"/>
    <w:rsid w:val="00F04606"/>
    <w:rsid w:val="00F04C20"/>
    <w:rsid w:val="00F04F0D"/>
    <w:rsid w:val="00F04FF7"/>
    <w:rsid w:val="00F0611C"/>
    <w:rsid w:val="00F06348"/>
    <w:rsid w:val="00F064F2"/>
    <w:rsid w:val="00F068D1"/>
    <w:rsid w:val="00F06BFD"/>
    <w:rsid w:val="00F07365"/>
    <w:rsid w:val="00F073EE"/>
    <w:rsid w:val="00F1247E"/>
    <w:rsid w:val="00F129A0"/>
    <w:rsid w:val="00F14875"/>
    <w:rsid w:val="00F14CFA"/>
    <w:rsid w:val="00F1585A"/>
    <w:rsid w:val="00F15F8C"/>
    <w:rsid w:val="00F160B2"/>
    <w:rsid w:val="00F163BB"/>
    <w:rsid w:val="00F1661A"/>
    <w:rsid w:val="00F17F88"/>
    <w:rsid w:val="00F2003C"/>
    <w:rsid w:val="00F20B77"/>
    <w:rsid w:val="00F21E54"/>
    <w:rsid w:val="00F23668"/>
    <w:rsid w:val="00F24B87"/>
    <w:rsid w:val="00F25EE5"/>
    <w:rsid w:val="00F26C87"/>
    <w:rsid w:val="00F308E0"/>
    <w:rsid w:val="00F30B36"/>
    <w:rsid w:val="00F31130"/>
    <w:rsid w:val="00F33C80"/>
    <w:rsid w:val="00F34EE8"/>
    <w:rsid w:val="00F3597D"/>
    <w:rsid w:val="00F37199"/>
    <w:rsid w:val="00F37E18"/>
    <w:rsid w:val="00F40167"/>
    <w:rsid w:val="00F401FD"/>
    <w:rsid w:val="00F40671"/>
    <w:rsid w:val="00F41D30"/>
    <w:rsid w:val="00F42A29"/>
    <w:rsid w:val="00F430F9"/>
    <w:rsid w:val="00F434D3"/>
    <w:rsid w:val="00F43BD8"/>
    <w:rsid w:val="00F44909"/>
    <w:rsid w:val="00F454B8"/>
    <w:rsid w:val="00F47B0E"/>
    <w:rsid w:val="00F5163D"/>
    <w:rsid w:val="00F51991"/>
    <w:rsid w:val="00F5281C"/>
    <w:rsid w:val="00F52D0B"/>
    <w:rsid w:val="00F5467A"/>
    <w:rsid w:val="00F54994"/>
    <w:rsid w:val="00F56128"/>
    <w:rsid w:val="00F566C5"/>
    <w:rsid w:val="00F57A5F"/>
    <w:rsid w:val="00F601B7"/>
    <w:rsid w:val="00F613F7"/>
    <w:rsid w:val="00F62363"/>
    <w:rsid w:val="00F62DE0"/>
    <w:rsid w:val="00F64728"/>
    <w:rsid w:val="00F650B1"/>
    <w:rsid w:val="00F6596D"/>
    <w:rsid w:val="00F65FFA"/>
    <w:rsid w:val="00F70355"/>
    <w:rsid w:val="00F709FF"/>
    <w:rsid w:val="00F717A0"/>
    <w:rsid w:val="00F71AE2"/>
    <w:rsid w:val="00F726C2"/>
    <w:rsid w:val="00F72CBF"/>
    <w:rsid w:val="00F731D7"/>
    <w:rsid w:val="00F74157"/>
    <w:rsid w:val="00F75169"/>
    <w:rsid w:val="00F766C6"/>
    <w:rsid w:val="00F767D5"/>
    <w:rsid w:val="00F76B69"/>
    <w:rsid w:val="00F76FD6"/>
    <w:rsid w:val="00F77A32"/>
    <w:rsid w:val="00F77B37"/>
    <w:rsid w:val="00F80053"/>
    <w:rsid w:val="00F80EE2"/>
    <w:rsid w:val="00F812F9"/>
    <w:rsid w:val="00F81361"/>
    <w:rsid w:val="00F817F3"/>
    <w:rsid w:val="00F8213B"/>
    <w:rsid w:val="00F82AF5"/>
    <w:rsid w:val="00F83227"/>
    <w:rsid w:val="00F837DD"/>
    <w:rsid w:val="00F83BC2"/>
    <w:rsid w:val="00F83F23"/>
    <w:rsid w:val="00F844EE"/>
    <w:rsid w:val="00F846D4"/>
    <w:rsid w:val="00F858A4"/>
    <w:rsid w:val="00F86499"/>
    <w:rsid w:val="00F86AF1"/>
    <w:rsid w:val="00F86D14"/>
    <w:rsid w:val="00F9036E"/>
    <w:rsid w:val="00F91232"/>
    <w:rsid w:val="00F922D7"/>
    <w:rsid w:val="00F928C1"/>
    <w:rsid w:val="00F92E8B"/>
    <w:rsid w:val="00F94109"/>
    <w:rsid w:val="00F94BE2"/>
    <w:rsid w:val="00F97627"/>
    <w:rsid w:val="00F97BBC"/>
    <w:rsid w:val="00F97C22"/>
    <w:rsid w:val="00F97D3C"/>
    <w:rsid w:val="00FA0543"/>
    <w:rsid w:val="00FA0770"/>
    <w:rsid w:val="00FA0E22"/>
    <w:rsid w:val="00FA1293"/>
    <w:rsid w:val="00FA1A0E"/>
    <w:rsid w:val="00FA2092"/>
    <w:rsid w:val="00FA2208"/>
    <w:rsid w:val="00FA2BAF"/>
    <w:rsid w:val="00FA75FB"/>
    <w:rsid w:val="00FA7F96"/>
    <w:rsid w:val="00FB1292"/>
    <w:rsid w:val="00FB17FB"/>
    <w:rsid w:val="00FB1A49"/>
    <w:rsid w:val="00FB34EA"/>
    <w:rsid w:val="00FB3EF6"/>
    <w:rsid w:val="00FB4FDF"/>
    <w:rsid w:val="00FB5662"/>
    <w:rsid w:val="00FB6289"/>
    <w:rsid w:val="00FB66D1"/>
    <w:rsid w:val="00FB6C73"/>
    <w:rsid w:val="00FB741D"/>
    <w:rsid w:val="00FC02EC"/>
    <w:rsid w:val="00FC0D4E"/>
    <w:rsid w:val="00FC0F77"/>
    <w:rsid w:val="00FC24C1"/>
    <w:rsid w:val="00FC3809"/>
    <w:rsid w:val="00FC3BC7"/>
    <w:rsid w:val="00FC4596"/>
    <w:rsid w:val="00FC4802"/>
    <w:rsid w:val="00FC4AE0"/>
    <w:rsid w:val="00FC5738"/>
    <w:rsid w:val="00FC5C0B"/>
    <w:rsid w:val="00FC648F"/>
    <w:rsid w:val="00FC660C"/>
    <w:rsid w:val="00FC6A63"/>
    <w:rsid w:val="00FC7C13"/>
    <w:rsid w:val="00FD0418"/>
    <w:rsid w:val="00FD0592"/>
    <w:rsid w:val="00FD09D3"/>
    <w:rsid w:val="00FD2377"/>
    <w:rsid w:val="00FD271A"/>
    <w:rsid w:val="00FD3F80"/>
    <w:rsid w:val="00FD3F9A"/>
    <w:rsid w:val="00FD4CA8"/>
    <w:rsid w:val="00FD4D99"/>
    <w:rsid w:val="00FD7932"/>
    <w:rsid w:val="00FD7BE1"/>
    <w:rsid w:val="00FD7BFF"/>
    <w:rsid w:val="00FE1261"/>
    <w:rsid w:val="00FE1967"/>
    <w:rsid w:val="00FE2602"/>
    <w:rsid w:val="00FE2709"/>
    <w:rsid w:val="00FE3981"/>
    <w:rsid w:val="00FE5381"/>
    <w:rsid w:val="00FE56FA"/>
    <w:rsid w:val="00FE6A35"/>
    <w:rsid w:val="00FE7929"/>
    <w:rsid w:val="00FF03FC"/>
    <w:rsid w:val="00FF0CB9"/>
    <w:rsid w:val="00FF0FA9"/>
    <w:rsid w:val="00FF0FBF"/>
    <w:rsid w:val="00FF120F"/>
    <w:rsid w:val="00FF1998"/>
    <w:rsid w:val="00FF1A2F"/>
    <w:rsid w:val="00FF2643"/>
    <w:rsid w:val="00FF2C4E"/>
    <w:rsid w:val="00FF2C96"/>
    <w:rsid w:val="00FF2DA2"/>
    <w:rsid w:val="00FF2EC1"/>
    <w:rsid w:val="00FF4C91"/>
    <w:rsid w:val="00FF4F5E"/>
    <w:rsid w:val="00FF5B57"/>
    <w:rsid w:val="00FF5CE2"/>
    <w:rsid w:val="00FF75EA"/>
    <w:rsid w:val="0E0196B5"/>
    <w:rsid w:val="6507AA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0CD8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5255"/>
    <w:pPr>
      <w:spacing w:line="360" w:lineRule="auto"/>
      <w:jc w:val="both"/>
    </w:pPr>
    <w:rPr>
      <w:rFonts w:ascii="Arial" w:hAnsi="Arial"/>
      <w:sz w:val="24"/>
    </w:rPr>
  </w:style>
  <w:style w:type="paragraph" w:styleId="berschrift1">
    <w:name w:val="heading 1"/>
    <w:basedOn w:val="Standard"/>
    <w:next w:val="Standard"/>
    <w:link w:val="berschrift1Zeichen"/>
    <w:uiPriority w:val="9"/>
    <w:qFormat/>
    <w:rsid w:val="00B84391"/>
    <w:pPr>
      <w:keepNext/>
      <w:pageBreakBefore/>
      <w:numPr>
        <w:numId w:val="1"/>
      </w:numPr>
      <w:spacing w:before="120" w:after="0"/>
      <w:ind w:left="431" w:hanging="431"/>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02306E"/>
    <w:pPr>
      <w:keepNext/>
      <w:keepLines/>
      <w:numPr>
        <w:ilvl w:val="1"/>
        <w:numId w:val="1"/>
      </w:numPr>
      <w:spacing w:before="200" w:after="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02306E"/>
    <w:pPr>
      <w:keepNext/>
      <w:keepLines/>
      <w:numPr>
        <w:ilvl w:val="2"/>
        <w:numId w:val="1"/>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CE216A"/>
    <w:pPr>
      <w:keepNext/>
      <w:keepLines/>
      <w:numPr>
        <w:ilvl w:val="3"/>
        <w:numId w:val="1"/>
      </w:numPr>
      <w:spacing w:before="200" w:after="0"/>
      <w:outlineLvl w:val="3"/>
    </w:pPr>
    <w:rPr>
      <w:rFonts w:eastAsiaTheme="majorEastAsia" w:cstheme="majorBidi"/>
      <w:b/>
      <w:bCs/>
      <w:iCs/>
      <w:color w:val="000000" w:themeColor="text1"/>
    </w:rPr>
  </w:style>
  <w:style w:type="paragraph" w:styleId="berschrift5">
    <w:name w:val="heading 5"/>
    <w:basedOn w:val="Standard"/>
    <w:next w:val="Standard"/>
    <w:link w:val="berschrift5Zeichen"/>
    <w:uiPriority w:val="9"/>
    <w:semiHidden/>
    <w:unhideWhenUsed/>
    <w:qFormat/>
    <w:rsid w:val="00427B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427B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427B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427B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427B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71C6"/>
    <w:rPr>
      <w:color w:val="808080"/>
    </w:rPr>
  </w:style>
  <w:style w:type="paragraph" w:styleId="Sprechblasentext">
    <w:name w:val="Balloon Text"/>
    <w:basedOn w:val="Standard"/>
    <w:link w:val="SprechblasentextZeichen"/>
    <w:uiPriority w:val="99"/>
    <w:semiHidden/>
    <w:unhideWhenUsed/>
    <w:rsid w:val="009071C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071C6"/>
    <w:rPr>
      <w:rFonts w:ascii="Tahoma" w:hAnsi="Tahoma" w:cs="Tahoma"/>
      <w:sz w:val="16"/>
      <w:szCs w:val="16"/>
    </w:rPr>
  </w:style>
  <w:style w:type="paragraph" w:customStyle="1" w:styleId="StandardTitelseite">
    <w:name w:val="StandardTitelseite"/>
    <w:basedOn w:val="Standard"/>
    <w:rsid w:val="009071C6"/>
    <w:pPr>
      <w:spacing w:before="240" w:after="240" w:line="240" w:lineRule="auto"/>
    </w:pPr>
    <w:rPr>
      <w:rFonts w:ascii="Times New Roman" w:eastAsia="Times New Roman" w:hAnsi="Times New Roman" w:cs="Times New Roman"/>
      <w:b/>
      <w:sz w:val="20"/>
      <w:szCs w:val="20"/>
    </w:rPr>
  </w:style>
  <w:style w:type="paragraph" w:styleId="Kopfzeile">
    <w:name w:val="header"/>
    <w:basedOn w:val="Standard"/>
    <w:link w:val="KopfzeileZeichen"/>
    <w:uiPriority w:val="99"/>
    <w:unhideWhenUsed/>
    <w:rsid w:val="009071C6"/>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9071C6"/>
  </w:style>
  <w:style w:type="paragraph" w:styleId="Fuzeile">
    <w:name w:val="footer"/>
    <w:basedOn w:val="Standard"/>
    <w:link w:val="FuzeileZeichen"/>
    <w:unhideWhenUsed/>
    <w:rsid w:val="009071C6"/>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semiHidden/>
    <w:rsid w:val="009071C6"/>
  </w:style>
  <w:style w:type="paragraph" w:styleId="Listenabsatz">
    <w:name w:val="List Paragraph"/>
    <w:basedOn w:val="Standard"/>
    <w:uiPriority w:val="34"/>
    <w:qFormat/>
    <w:rsid w:val="00D01467"/>
    <w:pPr>
      <w:ind w:left="720"/>
      <w:contextualSpacing/>
    </w:pPr>
  </w:style>
  <w:style w:type="character" w:styleId="Link">
    <w:name w:val="Hyperlink"/>
    <w:basedOn w:val="Absatzstandardschriftart"/>
    <w:uiPriority w:val="99"/>
    <w:unhideWhenUsed/>
    <w:rsid w:val="00D01467"/>
    <w:rPr>
      <w:color w:val="0000FF" w:themeColor="hyperlink"/>
      <w:u w:val="single"/>
    </w:rPr>
  </w:style>
  <w:style w:type="character" w:customStyle="1" w:styleId="berschrift1Zeichen">
    <w:name w:val="Überschrift 1 Zeichen"/>
    <w:basedOn w:val="Absatzstandardschriftart"/>
    <w:link w:val="berschrift1"/>
    <w:uiPriority w:val="9"/>
    <w:rsid w:val="00B84391"/>
    <w:rPr>
      <w:rFonts w:eastAsiaTheme="majorEastAsia" w:cstheme="majorBidi"/>
      <w:b/>
      <w:bCs/>
      <w:color w:val="000000" w:themeColor="text1"/>
      <w:sz w:val="28"/>
      <w:szCs w:val="28"/>
    </w:rPr>
  </w:style>
  <w:style w:type="paragraph" w:styleId="Inhaltsverzeichnisberschrift">
    <w:name w:val="TOC Heading"/>
    <w:aliases w:val="Sidebar Heading"/>
    <w:basedOn w:val="berschrift1"/>
    <w:next w:val="Standard"/>
    <w:uiPriority w:val="39"/>
    <w:unhideWhenUsed/>
    <w:qFormat/>
    <w:rsid w:val="00451765"/>
    <w:pPr>
      <w:jc w:val="left"/>
      <w:outlineLvl w:val="9"/>
    </w:pPr>
    <w:rPr>
      <w:lang w:eastAsia="en-US"/>
    </w:rPr>
  </w:style>
  <w:style w:type="character" w:customStyle="1" w:styleId="berschrift2Zeichen">
    <w:name w:val="Überschrift 2 Zeichen"/>
    <w:basedOn w:val="Absatzstandardschriftart"/>
    <w:link w:val="berschrift2"/>
    <w:uiPriority w:val="9"/>
    <w:rsid w:val="0002306E"/>
    <w:rPr>
      <w:rFonts w:eastAsiaTheme="majorEastAsia" w:cstheme="majorBidi"/>
      <w:b/>
      <w:bCs/>
      <w:color w:val="000000" w:themeColor="text1"/>
      <w:sz w:val="26"/>
      <w:szCs w:val="26"/>
    </w:rPr>
  </w:style>
  <w:style w:type="paragraph" w:customStyle="1" w:styleId="HeadlineBO1">
    <w:name w:val="Headline_BO_1"/>
    <w:basedOn w:val="berschrift1"/>
    <w:next w:val="Standard"/>
    <w:rsid w:val="00041B8D"/>
    <w:pPr>
      <w:numPr>
        <w:numId w:val="2"/>
      </w:numPr>
      <w:tabs>
        <w:tab w:val="left" w:pos="709"/>
      </w:tabs>
      <w:spacing w:after="360" w:line="240" w:lineRule="auto"/>
    </w:pPr>
    <w:rPr>
      <w:rFonts w:ascii="Verdana" w:eastAsia="Times New Roman" w:hAnsi="Verdana" w:cs="Times New Roman"/>
      <w:bCs w:val="0"/>
      <w:color w:val="auto"/>
      <w:kern w:val="28"/>
      <w:sz w:val="32"/>
      <w:szCs w:val="20"/>
    </w:rPr>
  </w:style>
  <w:style w:type="character" w:customStyle="1" w:styleId="berschrift6Zeichen">
    <w:name w:val="Überschrift 6 Zeichen"/>
    <w:basedOn w:val="Absatzstandardschriftart"/>
    <w:link w:val="berschrift6"/>
    <w:uiPriority w:val="9"/>
    <w:semiHidden/>
    <w:rsid w:val="00427B35"/>
    <w:rPr>
      <w:rFonts w:asciiTheme="majorHAnsi" w:eastAsiaTheme="majorEastAsia" w:hAnsiTheme="majorHAnsi" w:cstheme="majorBidi"/>
      <w:i/>
      <w:iCs/>
      <w:color w:val="243F60" w:themeColor="accent1" w:themeShade="7F"/>
    </w:rPr>
  </w:style>
  <w:style w:type="paragraph" w:customStyle="1" w:styleId="DEFberschrift1">
    <w:name w:val="DEF_Überschrift_1"/>
    <w:basedOn w:val="berschrift1"/>
    <w:next w:val="Standard"/>
    <w:qFormat/>
    <w:rsid w:val="005C6227"/>
  </w:style>
  <w:style w:type="paragraph" w:customStyle="1" w:styleId="DEFberschrift2">
    <w:name w:val="DEF_Überschrift_2"/>
    <w:basedOn w:val="berschrift2"/>
    <w:next w:val="Standard"/>
    <w:link w:val="DEFberschrift2Zchn"/>
    <w:qFormat/>
    <w:rsid w:val="00624F98"/>
  </w:style>
  <w:style w:type="character" w:customStyle="1" w:styleId="DEFberschrift2Zchn">
    <w:name w:val="DEF_Überschrift_2 Zchn"/>
    <w:basedOn w:val="berschrift2Zeichen"/>
    <w:link w:val="DEFberschrift2"/>
    <w:rsid w:val="00624F98"/>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02306E"/>
    <w:rPr>
      <w:rFonts w:eastAsiaTheme="majorEastAsia" w:cstheme="majorBidi"/>
      <w:b/>
      <w:bCs/>
      <w:color w:val="000000" w:themeColor="text1"/>
    </w:rPr>
  </w:style>
  <w:style w:type="paragraph" w:customStyle="1" w:styleId="DEFberschrift3">
    <w:name w:val="DEF_Überschrift_3"/>
    <w:basedOn w:val="berschrift3"/>
    <w:next w:val="Standard"/>
    <w:link w:val="DEFberschrift3Zchn"/>
    <w:qFormat/>
    <w:rsid w:val="00523D23"/>
  </w:style>
  <w:style w:type="character" w:customStyle="1" w:styleId="DEFberschrift3Zchn">
    <w:name w:val="DEF_Überschrift_3 Zchn"/>
    <w:basedOn w:val="berschrift3Zeichen"/>
    <w:link w:val="DEFberschrift3"/>
    <w:rsid w:val="00523D23"/>
    <w:rPr>
      <w:rFonts w:eastAsiaTheme="majorEastAsia" w:cstheme="majorBidi"/>
      <w:b/>
      <w:bCs/>
      <w:color w:val="000000" w:themeColor="text1"/>
      <w:sz w:val="24"/>
    </w:rPr>
  </w:style>
  <w:style w:type="paragraph" w:customStyle="1" w:styleId="DEFberschrift4">
    <w:name w:val="DEF_Überschrift_4"/>
    <w:basedOn w:val="berschrift4"/>
    <w:next w:val="Standard"/>
    <w:link w:val="DEFberschrift4Zchn"/>
    <w:qFormat/>
    <w:rsid w:val="00624F98"/>
  </w:style>
  <w:style w:type="character" w:customStyle="1" w:styleId="DEFberschrift4Zchn">
    <w:name w:val="DEF_Überschrift_4 Zchn"/>
    <w:basedOn w:val="berschrift4Zeichen"/>
    <w:link w:val="DEFberschrift4"/>
    <w:rsid w:val="00624F98"/>
    <w:rPr>
      <w:rFonts w:eastAsiaTheme="majorEastAsia" w:cstheme="majorBidi"/>
      <w:b/>
      <w:bCs/>
      <w:iCs/>
      <w:color w:val="000000" w:themeColor="text1"/>
    </w:rPr>
  </w:style>
  <w:style w:type="paragraph" w:customStyle="1" w:styleId="HeadlineBO2">
    <w:name w:val="Headline_BO_2"/>
    <w:basedOn w:val="berschrift2"/>
    <w:next w:val="Standard"/>
    <w:rsid w:val="00041B8D"/>
    <w:pPr>
      <w:keepLines w:val="0"/>
      <w:numPr>
        <w:numId w:val="2"/>
      </w:numPr>
      <w:tabs>
        <w:tab w:val="num" w:pos="737"/>
        <w:tab w:val="left" w:pos="1276"/>
      </w:tabs>
      <w:spacing w:before="480" w:after="360" w:line="240" w:lineRule="auto"/>
    </w:pPr>
    <w:rPr>
      <w:rFonts w:ascii="Times New Roman" w:eastAsia="Times New Roman" w:hAnsi="Times New Roman" w:cs="Times New Roman"/>
      <w:bCs w:val="0"/>
      <w:color w:val="auto"/>
      <w:sz w:val="28"/>
      <w:szCs w:val="20"/>
    </w:rPr>
  </w:style>
  <w:style w:type="paragraph" w:customStyle="1" w:styleId="HeadlineBO3">
    <w:name w:val="Headline_BO_3"/>
    <w:basedOn w:val="berschrift3"/>
    <w:next w:val="Standard"/>
    <w:rsid w:val="00041B8D"/>
    <w:pPr>
      <w:keepLines w:val="0"/>
      <w:numPr>
        <w:numId w:val="2"/>
      </w:numPr>
      <w:tabs>
        <w:tab w:val="num" w:pos="851"/>
        <w:tab w:val="num" w:pos="1021"/>
        <w:tab w:val="left" w:pos="1559"/>
      </w:tabs>
      <w:spacing w:before="360" w:after="240" w:line="240" w:lineRule="auto"/>
    </w:pPr>
    <w:rPr>
      <w:rFonts w:ascii="Times New Roman" w:eastAsia="Times New Roman" w:hAnsi="Times New Roman" w:cs="Times New Roman"/>
      <w:bCs w:val="0"/>
      <w:color w:val="auto"/>
      <w:szCs w:val="20"/>
    </w:rPr>
  </w:style>
  <w:style w:type="character" w:customStyle="1" w:styleId="berschrift4Zeichen">
    <w:name w:val="Überschrift 4 Zeichen"/>
    <w:basedOn w:val="Absatzstandardschriftart"/>
    <w:link w:val="berschrift4"/>
    <w:uiPriority w:val="9"/>
    <w:rsid w:val="00CE216A"/>
    <w:rPr>
      <w:rFonts w:eastAsiaTheme="majorEastAsia" w:cstheme="majorBidi"/>
      <w:b/>
      <w:bCs/>
      <w:iCs/>
      <w:color w:val="000000" w:themeColor="text1"/>
    </w:rPr>
  </w:style>
  <w:style w:type="character" w:customStyle="1" w:styleId="berschrift5Zeichen">
    <w:name w:val="Überschrift 5 Zeichen"/>
    <w:basedOn w:val="Absatzstandardschriftart"/>
    <w:link w:val="berschrift5"/>
    <w:uiPriority w:val="9"/>
    <w:semiHidden/>
    <w:rsid w:val="00427B35"/>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semiHidden/>
    <w:rsid w:val="00427B35"/>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427B35"/>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427B35"/>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27B35"/>
    <w:pPr>
      <w:spacing w:after="100"/>
    </w:pPr>
  </w:style>
  <w:style w:type="paragraph" w:customStyle="1" w:styleId="HeadlineBO4">
    <w:name w:val="Headline_BO_4"/>
    <w:basedOn w:val="berschrift4"/>
    <w:next w:val="Standard"/>
    <w:rsid w:val="00041B8D"/>
    <w:pPr>
      <w:keepLines w:val="0"/>
      <w:numPr>
        <w:numId w:val="2"/>
      </w:numPr>
      <w:tabs>
        <w:tab w:val="num" w:pos="1134"/>
        <w:tab w:val="num" w:pos="1418"/>
        <w:tab w:val="num" w:pos="1701"/>
        <w:tab w:val="left" w:pos="1985"/>
      </w:tabs>
      <w:spacing w:before="360" w:after="240" w:line="240" w:lineRule="auto"/>
    </w:pPr>
    <w:rPr>
      <w:rFonts w:ascii="Times New Roman" w:eastAsia="Times New Roman" w:hAnsi="Times New Roman" w:cs="Times New Roman"/>
      <w:bCs w:val="0"/>
      <w:i/>
      <w:iCs w:val="0"/>
      <w:color w:val="auto"/>
      <w:szCs w:val="20"/>
    </w:rPr>
  </w:style>
  <w:style w:type="paragraph" w:customStyle="1" w:styleId="HeadlineBO5">
    <w:name w:val="Headline_BO_5"/>
    <w:basedOn w:val="berschrift5"/>
    <w:next w:val="Standard"/>
    <w:rsid w:val="00041B8D"/>
    <w:pPr>
      <w:keepNext w:val="0"/>
      <w:keepLines w:val="0"/>
      <w:numPr>
        <w:numId w:val="2"/>
      </w:numPr>
      <w:tabs>
        <w:tab w:val="num" w:pos="1871"/>
        <w:tab w:val="num" w:pos="1985"/>
        <w:tab w:val="left" w:pos="2268"/>
      </w:tabs>
      <w:spacing w:before="360" w:after="240" w:line="240" w:lineRule="auto"/>
    </w:pPr>
    <w:rPr>
      <w:rFonts w:ascii="Times New Roman" w:eastAsia="Times New Roman" w:hAnsi="Times New Roman" w:cs="Times New Roman"/>
      <w:b/>
      <w:color w:val="auto"/>
      <w:szCs w:val="20"/>
    </w:rPr>
  </w:style>
  <w:style w:type="paragraph" w:styleId="Verzeichnis2">
    <w:name w:val="toc 2"/>
    <w:basedOn w:val="Standard"/>
    <w:next w:val="Standard"/>
    <w:autoRedefine/>
    <w:uiPriority w:val="39"/>
    <w:unhideWhenUsed/>
    <w:rsid w:val="00571E72"/>
    <w:pPr>
      <w:tabs>
        <w:tab w:val="left" w:pos="880"/>
        <w:tab w:val="right" w:leader="dot" w:pos="9060"/>
      </w:tabs>
      <w:spacing w:after="100"/>
      <w:ind w:left="220"/>
      <w:jc w:val="center"/>
    </w:pPr>
  </w:style>
  <w:style w:type="paragraph" w:styleId="Verzeichnis3">
    <w:name w:val="toc 3"/>
    <w:basedOn w:val="Standard"/>
    <w:next w:val="Standard"/>
    <w:autoRedefine/>
    <w:uiPriority w:val="39"/>
    <w:unhideWhenUsed/>
    <w:rsid w:val="00041B8D"/>
    <w:pPr>
      <w:spacing w:after="100"/>
      <w:ind w:left="440"/>
    </w:pPr>
  </w:style>
  <w:style w:type="paragraph" w:customStyle="1" w:styleId="TabelleHeader">
    <w:name w:val="Tabelle Header"/>
    <w:basedOn w:val="Standard"/>
    <w:rsid w:val="002E3E53"/>
    <w:pPr>
      <w:keepNext/>
      <w:spacing w:before="120" w:after="120" w:line="240" w:lineRule="auto"/>
      <w:jc w:val="left"/>
    </w:pPr>
    <w:rPr>
      <w:rFonts w:ascii="Times New Roman" w:eastAsia="Times New Roman" w:hAnsi="Times New Roman" w:cs="Times New Roman"/>
      <w:b/>
      <w:noProof/>
      <w:sz w:val="20"/>
      <w:szCs w:val="20"/>
    </w:rPr>
  </w:style>
  <w:style w:type="paragraph" w:customStyle="1" w:styleId="TabelleText">
    <w:name w:val="Tabelle Text"/>
    <w:basedOn w:val="Standard"/>
    <w:rsid w:val="002E3E53"/>
    <w:pPr>
      <w:spacing w:before="60" w:after="60" w:line="240" w:lineRule="auto"/>
      <w:jc w:val="left"/>
    </w:pPr>
    <w:rPr>
      <w:rFonts w:ascii="Times New Roman" w:eastAsia="Times New Roman" w:hAnsi="Times New Roman" w:cs="Times New Roman"/>
      <w:sz w:val="20"/>
      <w:szCs w:val="20"/>
    </w:rPr>
  </w:style>
  <w:style w:type="paragraph" w:styleId="Beschriftung">
    <w:name w:val="caption"/>
    <w:basedOn w:val="Standard"/>
    <w:next w:val="Standard"/>
    <w:qFormat/>
    <w:rsid w:val="00EF5A04"/>
    <w:pPr>
      <w:spacing w:before="120" w:after="360" w:line="240" w:lineRule="auto"/>
      <w:jc w:val="center"/>
    </w:pPr>
    <w:rPr>
      <w:rFonts w:eastAsia="Times New Roman" w:cs="Times New Roman"/>
      <w:b/>
      <w:sz w:val="20"/>
      <w:szCs w:val="20"/>
    </w:rPr>
  </w:style>
  <w:style w:type="paragraph" w:customStyle="1" w:styleId="berschriftBO2">
    <w:name w:val="Überschrift_BO_2"/>
    <w:basedOn w:val="HeadlineBO2"/>
    <w:next w:val="Standard"/>
    <w:rsid w:val="002E3E53"/>
    <w:pPr>
      <w:numPr>
        <w:ilvl w:val="0"/>
        <w:numId w:val="0"/>
      </w:numPr>
      <w:tabs>
        <w:tab w:val="clear" w:pos="998"/>
        <w:tab w:val="left" w:pos="737"/>
        <w:tab w:val="left" w:pos="851"/>
        <w:tab w:val="num" w:pos="1440"/>
      </w:tabs>
      <w:ind w:left="1440" w:hanging="360"/>
    </w:pPr>
  </w:style>
  <w:style w:type="numbering" w:customStyle="1" w:styleId="RefDoc">
    <w:name w:val="RefDoc"/>
    <w:basedOn w:val="KeineListe"/>
    <w:rsid w:val="00454485"/>
    <w:pPr>
      <w:numPr>
        <w:numId w:val="3"/>
      </w:numPr>
    </w:pPr>
  </w:style>
  <w:style w:type="paragraph" w:styleId="Abbildungsverzeichnis">
    <w:name w:val="table of figures"/>
    <w:basedOn w:val="Standard"/>
    <w:next w:val="Standard"/>
    <w:uiPriority w:val="99"/>
    <w:unhideWhenUsed/>
    <w:rsid w:val="00A16E20"/>
    <w:pPr>
      <w:spacing w:after="0"/>
    </w:pPr>
  </w:style>
  <w:style w:type="character" w:styleId="GesichteterLink">
    <w:name w:val="FollowedHyperlink"/>
    <w:basedOn w:val="Absatzstandardschriftart"/>
    <w:uiPriority w:val="99"/>
    <w:semiHidden/>
    <w:unhideWhenUsed/>
    <w:rsid w:val="00334790"/>
    <w:rPr>
      <w:color w:val="800080" w:themeColor="followedHyperlink"/>
      <w:u w:val="single"/>
    </w:rPr>
  </w:style>
  <w:style w:type="paragraph" w:styleId="StandardWeb">
    <w:name w:val="Normal (Web)"/>
    <w:basedOn w:val="Standard"/>
    <w:uiPriority w:val="99"/>
    <w:unhideWhenUsed/>
    <w:rsid w:val="00FE7929"/>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Default">
    <w:name w:val="Default"/>
    <w:rsid w:val="00486C8B"/>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172E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tont">
    <w:name w:val="Strong"/>
    <w:basedOn w:val="Absatzstandardschriftart"/>
    <w:uiPriority w:val="22"/>
    <w:qFormat/>
    <w:rsid w:val="008045C0"/>
    <w:rPr>
      <w:b/>
      <w:bCs/>
    </w:rPr>
  </w:style>
  <w:style w:type="paragraph" w:styleId="Textkrper">
    <w:name w:val="Body Text"/>
    <w:basedOn w:val="Standard"/>
    <w:link w:val="TextkrperZeichen"/>
    <w:rsid w:val="00885988"/>
    <w:pPr>
      <w:widowControl w:val="0"/>
      <w:suppressAutoHyphens/>
      <w:spacing w:after="120" w:line="240" w:lineRule="auto"/>
      <w:jc w:val="left"/>
    </w:pPr>
    <w:rPr>
      <w:rFonts w:ascii="Liberation Serif" w:eastAsia="DejaVu Sans" w:hAnsi="Liberation Serif" w:cs="DejaVu Sans"/>
      <w:kern w:val="1"/>
      <w:szCs w:val="24"/>
      <w:lang w:eastAsia="hi-IN" w:bidi="hi-IN"/>
    </w:rPr>
  </w:style>
  <w:style w:type="character" w:customStyle="1" w:styleId="TextkrperZeichen">
    <w:name w:val="Textkörper Zeichen"/>
    <w:basedOn w:val="Absatzstandardschriftart"/>
    <w:link w:val="Textkrper"/>
    <w:rsid w:val="00885988"/>
    <w:rPr>
      <w:rFonts w:ascii="Liberation Serif" w:eastAsia="DejaVu Sans" w:hAnsi="Liberation Serif" w:cs="DejaVu Sans"/>
      <w:kern w:val="1"/>
      <w:sz w:val="24"/>
      <w:szCs w:val="24"/>
      <w:lang w:eastAsia="hi-IN" w:bidi="hi-IN"/>
    </w:rPr>
  </w:style>
  <w:style w:type="paragraph" w:customStyle="1" w:styleId="TabellenInhalt">
    <w:name w:val="Tabellen Inhalt"/>
    <w:basedOn w:val="Standard"/>
    <w:rsid w:val="00885988"/>
    <w:pPr>
      <w:widowControl w:val="0"/>
      <w:suppressLineNumbers/>
      <w:suppressAutoHyphens/>
      <w:spacing w:after="0" w:line="240" w:lineRule="auto"/>
      <w:jc w:val="left"/>
    </w:pPr>
    <w:rPr>
      <w:rFonts w:ascii="Liberation Serif" w:eastAsia="DejaVu Sans" w:hAnsi="Liberation Serif" w:cs="DejaVu Sans"/>
      <w:kern w:val="1"/>
      <w:szCs w:val="24"/>
      <w:lang w:eastAsia="hi-IN" w:bidi="hi-IN"/>
    </w:rPr>
  </w:style>
  <w:style w:type="paragraph" w:styleId="KeinLeerraum">
    <w:name w:val="No Spacing"/>
    <w:uiPriority w:val="1"/>
    <w:qFormat/>
    <w:rsid w:val="00AA6ADC"/>
    <w:pPr>
      <w:spacing w:after="0" w:line="240" w:lineRule="auto"/>
      <w:jc w:val="both"/>
    </w:pPr>
  </w:style>
  <w:style w:type="character" w:styleId="IntensiveHervorhebung">
    <w:name w:val="Intense Emphasis"/>
    <w:basedOn w:val="Absatzstandardschriftart"/>
    <w:uiPriority w:val="21"/>
    <w:qFormat/>
    <w:rsid w:val="00012AF6"/>
    <w:rPr>
      <w:b/>
      <w:bCs/>
      <w:i/>
      <w:iCs/>
      <w:color w:val="4F81BD" w:themeColor="accent1"/>
    </w:rPr>
  </w:style>
  <w:style w:type="character" w:styleId="Kommentarzeichen">
    <w:name w:val="annotation reference"/>
    <w:basedOn w:val="Absatzstandardschriftart"/>
    <w:uiPriority w:val="99"/>
    <w:semiHidden/>
    <w:unhideWhenUsed/>
    <w:rsid w:val="00070010"/>
    <w:rPr>
      <w:sz w:val="16"/>
      <w:szCs w:val="16"/>
    </w:rPr>
  </w:style>
  <w:style w:type="paragraph" w:styleId="Kommentartext">
    <w:name w:val="annotation text"/>
    <w:basedOn w:val="Standard"/>
    <w:link w:val="KommentartextZeichen"/>
    <w:uiPriority w:val="99"/>
    <w:semiHidden/>
    <w:unhideWhenUsed/>
    <w:rsid w:val="00070010"/>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070010"/>
    <w:rPr>
      <w:sz w:val="20"/>
      <w:szCs w:val="20"/>
    </w:rPr>
  </w:style>
  <w:style w:type="paragraph" w:styleId="Kommentarthema">
    <w:name w:val="annotation subject"/>
    <w:basedOn w:val="Kommentartext"/>
    <w:next w:val="Kommentartext"/>
    <w:link w:val="KommentarthemaZeichen"/>
    <w:uiPriority w:val="99"/>
    <w:semiHidden/>
    <w:unhideWhenUsed/>
    <w:rsid w:val="00070010"/>
    <w:rPr>
      <w:b/>
      <w:bCs/>
    </w:rPr>
  </w:style>
  <w:style w:type="character" w:customStyle="1" w:styleId="KommentarthemaZeichen">
    <w:name w:val="Kommentarthema Zeichen"/>
    <w:basedOn w:val="KommentartextZeichen"/>
    <w:link w:val="Kommentarthema"/>
    <w:uiPriority w:val="99"/>
    <w:semiHidden/>
    <w:rsid w:val="00070010"/>
    <w:rPr>
      <w:b/>
      <w:bCs/>
      <w:sz w:val="20"/>
      <w:szCs w:val="20"/>
    </w:rPr>
  </w:style>
  <w:style w:type="paragraph" w:styleId="Bearbeitung">
    <w:name w:val="Revision"/>
    <w:hidden/>
    <w:uiPriority w:val="99"/>
    <w:semiHidden/>
    <w:rsid w:val="00FE1261"/>
    <w:pPr>
      <w:spacing w:after="0" w:line="240" w:lineRule="auto"/>
    </w:pPr>
  </w:style>
  <w:style w:type="character" w:styleId="Herausstellen">
    <w:name w:val="Emphasis"/>
    <w:basedOn w:val="Absatzstandardschriftart"/>
    <w:uiPriority w:val="20"/>
    <w:qFormat/>
    <w:rsid w:val="00781C34"/>
    <w:rPr>
      <w:i/>
      <w:iCs/>
    </w:rPr>
  </w:style>
  <w:style w:type="character" w:customStyle="1" w:styleId="apple-converted-space">
    <w:name w:val="apple-converted-space"/>
    <w:basedOn w:val="Absatzstandardschriftart"/>
    <w:rsid w:val="00781C34"/>
  </w:style>
  <w:style w:type="paragraph" w:styleId="Literaturverzeichnis">
    <w:name w:val="Bibliography"/>
    <w:basedOn w:val="Standard"/>
    <w:next w:val="Standard"/>
    <w:uiPriority w:val="37"/>
    <w:unhideWhenUsed/>
    <w:rsid w:val="006D3D33"/>
  </w:style>
  <w:style w:type="paragraph" w:styleId="Funotentext">
    <w:name w:val="footnote text"/>
    <w:basedOn w:val="Standard"/>
    <w:link w:val="FunotentextZeichen"/>
    <w:uiPriority w:val="99"/>
    <w:semiHidden/>
    <w:unhideWhenUsed/>
    <w:rsid w:val="001F2DF2"/>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1F2DF2"/>
    <w:rPr>
      <w:rFonts w:ascii="Arial" w:hAnsi="Arial"/>
      <w:sz w:val="20"/>
      <w:szCs w:val="20"/>
    </w:rPr>
  </w:style>
  <w:style w:type="character" w:styleId="Funotenzeichen">
    <w:name w:val="footnote reference"/>
    <w:basedOn w:val="Absatzstandardschriftart"/>
    <w:uiPriority w:val="99"/>
    <w:semiHidden/>
    <w:unhideWhenUsed/>
    <w:rsid w:val="001F2DF2"/>
    <w:rPr>
      <w:vertAlign w:val="superscript"/>
    </w:rPr>
  </w:style>
  <w:style w:type="character" w:styleId="Buchtitel">
    <w:name w:val="Book Title"/>
    <w:basedOn w:val="Absatzstandardschriftart"/>
    <w:uiPriority w:val="33"/>
    <w:qFormat/>
    <w:rsid w:val="0051423F"/>
    <w:rPr>
      <w:b/>
      <w:bCs/>
      <w:smallCaps/>
      <w:spacing w:val="5"/>
    </w:rPr>
  </w:style>
  <w:style w:type="paragraph" w:styleId="Endnotentext">
    <w:name w:val="endnote text"/>
    <w:basedOn w:val="Standard"/>
    <w:link w:val="EndnotentextZeichen"/>
    <w:uiPriority w:val="99"/>
    <w:semiHidden/>
    <w:unhideWhenUsed/>
    <w:rsid w:val="008E5C84"/>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8E5C84"/>
    <w:rPr>
      <w:rFonts w:ascii="Arial" w:hAnsi="Arial"/>
      <w:sz w:val="20"/>
      <w:szCs w:val="20"/>
    </w:rPr>
  </w:style>
  <w:style w:type="character" w:styleId="Endnotenzeichen">
    <w:name w:val="endnote reference"/>
    <w:basedOn w:val="Absatzstandardschriftart"/>
    <w:uiPriority w:val="99"/>
    <w:semiHidden/>
    <w:unhideWhenUsed/>
    <w:rsid w:val="008E5C8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E5255"/>
    <w:pPr>
      <w:spacing w:line="360" w:lineRule="auto"/>
      <w:jc w:val="both"/>
    </w:pPr>
    <w:rPr>
      <w:rFonts w:ascii="Arial" w:hAnsi="Arial"/>
      <w:sz w:val="24"/>
    </w:rPr>
  </w:style>
  <w:style w:type="paragraph" w:styleId="berschrift1">
    <w:name w:val="heading 1"/>
    <w:basedOn w:val="Standard"/>
    <w:next w:val="Standard"/>
    <w:link w:val="berschrift1Zeichen"/>
    <w:uiPriority w:val="9"/>
    <w:qFormat/>
    <w:rsid w:val="00B84391"/>
    <w:pPr>
      <w:keepNext/>
      <w:pageBreakBefore/>
      <w:numPr>
        <w:numId w:val="1"/>
      </w:numPr>
      <w:spacing w:before="120" w:after="0"/>
      <w:ind w:left="431" w:hanging="431"/>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02306E"/>
    <w:pPr>
      <w:keepNext/>
      <w:keepLines/>
      <w:numPr>
        <w:ilvl w:val="1"/>
        <w:numId w:val="1"/>
      </w:numPr>
      <w:spacing w:before="200" w:after="0"/>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02306E"/>
    <w:pPr>
      <w:keepNext/>
      <w:keepLines/>
      <w:numPr>
        <w:ilvl w:val="2"/>
        <w:numId w:val="1"/>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CE216A"/>
    <w:pPr>
      <w:keepNext/>
      <w:keepLines/>
      <w:numPr>
        <w:ilvl w:val="3"/>
        <w:numId w:val="1"/>
      </w:numPr>
      <w:spacing w:before="200" w:after="0"/>
      <w:outlineLvl w:val="3"/>
    </w:pPr>
    <w:rPr>
      <w:rFonts w:eastAsiaTheme="majorEastAsia" w:cstheme="majorBidi"/>
      <w:b/>
      <w:bCs/>
      <w:iCs/>
      <w:color w:val="000000" w:themeColor="text1"/>
    </w:rPr>
  </w:style>
  <w:style w:type="paragraph" w:styleId="berschrift5">
    <w:name w:val="heading 5"/>
    <w:basedOn w:val="Standard"/>
    <w:next w:val="Standard"/>
    <w:link w:val="berschrift5Zeichen"/>
    <w:uiPriority w:val="9"/>
    <w:semiHidden/>
    <w:unhideWhenUsed/>
    <w:qFormat/>
    <w:rsid w:val="00427B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427B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427B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427B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427B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71C6"/>
    <w:rPr>
      <w:color w:val="808080"/>
    </w:rPr>
  </w:style>
  <w:style w:type="paragraph" w:styleId="Sprechblasentext">
    <w:name w:val="Balloon Text"/>
    <w:basedOn w:val="Standard"/>
    <w:link w:val="SprechblasentextZeichen"/>
    <w:uiPriority w:val="99"/>
    <w:semiHidden/>
    <w:unhideWhenUsed/>
    <w:rsid w:val="009071C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071C6"/>
    <w:rPr>
      <w:rFonts w:ascii="Tahoma" w:hAnsi="Tahoma" w:cs="Tahoma"/>
      <w:sz w:val="16"/>
      <w:szCs w:val="16"/>
    </w:rPr>
  </w:style>
  <w:style w:type="paragraph" w:customStyle="1" w:styleId="StandardTitelseite">
    <w:name w:val="StandardTitelseite"/>
    <w:basedOn w:val="Standard"/>
    <w:rsid w:val="009071C6"/>
    <w:pPr>
      <w:spacing w:before="240" w:after="240" w:line="240" w:lineRule="auto"/>
    </w:pPr>
    <w:rPr>
      <w:rFonts w:ascii="Times New Roman" w:eastAsia="Times New Roman" w:hAnsi="Times New Roman" w:cs="Times New Roman"/>
      <w:b/>
      <w:sz w:val="20"/>
      <w:szCs w:val="20"/>
    </w:rPr>
  </w:style>
  <w:style w:type="paragraph" w:styleId="Kopfzeile">
    <w:name w:val="header"/>
    <w:basedOn w:val="Standard"/>
    <w:link w:val="KopfzeileZeichen"/>
    <w:uiPriority w:val="99"/>
    <w:unhideWhenUsed/>
    <w:rsid w:val="009071C6"/>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9071C6"/>
  </w:style>
  <w:style w:type="paragraph" w:styleId="Fuzeile">
    <w:name w:val="footer"/>
    <w:basedOn w:val="Standard"/>
    <w:link w:val="FuzeileZeichen"/>
    <w:unhideWhenUsed/>
    <w:rsid w:val="009071C6"/>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semiHidden/>
    <w:rsid w:val="009071C6"/>
  </w:style>
  <w:style w:type="paragraph" w:styleId="Listenabsatz">
    <w:name w:val="List Paragraph"/>
    <w:basedOn w:val="Standard"/>
    <w:uiPriority w:val="34"/>
    <w:qFormat/>
    <w:rsid w:val="00D01467"/>
    <w:pPr>
      <w:ind w:left="720"/>
      <w:contextualSpacing/>
    </w:pPr>
  </w:style>
  <w:style w:type="character" w:styleId="Link">
    <w:name w:val="Hyperlink"/>
    <w:basedOn w:val="Absatzstandardschriftart"/>
    <w:uiPriority w:val="99"/>
    <w:unhideWhenUsed/>
    <w:rsid w:val="00D01467"/>
    <w:rPr>
      <w:color w:val="0000FF" w:themeColor="hyperlink"/>
      <w:u w:val="single"/>
    </w:rPr>
  </w:style>
  <w:style w:type="character" w:customStyle="1" w:styleId="berschrift1Zeichen">
    <w:name w:val="Überschrift 1 Zeichen"/>
    <w:basedOn w:val="Absatzstandardschriftart"/>
    <w:link w:val="berschrift1"/>
    <w:uiPriority w:val="9"/>
    <w:rsid w:val="00B84391"/>
    <w:rPr>
      <w:rFonts w:eastAsiaTheme="majorEastAsia" w:cstheme="majorBidi"/>
      <w:b/>
      <w:bCs/>
      <w:color w:val="000000" w:themeColor="text1"/>
      <w:sz w:val="28"/>
      <w:szCs w:val="28"/>
    </w:rPr>
  </w:style>
  <w:style w:type="paragraph" w:styleId="Inhaltsverzeichnisberschrift">
    <w:name w:val="TOC Heading"/>
    <w:aliases w:val="Sidebar Heading"/>
    <w:basedOn w:val="berschrift1"/>
    <w:next w:val="Standard"/>
    <w:uiPriority w:val="39"/>
    <w:unhideWhenUsed/>
    <w:qFormat/>
    <w:rsid w:val="00451765"/>
    <w:pPr>
      <w:jc w:val="left"/>
      <w:outlineLvl w:val="9"/>
    </w:pPr>
    <w:rPr>
      <w:lang w:eastAsia="en-US"/>
    </w:rPr>
  </w:style>
  <w:style w:type="character" w:customStyle="1" w:styleId="berschrift2Zeichen">
    <w:name w:val="Überschrift 2 Zeichen"/>
    <w:basedOn w:val="Absatzstandardschriftart"/>
    <w:link w:val="berschrift2"/>
    <w:uiPriority w:val="9"/>
    <w:rsid w:val="0002306E"/>
    <w:rPr>
      <w:rFonts w:eastAsiaTheme="majorEastAsia" w:cstheme="majorBidi"/>
      <w:b/>
      <w:bCs/>
      <w:color w:val="000000" w:themeColor="text1"/>
      <w:sz w:val="26"/>
      <w:szCs w:val="26"/>
    </w:rPr>
  </w:style>
  <w:style w:type="paragraph" w:customStyle="1" w:styleId="HeadlineBO1">
    <w:name w:val="Headline_BO_1"/>
    <w:basedOn w:val="berschrift1"/>
    <w:next w:val="Standard"/>
    <w:rsid w:val="00041B8D"/>
    <w:pPr>
      <w:numPr>
        <w:numId w:val="2"/>
      </w:numPr>
      <w:tabs>
        <w:tab w:val="left" w:pos="709"/>
      </w:tabs>
      <w:spacing w:after="360" w:line="240" w:lineRule="auto"/>
    </w:pPr>
    <w:rPr>
      <w:rFonts w:ascii="Verdana" w:eastAsia="Times New Roman" w:hAnsi="Verdana" w:cs="Times New Roman"/>
      <w:bCs w:val="0"/>
      <w:color w:val="auto"/>
      <w:kern w:val="28"/>
      <w:sz w:val="32"/>
      <w:szCs w:val="20"/>
    </w:rPr>
  </w:style>
  <w:style w:type="character" w:customStyle="1" w:styleId="berschrift6Zeichen">
    <w:name w:val="Überschrift 6 Zeichen"/>
    <w:basedOn w:val="Absatzstandardschriftart"/>
    <w:link w:val="berschrift6"/>
    <w:uiPriority w:val="9"/>
    <w:semiHidden/>
    <w:rsid w:val="00427B35"/>
    <w:rPr>
      <w:rFonts w:asciiTheme="majorHAnsi" w:eastAsiaTheme="majorEastAsia" w:hAnsiTheme="majorHAnsi" w:cstheme="majorBidi"/>
      <w:i/>
      <w:iCs/>
      <w:color w:val="243F60" w:themeColor="accent1" w:themeShade="7F"/>
    </w:rPr>
  </w:style>
  <w:style w:type="paragraph" w:customStyle="1" w:styleId="DEFberschrift1">
    <w:name w:val="DEF_Überschrift_1"/>
    <w:basedOn w:val="berschrift1"/>
    <w:next w:val="Standard"/>
    <w:qFormat/>
    <w:rsid w:val="005C6227"/>
  </w:style>
  <w:style w:type="paragraph" w:customStyle="1" w:styleId="DEFberschrift2">
    <w:name w:val="DEF_Überschrift_2"/>
    <w:basedOn w:val="berschrift2"/>
    <w:next w:val="Standard"/>
    <w:link w:val="DEFberschrift2Zchn"/>
    <w:qFormat/>
    <w:rsid w:val="00624F98"/>
  </w:style>
  <w:style w:type="character" w:customStyle="1" w:styleId="DEFberschrift2Zchn">
    <w:name w:val="DEF_Überschrift_2 Zchn"/>
    <w:basedOn w:val="berschrift2Zeichen"/>
    <w:link w:val="DEFberschrift2"/>
    <w:rsid w:val="00624F98"/>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02306E"/>
    <w:rPr>
      <w:rFonts w:eastAsiaTheme="majorEastAsia" w:cstheme="majorBidi"/>
      <w:b/>
      <w:bCs/>
      <w:color w:val="000000" w:themeColor="text1"/>
    </w:rPr>
  </w:style>
  <w:style w:type="paragraph" w:customStyle="1" w:styleId="DEFberschrift3">
    <w:name w:val="DEF_Überschrift_3"/>
    <w:basedOn w:val="berschrift3"/>
    <w:next w:val="Standard"/>
    <w:link w:val="DEFberschrift3Zchn"/>
    <w:qFormat/>
    <w:rsid w:val="00523D23"/>
  </w:style>
  <w:style w:type="character" w:customStyle="1" w:styleId="DEFberschrift3Zchn">
    <w:name w:val="DEF_Überschrift_3 Zchn"/>
    <w:basedOn w:val="berschrift3Zeichen"/>
    <w:link w:val="DEFberschrift3"/>
    <w:rsid w:val="00523D23"/>
    <w:rPr>
      <w:rFonts w:eastAsiaTheme="majorEastAsia" w:cstheme="majorBidi"/>
      <w:b/>
      <w:bCs/>
      <w:color w:val="000000" w:themeColor="text1"/>
      <w:sz w:val="24"/>
    </w:rPr>
  </w:style>
  <w:style w:type="paragraph" w:customStyle="1" w:styleId="DEFberschrift4">
    <w:name w:val="DEF_Überschrift_4"/>
    <w:basedOn w:val="berschrift4"/>
    <w:next w:val="Standard"/>
    <w:link w:val="DEFberschrift4Zchn"/>
    <w:qFormat/>
    <w:rsid w:val="00624F98"/>
  </w:style>
  <w:style w:type="character" w:customStyle="1" w:styleId="DEFberschrift4Zchn">
    <w:name w:val="DEF_Überschrift_4 Zchn"/>
    <w:basedOn w:val="berschrift4Zeichen"/>
    <w:link w:val="DEFberschrift4"/>
    <w:rsid w:val="00624F98"/>
    <w:rPr>
      <w:rFonts w:eastAsiaTheme="majorEastAsia" w:cstheme="majorBidi"/>
      <w:b/>
      <w:bCs/>
      <w:iCs/>
      <w:color w:val="000000" w:themeColor="text1"/>
    </w:rPr>
  </w:style>
  <w:style w:type="paragraph" w:customStyle="1" w:styleId="HeadlineBO2">
    <w:name w:val="Headline_BO_2"/>
    <w:basedOn w:val="berschrift2"/>
    <w:next w:val="Standard"/>
    <w:rsid w:val="00041B8D"/>
    <w:pPr>
      <w:keepLines w:val="0"/>
      <w:numPr>
        <w:numId w:val="2"/>
      </w:numPr>
      <w:tabs>
        <w:tab w:val="num" w:pos="737"/>
        <w:tab w:val="left" w:pos="1276"/>
      </w:tabs>
      <w:spacing w:before="480" w:after="360" w:line="240" w:lineRule="auto"/>
    </w:pPr>
    <w:rPr>
      <w:rFonts w:ascii="Times New Roman" w:eastAsia="Times New Roman" w:hAnsi="Times New Roman" w:cs="Times New Roman"/>
      <w:bCs w:val="0"/>
      <w:color w:val="auto"/>
      <w:sz w:val="28"/>
      <w:szCs w:val="20"/>
    </w:rPr>
  </w:style>
  <w:style w:type="paragraph" w:customStyle="1" w:styleId="HeadlineBO3">
    <w:name w:val="Headline_BO_3"/>
    <w:basedOn w:val="berschrift3"/>
    <w:next w:val="Standard"/>
    <w:rsid w:val="00041B8D"/>
    <w:pPr>
      <w:keepLines w:val="0"/>
      <w:numPr>
        <w:numId w:val="2"/>
      </w:numPr>
      <w:tabs>
        <w:tab w:val="num" w:pos="851"/>
        <w:tab w:val="num" w:pos="1021"/>
        <w:tab w:val="left" w:pos="1559"/>
      </w:tabs>
      <w:spacing w:before="360" w:after="240" w:line="240" w:lineRule="auto"/>
    </w:pPr>
    <w:rPr>
      <w:rFonts w:ascii="Times New Roman" w:eastAsia="Times New Roman" w:hAnsi="Times New Roman" w:cs="Times New Roman"/>
      <w:bCs w:val="0"/>
      <w:color w:val="auto"/>
      <w:szCs w:val="20"/>
    </w:rPr>
  </w:style>
  <w:style w:type="character" w:customStyle="1" w:styleId="berschrift4Zeichen">
    <w:name w:val="Überschrift 4 Zeichen"/>
    <w:basedOn w:val="Absatzstandardschriftart"/>
    <w:link w:val="berschrift4"/>
    <w:uiPriority w:val="9"/>
    <w:rsid w:val="00CE216A"/>
    <w:rPr>
      <w:rFonts w:eastAsiaTheme="majorEastAsia" w:cstheme="majorBidi"/>
      <w:b/>
      <w:bCs/>
      <w:iCs/>
      <w:color w:val="000000" w:themeColor="text1"/>
    </w:rPr>
  </w:style>
  <w:style w:type="character" w:customStyle="1" w:styleId="berschrift5Zeichen">
    <w:name w:val="Überschrift 5 Zeichen"/>
    <w:basedOn w:val="Absatzstandardschriftart"/>
    <w:link w:val="berschrift5"/>
    <w:uiPriority w:val="9"/>
    <w:semiHidden/>
    <w:rsid w:val="00427B35"/>
    <w:rPr>
      <w:rFonts w:asciiTheme="majorHAnsi" w:eastAsiaTheme="majorEastAsia" w:hAnsiTheme="majorHAnsi" w:cstheme="majorBidi"/>
      <w:color w:val="243F60" w:themeColor="accent1" w:themeShade="7F"/>
    </w:rPr>
  </w:style>
  <w:style w:type="character" w:customStyle="1" w:styleId="berschrift7Zeichen">
    <w:name w:val="Überschrift 7 Zeichen"/>
    <w:basedOn w:val="Absatzstandardschriftart"/>
    <w:link w:val="berschrift7"/>
    <w:uiPriority w:val="9"/>
    <w:semiHidden/>
    <w:rsid w:val="00427B35"/>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427B35"/>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427B35"/>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427B35"/>
    <w:pPr>
      <w:spacing w:after="100"/>
    </w:pPr>
  </w:style>
  <w:style w:type="paragraph" w:customStyle="1" w:styleId="HeadlineBO4">
    <w:name w:val="Headline_BO_4"/>
    <w:basedOn w:val="berschrift4"/>
    <w:next w:val="Standard"/>
    <w:rsid w:val="00041B8D"/>
    <w:pPr>
      <w:keepLines w:val="0"/>
      <w:numPr>
        <w:numId w:val="2"/>
      </w:numPr>
      <w:tabs>
        <w:tab w:val="num" w:pos="1134"/>
        <w:tab w:val="num" w:pos="1418"/>
        <w:tab w:val="num" w:pos="1701"/>
        <w:tab w:val="left" w:pos="1985"/>
      </w:tabs>
      <w:spacing w:before="360" w:after="240" w:line="240" w:lineRule="auto"/>
    </w:pPr>
    <w:rPr>
      <w:rFonts w:ascii="Times New Roman" w:eastAsia="Times New Roman" w:hAnsi="Times New Roman" w:cs="Times New Roman"/>
      <w:bCs w:val="0"/>
      <w:i/>
      <w:iCs w:val="0"/>
      <w:color w:val="auto"/>
      <w:szCs w:val="20"/>
    </w:rPr>
  </w:style>
  <w:style w:type="paragraph" w:customStyle="1" w:styleId="HeadlineBO5">
    <w:name w:val="Headline_BO_5"/>
    <w:basedOn w:val="berschrift5"/>
    <w:next w:val="Standard"/>
    <w:rsid w:val="00041B8D"/>
    <w:pPr>
      <w:keepNext w:val="0"/>
      <w:keepLines w:val="0"/>
      <w:numPr>
        <w:numId w:val="2"/>
      </w:numPr>
      <w:tabs>
        <w:tab w:val="num" w:pos="1871"/>
        <w:tab w:val="num" w:pos="1985"/>
        <w:tab w:val="left" w:pos="2268"/>
      </w:tabs>
      <w:spacing w:before="360" w:after="240" w:line="240" w:lineRule="auto"/>
    </w:pPr>
    <w:rPr>
      <w:rFonts w:ascii="Times New Roman" w:eastAsia="Times New Roman" w:hAnsi="Times New Roman" w:cs="Times New Roman"/>
      <w:b/>
      <w:color w:val="auto"/>
      <w:szCs w:val="20"/>
    </w:rPr>
  </w:style>
  <w:style w:type="paragraph" w:styleId="Verzeichnis2">
    <w:name w:val="toc 2"/>
    <w:basedOn w:val="Standard"/>
    <w:next w:val="Standard"/>
    <w:autoRedefine/>
    <w:uiPriority w:val="39"/>
    <w:unhideWhenUsed/>
    <w:rsid w:val="00571E72"/>
    <w:pPr>
      <w:tabs>
        <w:tab w:val="left" w:pos="880"/>
        <w:tab w:val="right" w:leader="dot" w:pos="9060"/>
      </w:tabs>
      <w:spacing w:after="100"/>
      <w:ind w:left="220"/>
      <w:jc w:val="center"/>
    </w:pPr>
  </w:style>
  <w:style w:type="paragraph" w:styleId="Verzeichnis3">
    <w:name w:val="toc 3"/>
    <w:basedOn w:val="Standard"/>
    <w:next w:val="Standard"/>
    <w:autoRedefine/>
    <w:uiPriority w:val="39"/>
    <w:unhideWhenUsed/>
    <w:rsid w:val="00041B8D"/>
    <w:pPr>
      <w:spacing w:after="100"/>
      <w:ind w:left="440"/>
    </w:pPr>
  </w:style>
  <w:style w:type="paragraph" w:customStyle="1" w:styleId="TabelleHeader">
    <w:name w:val="Tabelle Header"/>
    <w:basedOn w:val="Standard"/>
    <w:rsid w:val="002E3E53"/>
    <w:pPr>
      <w:keepNext/>
      <w:spacing w:before="120" w:after="120" w:line="240" w:lineRule="auto"/>
      <w:jc w:val="left"/>
    </w:pPr>
    <w:rPr>
      <w:rFonts w:ascii="Times New Roman" w:eastAsia="Times New Roman" w:hAnsi="Times New Roman" w:cs="Times New Roman"/>
      <w:b/>
      <w:noProof/>
      <w:sz w:val="20"/>
      <w:szCs w:val="20"/>
    </w:rPr>
  </w:style>
  <w:style w:type="paragraph" w:customStyle="1" w:styleId="TabelleText">
    <w:name w:val="Tabelle Text"/>
    <w:basedOn w:val="Standard"/>
    <w:rsid w:val="002E3E53"/>
    <w:pPr>
      <w:spacing w:before="60" w:after="60" w:line="240" w:lineRule="auto"/>
      <w:jc w:val="left"/>
    </w:pPr>
    <w:rPr>
      <w:rFonts w:ascii="Times New Roman" w:eastAsia="Times New Roman" w:hAnsi="Times New Roman" w:cs="Times New Roman"/>
      <w:sz w:val="20"/>
      <w:szCs w:val="20"/>
    </w:rPr>
  </w:style>
  <w:style w:type="paragraph" w:styleId="Beschriftung">
    <w:name w:val="caption"/>
    <w:basedOn w:val="Standard"/>
    <w:next w:val="Standard"/>
    <w:qFormat/>
    <w:rsid w:val="00EF5A04"/>
    <w:pPr>
      <w:spacing w:before="120" w:after="360" w:line="240" w:lineRule="auto"/>
      <w:jc w:val="center"/>
    </w:pPr>
    <w:rPr>
      <w:rFonts w:eastAsia="Times New Roman" w:cs="Times New Roman"/>
      <w:b/>
      <w:sz w:val="20"/>
      <w:szCs w:val="20"/>
    </w:rPr>
  </w:style>
  <w:style w:type="paragraph" w:customStyle="1" w:styleId="berschriftBO2">
    <w:name w:val="Überschrift_BO_2"/>
    <w:basedOn w:val="HeadlineBO2"/>
    <w:next w:val="Standard"/>
    <w:rsid w:val="002E3E53"/>
    <w:pPr>
      <w:numPr>
        <w:ilvl w:val="0"/>
        <w:numId w:val="0"/>
      </w:numPr>
      <w:tabs>
        <w:tab w:val="clear" w:pos="998"/>
        <w:tab w:val="left" w:pos="737"/>
        <w:tab w:val="left" w:pos="851"/>
        <w:tab w:val="num" w:pos="1440"/>
      </w:tabs>
      <w:ind w:left="1440" w:hanging="360"/>
    </w:pPr>
  </w:style>
  <w:style w:type="numbering" w:customStyle="1" w:styleId="RefDoc">
    <w:name w:val="RefDoc"/>
    <w:basedOn w:val="KeineListe"/>
    <w:rsid w:val="00454485"/>
    <w:pPr>
      <w:numPr>
        <w:numId w:val="3"/>
      </w:numPr>
    </w:pPr>
  </w:style>
  <w:style w:type="paragraph" w:styleId="Abbildungsverzeichnis">
    <w:name w:val="table of figures"/>
    <w:basedOn w:val="Standard"/>
    <w:next w:val="Standard"/>
    <w:uiPriority w:val="99"/>
    <w:unhideWhenUsed/>
    <w:rsid w:val="00A16E20"/>
    <w:pPr>
      <w:spacing w:after="0"/>
    </w:pPr>
  </w:style>
  <w:style w:type="character" w:styleId="GesichteterLink">
    <w:name w:val="FollowedHyperlink"/>
    <w:basedOn w:val="Absatzstandardschriftart"/>
    <w:uiPriority w:val="99"/>
    <w:semiHidden/>
    <w:unhideWhenUsed/>
    <w:rsid w:val="00334790"/>
    <w:rPr>
      <w:color w:val="800080" w:themeColor="followedHyperlink"/>
      <w:u w:val="single"/>
    </w:rPr>
  </w:style>
  <w:style w:type="paragraph" w:styleId="StandardWeb">
    <w:name w:val="Normal (Web)"/>
    <w:basedOn w:val="Standard"/>
    <w:uiPriority w:val="99"/>
    <w:unhideWhenUsed/>
    <w:rsid w:val="00FE7929"/>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Default">
    <w:name w:val="Default"/>
    <w:rsid w:val="00486C8B"/>
    <w:pPr>
      <w:autoSpaceDE w:val="0"/>
      <w:autoSpaceDN w:val="0"/>
      <w:adjustRightInd w:val="0"/>
      <w:spacing w:after="0" w:line="240" w:lineRule="auto"/>
    </w:pPr>
    <w:rPr>
      <w:rFonts w:ascii="Arial" w:hAnsi="Arial" w:cs="Arial"/>
      <w:color w:val="000000"/>
      <w:sz w:val="24"/>
      <w:szCs w:val="24"/>
    </w:rPr>
  </w:style>
  <w:style w:type="table" w:styleId="Tabellenraster">
    <w:name w:val="Table Grid"/>
    <w:basedOn w:val="NormaleTabelle"/>
    <w:uiPriority w:val="59"/>
    <w:rsid w:val="00172E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tont">
    <w:name w:val="Strong"/>
    <w:basedOn w:val="Absatzstandardschriftart"/>
    <w:uiPriority w:val="22"/>
    <w:qFormat/>
    <w:rsid w:val="008045C0"/>
    <w:rPr>
      <w:b/>
      <w:bCs/>
    </w:rPr>
  </w:style>
  <w:style w:type="paragraph" w:styleId="Textkrper">
    <w:name w:val="Body Text"/>
    <w:basedOn w:val="Standard"/>
    <w:link w:val="TextkrperZeichen"/>
    <w:rsid w:val="00885988"/>
    <w:pPr>
      <w:widowControl w:val="0"/>
      <w:suppressAutoHyphens/>
      <w:spacing w:after="120" w:line="240" w:lineRule="auto"/>
      <w:jc w:val="left"/>
    </w:pPr>
    <w:rPr>
      <w:rFonts w:ascii="Liberation Serif" w:eastAsia="DejaVu Sans" w:hAnsi="Liberation Serif" w:cs="DejaVu Sans"/>
      <w:kern w:val="1"/>
      <w:szCs w:val="24"/>
      <w:lang w:eastAsia="hi-IN" w:bidi="hi-IN"/>
    </w:rPr>
  </w:style>
  <w:style w:type="character" w:customStyle="1" w:styleId="TextkrperZeichen">
    <w:name w:val="Textkörper Zeichen"/>
    <w:basedOn w:val="Absatzstandardschriftart"/>
    <w:link w:val="Textkrper"/>
    <w:rsid w:val="00885988"/>
    <w:rPr>
      <w:rFonts w:ascii="Liberation Serif" w:eastAsia="DejaVu Sans" w:hAnsi="Liberation Serif" w:cs="DejaVu Sans"/>
      <w:kern w:val="1"/>
      <w:sz w:val="24"/>
      <w:szCs w:val="24"/>
      <w:lang w:eastAsia="hi-IN" w:bidi="hi-IN"/>
    </w:rPr>
  </w:style>
  <w:style w:type="paragraph" w:customStyle="1" w:styleId="TabellenInhalt">
    <w:name w:val="Tabellen Inhalt"/>
    <w:basedOn w:val="Standard"/>
    <w:rsid w:val="00885988"/>
    <w:pPr>
      <w:widowControl w:val="0"/>
      <w:suppressLineNumbers/>
      <w:suppressAutoHyphens/>
      <w:spacing w:after="0" w:line="240" w:lineRule="auto"/>
      <w:jc w:val="left"/>
    </w:pPr>
    <w:rPr>
      <w:rFonts w:ascii="Liberation Serif" w:eastAsia="DejaVu Sans" w:hAnsi="Liberation Serif" w:cs="DejaVu Sans"/>
      <w:kern w:val="1"/>
      <w:szCs w:val="24"/>
      <w:lang w:eastAsia="hi-IN" w:bidi="hi-IN"/>
    </w:rPr>
  </w:style>
  <w:style w:type="paragraph" w:styleId="KeinLeerraum">
    <w:name w:val="No Spacing"/>
    <w:uiPriority w:val="1"/>
    <w:qFormat/>
    <w:rsid w:val="00AA6ADC"/>
    <w:pPr>
      <w:spacing w:after="0" w:line="240" w:lineRule="auto"/>
      <w:jc w:val="both"/>
    </w:pPr>
  </w:style>
  <w:style w:type="character" w:styleId="IntensiveHervorhebung">
    <w:name w:val="Intense Emphasis"/>
    <w:basedOn w:val="Absatzstandardschriftart"/>
    <w:uiPriority w:val="21"/>
    <w:qFormat/>
    <w:rsid w:val="00012AF6"/>
    <w:rPr>
      <w:b/>
      <w:bCs/>
      <w:i/>
      <w:iCs/>
      <w:color w:val="4F81BD" w:themeColor="accent1"/>
    </w:rPr>
  </w:style>
  <w:style w:type="character" w:styleId="Kommentarzeichen">
    <w:name w:val="annotation reference"/>
    <w:basedOn w:val="Absatzstandardschriftart"/>
    <w:uiPriority w:val="99"/>
    <w:semiHidden/>
    <w:unhideWhenUsed/>
    <w:rsid w:val="00070010"/>
    <w:rPr>
      <w:sz w:val="16"/>
      <w:szCs w:val="16"/>
    </w:rPr>
  </w:style>
  <w:style w:type="paragraph" w:styleId="Kommentartext">
    <w:name w:val="annotation text"/>
    <w:basedOn w:val="Standard"/>
    <w:link w:val="KommentartextZeichen"/>
    <w:uiPriority w:val="99"/>
    <w:semiHidden/>
    <w:unhideWhenUsed/>
    <w:rsid w:val="00070010"/>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070010"/>
    <w:rPr>
      <w:sz w:val="20"/>
      <w:szCs w:val="20"/>
    </w:rPr>
  </w:style>
  <w:style w:type="paragraph" w:styleId="Kommentarthema">
    <w:name w:val="annotation subject"/>
    <w:basedOn w:val="Kommentartext"/>
    <w:next w:val="Kommentartext"/>
    <w:link w:val="KommentarthemaZeichen"/>
    <w:uiPriority w:val="99"/>
    <w:semiHidden/>
    <w:unhideWhenUsed/>
    <w:rsid w:val="00070010"/>
    <w:rPr>
      <w:b/>
      <w:bCs/>
    </w:rPr>
  </w:style>
  <w:style w:type="character" w:customStyle="1" w:styleId="KommentarthemaZeichen">
    <w:name w:val="Kommentarthema Zeichen"/>
    <w:basedOn w:val="KommentartextZeichen"/>
    <w:link w:val="Kommentarthema"/>
    <w:uiPriority w:val="99"/>
    <w:semiHidden/>
    <w:rsid w:val="00070010"/>
    <w:rPr>
      <w:b/>
      <w:bCs/>
      <w:sz w:val="20"/>
      <w:szCs w:val="20"/>
    </w:rPr>
  </w:style>
  <w:style w:type="paragraph" w:styleId="Bearbeitung">
    <w:name w:val="Revision"/>
    <w:hidden/>
    <w:uiPriority w:val="99"/>
    <w:semiHidden/>
    <w:rsid w:val="00FE1261"/>
    <w:pPr>
      <w:spacing w:after="0" w:line="240" w:lineRule="auto"/>
    </w:pPr>
  </w:style>
  <w:style w:type="character" w:styleId="Herausstellen">
    <w:name w:val="Emphasis"/>
    <w:basedOn w:val="Absatzstandardschriftart"/>
    <w:uiPriority w:val="20"/>
    <w:qFormat/>
    <w:rsid w:val="00781C34"/>
    <w:rPr>
      <w:i/>
      <w:iCs/>
    </w:rPr>
  </w:style>
  <w:style w:type="character" w:customStyle="1" w:styleId="apple-converted-space">
    <w:name w:val="apple-converted-space"/>
    <w:basedOn w:val="Absatzstandardschriftart"/>
    <w:rsid w:val="00781C34"/>
  </w:style>
  <w:style w:type="paragraph" w:styleId="Literaturverzeichnis">
    <w:name w:val="Bibliography"/>
    <w:basedOn w:val="Standard"/>
    <w:next w:val="Standard"/>
    <w:uiPriority w:val="37"/>
    <w:unhideWhenUsed/>
    <w:rsid w:val="006D3D33"/>
  </w:style>
  <w:style w:type="paragraph" w:styleId="Funotentext">
    <w:name w:val="footnote text"/>
    <w:basedOn w:val="Standard"/>
    <w:link w:val="FunotentextZeichen"/>
    <w:uiPriority w:val="99"/>
    <w:semiHidden/>
    <w:unhideWhenUsed/>
    <w:rsid w:val="001F2DF2"/>
    <w:pPr>
      <w:spacing w:after="0" w:line="240" w:lineRule="auto"/>
    </w:pPr>
    <w:rPr>
      <w:sz w:val="20"/>
      <w:szCs w:val="20"/>
    </w:rPr>
  </w:style>
  <w:style w:type="character" w:customStyle="1" w:styleId="FunotentextZeichen">
    <w:name w:val="Fußnotentext Zeichen"/>
    <w:basedOn w:val="Absatzstandardschriftart"/>
    <w:link w:val="Funotentext"/>
    <w:uiPriority w:val="99"/>
    <w:semiHidden/>
    <w:rsid w:val="001F2DF2"/>
    <w:rPr>
      <w:rFonts w:ascii="Arial" w:hAnsi="Arial"/>
      <w:sz w:val="20"/>
      <w:szCs w:val="20"/>
    </w:rPr>
  </w:style>
  <w:style w:type="character" w:styleId="Funotenzeichen">
    <w:name w:val="footnote reference"/>
    <w:basedOn w:val="Absatzstandardschriftart"/>
    <w:uiPriority w:val="99"/>
    <w:semiHidden/>
    <w:unhideWhenUsed/>
    <w:rsid w:val="001F2DF2"/>
    <w:rPr>
      <w:vertAlign w:val="superscript"/>
    </w:rPr>
  </w:style>
  <w:style w:type="character" w:styleId="Buchtitel">
    <w:name w:val="Book Title"/>
    <w:basedOn w:val="Absatzstandardschriftart"/>
    <w:uiPriority w:val="33"/>
    <w:qFormat/>
    <w:rsid w:val="0051423F"/>
    <w:rPr>
      <w:b/>
      <w:bCs/>
      <w:smallCaps/>
      <w:spacing w:val="5"/>
    </w:rPr>
  </w:style>
  <w:style w:type="paragraph" w:styleId="Endnotentext">
    <w:name w:val="endnote text"/>
    <w:basedOn w:val="Standard"/>
    <w:link w:val="EndnotentextZeichen"/>
    <w:uiPriority w:val="99"/>
    <w:semiHidden/>
    <w:unhideWhenUsed/>
    <w:rsid w:val="008E5C84"/>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8E5C84"/>
    <w:rPr>
      <w:rFonts w:ascii="Arial" w:hAnsi="Arial"/>
      <w:sz w:val="20"/>
      <w:szCs w:val="20"/>
    </w:rPr>
  </w:style>
  <w:style w:type="character" w:styleId="Endnotenzeichen">
    <w:name w:val="endnote reference"/>
    <w:basedOn w:val="Absatzstandardschriftart"/>
    <w:uiPriority w:val="99"/>
    <w:semiHidden/>
    <w:unhideWhenUsed/>
    <w:rsid w:val="008E5C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061">
      <w:bodyDiv w:val="1"/>
      <w:marLeft w:val="0"/>
      <w:marRight w:val="0"/>
      <w:marTop w:val="0"/>
      <w:marBottom w:val="0"/>
      <w:divBdr>
        <w:top w:val="none" w:sz="0" w:space="0" w:color="auto"/>
        <w:left w:val="none" w:sz="0" w:space="0" w:color="auto"/>
        <w:bottom w:val="none" w:sz="0" w:space="0" w:color="auto"/>
        <w:right w:val="none" w:sz="0" w:space="0" w:color="auto"/>
      </w:divBdr>
    </w:div>
    <w:div w:id="1667745">
      <w:bodyDiv w:val="1"/>
      <w:marLeft w:val="0"/>
      <w:marRight w:val="0"/>
      <w:marTop w:val="0"/>
      <w:marBottom w:val="0"/>
      <w:divBdr>
        <w:top w:val="none" w:sz="0" w:space="0" w:color="auto"/>
        <w:left w:val="none" w:sz="0" w:space="0" w:color="auto"/>
        <w:bottom w:val="none" w:sz="0" w:space="0" w:color="auto"/>
        <w:right w:val="none" w:sz="0" w:space="0" w:color="auto"/>
      </w:divBdr>
    </w:div>
    <w:div w:id="5061268">
      <w:bodyDiv w:val="1"/>
      <w:marLeft w:val="0"/>
      <w:marRight w:val="0"/>
      <w:marTop w:val="0"/>
      <w:marBottom w:val="0"/>
      <w:divBdr>
        <w:top w:val="none" w:sz="0" w:space="0" w:color="auto"/>
        <w:left w:val="none" w:sz="0" w:space="0" w:color="auto"/>
        <w:bottom w:val="none" w:sz="0" w:space="0" w:color="auto"/>
        <w:right w:val="none" w:sz="0" w:space="0" w:color="auto"/>
      </w:divBdr>
    </w:div>
    <w:div w:id="8219154">
      <w:bodyDiv w:val="1"/>
      <w:marLeft w:val="0"/>
      <w:marRight w:val="0"/>
      <w:marTop w:val="0"/>
      <w:marBottom w:val="0"/>
      <w:divBdr>
        <w:top w:val="none" w:sz="0" w:space="0" w:color="auto"/>
        <w:left w:val="none" w:sz="0" w:space="0" w:color="auto"/>
        <w:bottom w:val="none" w:sz="0" w:space="0" w:color="auto"/>
        <w:right w:val="none" w:sz="0" w:space="0" w:color="auto"/>
      </w:divBdr>
    </w:div>
    <w:div w:id="13313340">
      <w:bodyDiv w:val="1"/>
      <w:marLeft w:val="0"/>
      <w:marRight w:val="0"/>
      <w:marTop w:val="0"/>
      <w:marBottom w:val="0"/>
      <w:divBdr>
        <w:top w:val="none" w:sz="0" w:space="0" w:color="auto"/>
        <w:left w:val="none" w:sz="0" w:space="0" w:color="auto"/>
        <w:bottom w:val="none" w:sz="0" w:space="0" w:color="auto"/>
        <w:right w:val="none" w:sz="0" w:space="0" w:color="auto"/>
      </w:divBdr>
    </w:div>
    <w:div w:id="26368417">
      <w:bodyDiv w:val="1"/>
      <w:marLeft w:val="0"/>
      <w:marRight w:val="0"/>
      <w:marTop w:val="0"/>
      <w:marBottom w:val="0"/>
      <w:divBdr>
        <w:top w:val="none" w:sz="0" w:space="0" w:color="auto"/>
        <w:left w:val="none" w:sz="0" w:space="0" w:color="auto"/>
        <w:bottom w:val="none" w:sz="0" w:space="0" w:color="auto"/>
        <w:right w:val="none" w:sz="0" w:space="0" w:color="auto"/>
      </w:divBdr>
    </w:div>
    <w:div w:id="35353749">
      <w:bodyDiv w:val="1"/>
      <w:marLeft w:val="0"/>
      <w:marRight w:val="0"/>
      <w:marTop w:val="0"/>
      <w:marBottom w:val="0"/>
      <w:divBdr>
        <w:top w:val="none" w:sz="0" w:space="0" w:color="auto"/>
        <w:left w:val="none" w:sz="0" w:space="0" w:color="auto"/>
        <w:bottom w:val="none" w:sz="0" w:space="0" w:color="auto"/>
        <w:right w:val="none" w:sz="0" w:space="0" w:color="auto"/>
      </w:divBdr>
    </w:div>
    <w:div w:id="37245941">
      <w:bodyDiv w:val="1"/>
      <w:marLeft w:val="0"/>
      <w:marRight w:val="0"/>
      <w:marTop w:val="0"/>
      <w:marBottom w:val="0"/>
      <w:divBdr>
        <w:top w:val="none" w:sz="0" w:space="0" w:color="auto"/>
        <w:left w:val="none" w:sz="0" w:space="0" w:color="auto"/>
        <w:bottom w:val="none" w:sz="0" w:space="0" w:color="auto"/>
        <w:right w:val="none" w:sz="0" w:space="0" w:color="auto"/>
      </w:divBdr>
    </w:div>
    <w:div w:id="42364928">
      <w:bodyDiv w:val="1"/>
      <w:marLeft w:val="0"/>
      <w:marRight w:val="0"/>
      <w:marTop w:val="0"/>
      <w:marBottom w:val="0"/>
      <w:divBdr>
        <w:top w:val="none" w:sz="0" w:space="0" w:color="auto"/>
        <w:left w:val="none" w:sz="0" w:space="0" w:color="auto"/>
        <w:bottom w:val="none" w:sz="0" w:space="0" w:color="auto"/>
        <w:right w:val="none" w:sz="0" w:space="0" w:color="auto"/>
      </w:divBdr>
    </w:div>
    <w:div w:id="43141174">
      <w:bodyDiv w:val="1"/>
      <w:marLeft w:val="0"/>
      <w:marRight w:val="0"/>
      <w:marTop w:val="0"/>
      <w:marBottom w:val="0"/>
      <w:divBdr>
        <w:top w:val="none" w:sz="0" w:space="0" w:color="auto"/>
        <w:left w:val="none" w:sz="0" w:space="0" w:color="auto"/>
        <w:bottom w:val="none" w:sz="0" w:space="0" w:color="auto"/>
        <w:right w:val="none" w:sz="0" w:space="0" w:color="auto"/>
      </w:divBdr>
    </w:div>
    <w:div w:id="43412337">
      <w:bodyDiv w:val="1"/>
      <w:marLeft w:val="0"/>
      <w:marRight w:val="0"/>
      <w:marTop w:val="0"/>
      <w:marBottom w:val="0"/>
      <w:divBdr>
        <w:top w:val="none" w:sz="0" w:space="0" w:color="auto"/>
        <w:left w:val="none" w:sz="0" w:space="0" w:color="auto"/>
        <w:bottom w:val="none" w:sz="0" w:space="0" w:color="auto"/>
        <w:right w:val="none" w:sz="0" w:space="0" w:color="auto"/>
      </w:divBdr>
    </w:div>
    <w:div w:id="47188519">
      <w:bodyDiv w:val="1"/>
      <w:marLeft w:val="0"/>
      <w:marRight w:val="0"/>
      <w:marTop w:val="0"/>
      <w:marBottom w:val="0"/>
      <w:divBdr>
        <w:top w:val="none" w:sz="0" w:space="0" w:color="auto"/>
        <w:left w:val="none" w:sz="0" w:space="0" w:color="auto"/>
        <w:bottom w:val="none" w:sz="0" w:space="0" w:color="auto"/>
        <w:right w:val="none" w:sz="0" w:space="0" w:color="auto"/>
      </w:divBdr>
    </w:div>
    <w:div w:id="53892053">
      <w:bodyDiv w:val="1"/>
      <w:marLeft w:val="0"/>
      <w:marRight w:val="0"/>
      <w:marTop w:val="0"/>
      <w:marBottom w:val="0"/>
      <w:divBdr>
        <w:top w:val="none" w:sz="0" w:space="0" w:color="auto"/>
        <w:left w:val="none" w:sz="0" w:space="0" w:color="auto"/>
        <w:bottom w:val="none" w:sz="0" w:space="0" w:color="auto"/>
        <w:right w:val="none" w:sz="0" w:space="0" w:color="auto"/>
      </w:divBdr>
    </w:div>
    <w:div w:id="60909195">
      <w:bodyDiv w:val="1"/>
      <w:marLeft w:val="0"/>
      <w:marRight w:val="0"/>
      <w:marTop w:val="0"/>
      <w:marBottom w:val="0"/>
      <w:divBdr>
        <w:top w:val="none" w:sz="0" w:space="0" w:color="auto"/>
        <w:left w:val="none" w:sz="0" w:space="0" w:color="auto"/>
        <w:bottom w:val="none" w:sz="0" w:space="0" w:color="auto"/>
        <w:right w:val="none" w:sz="0" w:space="0" w:color="auto"/>
      </w:divBdr>
    </w:div>
    <w:div w:id="63917208">
      <w:bodyDiv w:val="1"/>
      <w:marLeft w:val="0"/>
      <w:marRight w:val="0"/>
      <w:marTop w:val="0"/>
      <w:marBottom w:val="0"/>
      <w:divBdr>
        <w:top w:val="none" w:sz="0" w:space="0" w:color="auto"/>
        <w:left w:val="none" w:sz="0" w:space="0" w:color="auto"/>
        <w:bottom w:val="none" w:sz="0" w:space="0" w:color="auto"/>
        <w:right w:val="none" w:sz="0" w:space="0" w:color="auto"/>
      </w:divBdr>
    </w:div>
    <w:div w:id="65302432">
      <w:bodyDiv w:val="1"/>
      <w:marLeft w:val="0"/>
      <w:marRight w:val="0"/>
      <w:marTop w:val="0"/>
      <w:marBottom w:val="0"/>
      <w:divBdr>
        <w:top w:val="none" w:sz="0" w:space="0" w:color="auto"/>
        <w:left w:val="none" w:sz="0" w:space="0" w:color="auto"/>
        <w:bottom w:val="none" w:sz="0" w:space="0" w:color="auto"/>
        <w:right w:val="none" w:sz="0" w:space="0" w:color="auto"/>
      </w:divBdr>
    </w:div>
    <w:div w:id="83500217">
      <w:bodyDiv w:val="1"/>
      <w:marLeft w:val="0"/>
      <w:marRight w:val="0"/>
      <w:marTop w:val="0"/>
      <w:marBottom w:val="0"/>
      <w:divBdr>
        <w:top w:val="none" w:sz="0" w:space="0" w:color="auto"/>
        <w:left w:val="none" w:sz="0" w:space="0" w:color="auto"/>
        <w:bottom w:val="none" w:sz="0" w:space="0" w:color="auto"/>
        <w:right w:val="none" w:sz="0" w:space="0" w:color="auto"/>
      </w:divBdr>
    </w:div>
    <w:div w:id="86705250">
      <w:bodyDiv w:val="1"/>
      <w:marLeft w:val="0"/>
      <w:marRight w:val="0"/>
      <w:marTop w:val="0"/>
      <w:marBottom w:val="0"/>
      <w:divBdr>
        <w:top w:val="none" w:sz="0" w:space="0" w:color="auto"/>
        <w:left w:val="none" w:sz="0" w:space="0" w:color="auto"/>
        <w:bottom w:val="none" w:sz="0" w:space="0" w:color="auto"/>
        <w:right w:val="none" w:sz="0" w:space="0" w:color="auto"/>
      </w:divBdr>
    </w:div>
    <w:div w:id="87047513">
      <w:bodyDiv w:val="1"/>
      <w:marLeft w:val="0"/>
      <w:marRight w:val="0"/>
      <w:marTop w:val="0"/>
      <w:marBottom w:val="0"/>
      <w:divBdr>
        <w:top w:val="none" w:sz="0" w:space="0" w:color="auto"/>
        <w:left w:val="none" w:sz="0" w:space="0" w:color="auto"/>
        <w:bottom w:val="none" w:sz="0" w:space="0" w:color="auto"/>
        <w:right w:val="none" w:sz="0" w:space="0" w:color="auto"/>
      </w:divBdr>
    </w:div>
    <w:div w:id="93523205">
      <w:bodyDiv w:val="1"/>
      <w:marLeft w:val="0"/>
      <w:marRight w:val="0"/>
      <w:marTop w:val="0"/>
      <w:marBottom w:val="0"/>
      <w:divBdr>
        <w:top w:val="none" w:sz="0" w:space="0" w:color="auto"/>
        <w:left w:val="none" w:sz="0" w:space="0" w:color="auto"/>
        <w:bottom w:val="none" w:sz="0" w:space="0" w:color="auto"/>
        <w:right w:val="none" w:sz="0" w:space="0" w:color="auto"/>
      </w:divBdr>
    </w:div>
    <w:div w:id="97719102">
      <w:bodyDiv w:val="1"/>
      <w:marLeft w:val="0"/>
      <w:marRight w:val="0"/>
      <w:marTop w:val="0"/>
      <w:marBottom w:val="0"/>
      <w:divBdr>
        <w:top w:val="none" w:sz="0" w:space="0" w:color="auto"/>
        <w:left w:val="none" w:sz="0" w:space="0" w:color="auto"/>
        <w:bottom w:val="none" w:sz="0" w:space="0" w:color="auto"/>
        <w:right w:val="none" w:sz="0" w:space="0" w:color="auto"/>
      </w:divBdr>
    </w:div>
    <w:div w:id="103308842">
      <w:bodyDiv w:val="1"/>
      <w:marLeft w:val="0"/>
      <w:marRight w:val="0"/>
      <w:marTop w:val="0"/>
      <w:marBottom w:val="0"/>
      <w:divBdr>
        <w:top w:val="none" w:sz="0" w:space="0" w:color="auto"/>
        <w:left w:val="none" w:sz="0" w:space="0" w:color="auto"/>
        <w:bottom w:val="none" w:sz="0" w:space="0" w:color="auto"/>
        <w:right w:val="none" w:sz="0" w:space="0" w:color="auto"/>
      </w:divBdr>
    </w:div>
    <w:div w:id="107480707">
      <w:bodyDiv w:val="1"/>
      <w:marLeft w:val="0"/>
      <w:marRight w:val="0"/>
      <w:marTop w:val="0"/>
      <w:marBottom w:val="0"/>
      <w:divBdr>
        <w:top w:val="none" w:sz="0" w:space="0" w:color="auto"/>
        <w:left w:val="none" w:sz="0" w:space="0" w:color="auto"/>
        <w:bottom w:val="none" w:sz="0" w:space="0" w:color="auto"/>
        <w:right w:val="none" w:sz="0" w:space="0" w:color="auto"/>
      </w:divBdr>
    </w:div>
    <w:div w:id="113722136">
      <w:bodyDiv w:val="1"/>
      <w:marLeft w:val="0"/>
      <w:marRight w:val="0"/>
      <w:marTop w:val="0"/>
      <w:marBottom w:val="0"/>
      <w:divBdr>
        <w:top w:val="none" w:sz="0" w:space="0" w:color="auto"/>
        <w:left w:val="none" w:sz="0" w:space="0" w:color="auto"/>
        <w:bottom w:val="none" w:sz="0" w:space="0" w:color="auto"/>
        <w:right w:val="none" w:sz="0" w:space="0" w:color="auto"/>
      </w:divBdr>
    </w:div>
    <w:div w:id="115953343">
      <w:bodyDiv w:val="1"/>
      <w:marLeft w:val="0"/>
      <w:marRight w:val="0"/>
      <w:marTop w:val="0"/>
      <w:marBottom w:val="0"/>
      <w:divBdr>
        <w:top w:val="none" w:sz="0" w:space="0" w:color="auto"/>
        <w:left w:val="none" w:sz="0" w:space="0" w:color="auto"/>
        <w:bottom w:val="none" w:sz="0" w:space="0" w:color="auto"/>
        <w:right w:val="none" w:sz="0" w:space="0" w:color="auto"/>
      </w:divBdr>
    </w:div>
    <w:div w:id="134836414">
      <w:bodyDiv w:val="1"/>
      <w:marLeft w:val="0"/>
      <w:marRight w:val="0"/>
      <w:marTop w:val="0"/>
      <w:marBottom w:val="0"/>
      <w:divBdr>
        <w:top w:val="none" w:sz="0" w:space="0" w:color="auto"/>
        <w:left w:val="none" w:sz="0" w:space="0" w:color="auto"/>
        <w:bottom w:val="none" w:sz="0" w:space="0" w:color="auto"/>
        <w:right w:val="none" w:sz="0" w:space="0" w:color="auto"/>
      </w:divBdr>
    </w:div>
    <w:div w:id="138768822">
      <w:bodyDiv w:val="1"/>
      <w:marLeft w:val="0"/>
      <w:marRight w:val="0"/>
      <w:marTop w:val="0"/>
      <w:marBottom w:val="0"/>
      <w:divBdr>
        <w:top w:val="none" w:sz="0" w:space="0" w:color="auto"/>
        <w:left w:val="none" w:sz="0" w:space="0" w:color="auto"/>
        <w:bottom w:val="none" w:sz="0" w:space="0" w:color="auto"/>
        <w:right w:val="none" w:sz="0" w:space="0" w:color="auto"/>
      </w:divBdr>
    </w:div>
    <w:div w:id="151608931">
      <w:bodyDiv w:val="1"/>
      <w:marLeft w:val="0"/>
      <w:marRight w:val="0"/>
      <w:marTop w:val="0"/>
      <w:marBottom w:val="0"/>
      <w:divBdr>
        <w:top w:val="none" w:sz="0" w:space="0" w:color="auto"/>
        <w:left w:val="none" w:sz="0" w:space="0" w:color="auto"/>
        <w:bottom w:val="none" w:sz="0" w:space="0" w:color="auto"/>
        <w:right w:val="none" w:sz="0" w:space="0" w:color="auto"/>
      </w:divBdr>
    </w:div>
    <w:div w:id="151726142">
      <w:bodyDiv w:val="1"/>
      <w:marLeft w:val="0"/>
      <w:marRight w:val="0"/>
      <w:marTop w:val="0"/>
      <w:marBottom w:val="0"/>
      <w:divBdr>
        <w:top w:val="none" w:sz="0" w:space="0" w:color="auto"/>
        <w:left w:val="none" w:sz="0" w:space="0" w:color="auto"/>
        <w:bottom w:val="none" w:sz="0" w:space="0" w:color="auto"/>
        <w:right w:val="none" w:sz="0" w:space="0" w:color="auto"/>
      </w:divBdr>
    </w:div>
    <w:div w:id="167983125">
      <w:bodyDiv w:val="1"/>
      <w:marLeft w:val="0"/>
      <w:marRight w:val="0"/>
      <w:marTop w:val="0"/>
      <w:marBottom w:val="0"/>
      <w:divBdr>
        <w:top w:val="none" w:sz="0" w:space="0" w:color="auto"/>
        <w:left w:val="none" w:sz="0" w:space="0" w:color="auto"/>
        <w:bottom w:val="none" w:sz="0" w:space="0" w:color="auto"/>
        <w:right w:val="none" w:sz="0" w:space="0" w:color="auto"/>
      </w:divBdr>
    </w:div>
    <w:div w:id="172494977">
      <w:bodyDiv w:val="1"/>
      <w:marLeft w:val="0"/>
      <w:marRight w:val="0"/>
      <w:marTop w:val="0"/>
      <w:marBottom w:val="0"/>
      <w:divBdr>
        <w:top w:val="none" w:sz="0" w:space="0" w:color="auto"/>
        <w:left w:val="none" w:sz="0" w:space="0" w:color="auto"/>
        <w:bottom w:val="none" w:sz="0" w:space="0" w:color="auto"/>
        <w:right w:val="none" w:sz="0" w:space="0" w:color="auto"/>
      </w:divBdr>
    </w:div>
    <w:div w:id="173156519">
      <w:bodyDiv w:val="1"/>
      <w:marLeft w:val="0"/>
      <w:marRight w:val="0"/>
      <w:marTop w:val="0"/>
      <w:marBottom w:val="0"/>
      <w:divBdr>
        <w:top w:val="none" w:sz="0" w:space="0" w:color="auto"/>
        <w:left w:val="none" w:sz="0" w:space="0" w:color="auto"/>
        <w:bottom w:val="none" w:sz="0" w:space="0" w:color="auto"/>
        <w:right w:val="none" w:sz="0" w:space="0" w:color="auto"/>
      </w:divBdr>
    </w:div>
    <w:div w:id="178087788">
      <w:bodyDiv w:val="1"/>
      <w:marLeft w:val="0"/>
      <w:marRight w:val="0"/>
      <w:marTop w:val="0"/>
      <w:marBottom w:val="0"/>
      <w:divBdr>
        <w:top w:val="none" w:sz="0" w:space="0" w:color="auto"/>
        <w:left w:val="none" w:sz="0" w:space="0" w:color="auto"/>
        <w:bottom w:val="none" w:sz="0" w:space="0" w:color="auto"/>
        <w:right w:val="none" w:sz="0" w:space="0" w:color="auto"/>
      </w:divBdr>
    </w:div>
    <w:div w:id="178473734">
      <w:bodyDiv w:val="1"/>
      <w:marLeft w:val="0"/>
      <w:marRight w:val="0"/>
      <w:marTop w:val="0"/>
      <w:marBottom w:val="0"/>
      <w:divBdr>
        <w:top w:val="none" w:sz="0" w:space="0" w:color="auto"/>
        <w:left w:val="none" w:sz="0" w:space="0" w:color="auto"/>
        <w:bottom w:val="none" w:sz="0" w:space="0" w:color="auto"/>
        <w:right w:val="none" w:sz="0" w:space="0" w:color="auto"/>
      </w:divBdr>
    </w:div>
    <w:div w:id="179048173">
      <w:bodyDiv w:val="1"/>
      <w:marLeft w:val="0"/>
      <w:marRight w:val="0"/>
      <w:marTop w:val="0"/>
      <w:marBottom w:val="0"/>
      <w:divBdr>
        <w:top w:val="none" w:sz="0" w:space="0" w:color="auto"/>
        <w:left w:val="none" w:sz="0" w:space="0" w:color="auto"/>
        <w:bottom w:val="none" w:sz="0" w:space="0" w:color="auto"/>
        <w:right w:val="none" w:sz="0" w:space="0" w:color="auto"/>
      </w:divBdr>
    </w:div>
    <w:div w:id="179323875">
      <w:bodyDiv w:val="1"/>
      <w:marLeft w:val="0"/>
      <w:marRight w:val="0"/>
      <w:marTop w:val="0"/>
      <w:marBottom w:val="0"/>
      <w:divBdr>
        <w:top w:val="none" w:sz="0" w:space="0" w:color="auto"/>
        <w:left w:val="none" w:sz="0" w:space="0" w:color="auto"/>
        <w:bottom w:val="none" w:sz="0" w:space="0" w:color="auto"/>
        <w:right w:val="none" w:sz="0" w:space="0" w:color="auto"/>
      </w:divBdr>
    </w:div>
    <w:div w:id="180358730">
      <w:bodyDiv w:val="1"/>
      <w:marLeft w:val="0"/>
      <w:marRight w:val="0"/>
      <w:marTop w:val="0"/>
      <w:marBottom w:val="0"/>
      <w:divBdr>
        <w:top w:val="none" w:sz="0" w:space="0" w:color="auto"/>
        <w:left w:val="none" w:sz="0" w:space="0" w:color="auto"/>
        <w:bottom w:val="none" w:sz="0" w:space="0" w:color="auto"/>
        <w:right w:val="none" w:sz="0" w:space="0" w:color="auto"/>
      </w:divBdr>
    </w:div>
    <w:div w:id="181171520">
      <w:bodyDiv w:val="1"/>
      <w:marLeft w:val="0"/>
      <w:marRight w:val="0"/>
      <w:marTop w:val="0"/>
      <w:marBottom w:val="0"/>
      <w:divBdr>
        <w:top w:val="none" w:sz="0" w:space="0" w:color="auto"/>
        <w:left w:val="none" w:sz="0" w:space="0" w:color="auto"/>
        <w:bottom w:val="none" w:sz="0" w:space="0" w:color="auto"/>
        <w:right w:val="none" w:sz="0" w:space="0" w:color="auto"/>
      </w:divBdr>
    </w:div>
    <w:div w:id="186140802">
      <w:bodyDiv w:val="1"/>
      <w:marLeft w:val="0"/>
      <w:marRight w:val="0"/>
      <w:marTop w:val="0"/>
      <w:marBottom w:val="0"/>
      <w:divBdr>
        <w:top w:val="none" w:sz="0" w:space="0" w:color="auto"/>
        <w:left w:val="none" w:sz="0" w:space="0" w:color="auto"/>
        <w:bottom w:val="none" w:sz="0" w:space="0" w:color="auto"/>
        <w:right w:val="none" w:sz="0" w:space="0" w:color="auto"/>
      </w:divBdr>
    </w:div>
    <w:div w:id="187447782">
      <w:bodyDiv w:val="1"/>
      <w:marLeft w:val="0"/>
      <w:marRight w:val="0"/>
      <w:marTop w:val="0"/>
      <w:marBottom w:val="0"/>
      <w:divBdr>
        <w:top w:val="none" w:sz="0" w:space="0" w:color="auto"/>
        <w:left w:val="none" w:sz="0" w:space="0" w:color="auto"/>
        <w:bottom w:val="none" w:sz="0" w:space="0" w:color="auto"/>
        <w:right w:val="none" w:sz="0" w:space="0" w:color="auto"/>
      </w:divBdr>
    </w:div>
    <w:div w:id="188227185">
      <w:bodyDiv w:val="1"/>
      <w:marLeft w:val="0"/>
      <w:marRight w:val="0"/>
      <w:marTop w:val="0"/>
      <w:marBottom w:val="0"/>
      <w:divBdr>
        <w:top w:val="none" w:sz="0" w:space="0" w:color="auto"/>
        <w:left w:val="none" w:sz="0" w:space="0" w:color="auto"/>
        <w:bottom w:val="none" w:sz="0" w:space="0" w:color="auto"/>
        <w:right w:val="none" w:sz="0" w:space="0" w:color="auto"/>
      </w:divBdr>
    </w:div>
    <w:div w:id="204997103">
      <w:bodyDiv w:val="1"/>
      <w:marLeft w:val="0"/>
      <w:marRight w:val="0"/>
      <w:marTop w:val="0"/>
      <w:marBottom w:val="0"/>
      <w:divBdr>
        <w:top w:val="none" w:sz="0" w:space="0" w:color="auto"/>
        <w:left w:val="none" w:sz="0" w:space="0" w:color="auto"/>
        <w:bottom w:val="none" w:sz="0" w:space="0" w:color="auto"/>
        <w:right w:val="none" w:sz="0" w:space="0" w:color="auto"/>
      </w:divBdr>
    </w:div>
    <w:div w:id="206836493">
      <w:bodyDiv w:val="1"/>
      <w:marLeft w:val="0"/>
      <w:marRight w:val="0"/>
      <w:marTop w:val="0"/>
      <w:marBottom w:val="0"/>
      <w:divBdr>
        <w:top w:val="none" w:sz="0" w:space="0" w:color="auto"/>
        <w:left w:val="none" w:sz="0" w:space="0" w:color="auto"/>
        <w:bottom w:val="none" w:sz="0" w:space="0" w:color="auto"/>
        <w:right w:val="none" w:sz="0" w:space="0" w:color="auto"/>
      </w:divBdr>
    </w:div>
    <w:div w:id="212928113">
      <w:bodyDiv w:val="1"/>
      <w:marLeft w:val="0"/>
      <w:marRight w:val="0"/>
      <w:marTop w:val="0"/>
      <w:marBottom w:val="0"/>
      <w:divBdr>
        <w:top w:val="none" w:sz="0" w:space="0" w:color="auto"/>
        <w:left w:val="none" w:sz="0" w:space="0" w:color="auto"/>
        <w:bottom w:val="none" w:sz="0" w:space="0" w:color="auto"/>
        <w:right w:val="none" w:sz="0" w:space="0" w:color="auto"/>
      </w:divBdr>
    </w:div>
    <w:div w:id="215550159">
      <w:bodyDiv w:val="1"/>
      <w:marLeft w:val="0"/>
      <w:marRight w:val="0"/>
      <w:marTop w:val="0"/>
      <w:marBottom w:val="0"/>
      <w:divBdr>
        <w:top w:val="none" w:sz="0" w:space="0" w:color="auto"/>
        <w:left w:val="none" w:sz="0" w:space="0" w:color="auto"/>
        <w:bottom w:val="none" w:sz="0" w:space="0" w:color="auto"/>
        <w:right w:val="none" w:sz="0" w:space="0" w:color="auto"/>
      </w:divBdr>
    </w:div>
    <w:div w:id="217522884">
      <w:bodyDiv w:val="1"/>
      <w:marLeft w:val="0"/>
      <w:marRight w:val="0"/>
      <w:marTop w:val="0"/>
      <w:marBottom w:val="0"/>
      <w:divBdr>
        <w:top w:val="none" w:sz="0" w:space="0" w:color="auto"/>
        <w:left w:val="none" w:sz="0" w:space="0" w:color="auto"/>
        <w:bottom w:val="none" w:sz="0" w:space="0" w:color="auto"/>
        <w:right w:val="none" w:sz="0" w:space="0" w:color="auto"/>
      </w:divBdr>
    </w:div>
    <w:div w:id="219218357">
      <w:bodyDiv w:val="1"/>
      <w:marLeft w:val="0"/>
      <w:marRight w:val="0"/>
      <w:marTop w:val="0"/>
      <w:marBottom w:val="0"/>
      <w:divBdr>
        <w:top w:val="none" w:sz="0" w:space="0" w:color="auto"/>
        <w:left w:val="none" w:sz="0" w:space="0" w:color="auto"/>
        <w:bottom w:val="none" w:sz="0" w:space="0" w:color="auto"/>
        <w:right w:val="none" w:sz="0" w:space="0" w:color="auto"/>
      </w:divBdr>
    </w:div>
    <w:div w:id="219635030">
      <w:bodyDiv w:val="1"/>
      <w:marLeft w:val="0"/>
      <w:marRight w:val="0"/>
      <w:marTop w:val="0"/>
      <w:marBottom w:val="0"/>
      <w:divBdr>
        <w:top w:val="none" w:sz="0" w:space="0" w:color="auto"/>
        <w:left w:val="none" w:sz="0" w:space="0" w:color="auto"/>
        <w:bottom w:val="none" w:sz="0" w:space="0" w:color="auto"/>
        <w:right w:val="none" w:sz="0" w:space="0" w:color="auto"/>
      </w:divBdr>
    </w:div>
    <w:div w:id="219904721">
      <w:bodyDiv w:val="1"/>
      <w:marLeft w:val="0"/>
      <w:marRight w:val="0"/>
      <w:marTop w:val="0"/>
      <w:marBottom w:val="0"/>
      <w:divBdr>
        <w:top w:val="none" w:sz="0" w:space="0" w:color="auto"/>
        <w:left w:val="none" w:sz="0" w:space="0" w:color="auto"/>
        <w:bottom w:val="none" w:sz="0" w:space="0" w:color="auto"/>
        <w:right w:val="none" w:sz="0" w:space="0" w:color="auto"/>
      </w:divBdr>
    </w:div>
    <w:div w:id="224025304">
      <w:bodyDiv w:val="1"/>
      <w:marLeft w:val="0"/>
      <w:marRight w:val="0"/>
      <w:marTop w:val="0"/>
      <w:marBottom w:val="0"/>
      <w:divBdr>
        <w:top w:val="none" w:sz="0" w:space="0" w:color="auto"/>
        <w:left w:val="none" w:sz="0" w:space="0" w:color="auto"/>
        <w:bottom w:val="none" w:sz="0" w:space="0" w:color="auto"/>
        <w:right w:val="none" w:sz="0" w:space="0" w:color="auto"/>
      </w:divBdr>
    </w:div>
    <w:div w:id="227158021">
      <w:bodyDiv w:val="1"/>
      <w:marLeft w:val="0"/>
      <w:marRight w:val="0"/>
      <w:marTop w:val="0"/>
      <w:marBottom w:val="0"/>
      <w:divBdr>
        <w:top w:val="none" w:sz="0" w:space="0" w:color="auto"/>
        <w:left w:val="none" w:sz="0" w:space="0" w:color="auto"/>
        <w:bottom w:val="none" w:sz="0" w:space="0" w:color="auto"/>
        <w:right w:val="none" w:sz="0" w:space="0" w:color="auto"/>
      </w:divBdr>
    </w:div>
    <w:div w:id="227541761">
      <w:bodyDiv w:val="1"/>
      <w:marLeft w:val="0"/>
      <w:marRight w:val="0"/>
      <w:marTop w:val="0"/>
      <w:marBottom w:val="0"/>
      <w:divBdr>
        <w:top w:val="none" w:sz="0" w:space="0" w:color="auto"/>
        <w:left w:val="none" w:sz="0" w:space="0" w:color="auto"/>
        <w:bottom w:val="none" w:sz="0" w:space="0" w:color="auto"/>
        <w:right w:val="none" w:sz="0" w:space="0" w:color="auto"/>
      </w:divBdr>
    </w:div>
    <w:div w:id="231700989">
      <w:bodyDiv w:val="1"/>
      <w:marLeft w:val="0"/>
      <w:marRight w:val="0"/>
      <w:marTop w:val="0"/>
      <w:marBottom w:val="0"/>
      <w:divBdr>
        <w:top w:val="none" w:sz="0" w:space="0" w:color="auto"/>
        <w:left w:val="none" w:sz="0" w:space="0" w:color="auto"/>
        <w:bottom w:val="none" w:sz="0" w:space="0" w:color="auto"/>
        <w:right w:val="none" w:sz="0" w:space="0" w:color="auto"/>
      </w:divBdr>
    </w:div>
    <w:div w:id="233127556">
      <w:bodyDiv w:val="1"/>
      <w:marLeft w:val="0"/>
      <w:marRight w:val="0"/>
      <w:marTop w:val="0"/>
      <w:marBottom w:val="0"/>
      <w:divBdr>
        <w:top w:val="none" w:sz="0" w:space="0" w:color="auto"/>
        <w:left w:val="none" w:sz="0" w:space="0" w:color="auto"/>
        <w:bottom w:val="none" w:sz="0" w:space="0" w:color="auto"/>
        <w:right w:val="none" w:sz="0" w:space="0" w:color="auto"/>
      </w:divBdr>
    </w:div>
    <w:div w:id="236136282">
      <w:bodyDiv w:val="1"/>
      <w:marLeft w:val="0"/>
      <w:marRight w:val="0"/>
      <w:marTop w:val="0"/>
      <w:marBottom w:val="0"/>
      <w:divBdr>
        <w:top w:val="none" w:sz="0" w:space="0" w:color="auto"/>
        <w:left w:val="none" w:sz="0" w:space="0" w:color="auto"/>
        <w:bottom w:val="none" w:sz="0" w:space="0" w:color="auto"/>
        <w:right w:val="none" w:sz="0" w:space="0" w:color="auto"/>
      </w:divBdr>
    </w:div>
    <w:div w:id="237330396">
      <w:bodyDiv w:val="1"/>
      <w:marLeft w:val="0"/>
      <w:marRight w:val="0"/>
      <w:marTop w:val="0"/>
      <w:marBottom w:val="0"/>
      <w:divBdr>
        <w:top w:val="none" w:sz="0" w:space="0" w:color="auto"/>
        <w:left w:val="none" w:sz="0" w:space="0" w:color="auto"/>
        <w:bottom w:val="none" w:sz="0" w:space="0" w:color="auto"/>
        <w:right w:val="none" w:sz="0" w:space="0" w:color="auto"/>
      </w:divBdr>
    </w:div>
    <w:div w:id="239561943">
      <w:bodyDiv w:val="1"/>
      <w:marLeft w:val="0"/>
      <w:marRight w:val="0"/>
      <w:marTop w:val="0"/>
      <w:marBottom w:val="0"/>
      <w:divBdr>
        <w:top w:val="none" w:sz="0" w:space="0" w:color="auto"/>
        <w:left w:val="none" w:sz="0" w:space="0" w:color="auto"/>
        <w:bottom w:val="none" w:sz="0" w:space="0" w:color="auto"/>
        <w:right w:val="none" w:sz="0" w:space="0" w:color="auto"/>
      </w:divBdr>
    </w:div>
    <w:div w:id="241792437">
      <w:bodyDiv w:val="1"/>
      <w:marLeft w:val="0"/>
      <w:marRight w:val="0"/>
      <w:marTop w:val="0"/>
      <w:marBottom w:val="0"/>
      <w:divBdr>
        <w:top w:val="none" w:sz="0" w:space="0" w:color="auto"/>
        <w:left w:val="none" w:sz="0" w:space="0" w:color="auto"/>
        <w:bottom w:val="none" w:sz="0" w:space="0" w:color="auto"/>
        <w:right w:val="none" w:sz="0" w:space="0" w:color="auto"/>
      </w:divBdr>
    </w:div>
    <w:div w:id="241913584">
      <w:bodyDiv w:val="1"/>
      <w:marLeft w:val="0"/>
      <w:marRight w:val="0"/>
      <w:marTop w:val="0"/>
      <w:marBottom w:val="0"/>
      <w:divBdr>
        <w:top w:val="none" w:sz="0" w:space="0" w:color="auto"/>
        <w:left w:val="none" w:sz="0" w:space="0" w:color="auto"/>
        <w:bottom w:val="none" w:sz="0" w:space="0" w:color="auto"/>
        <w:right w:val="none" w:sz="0" w:space="0" w:color="auto"/>
      </w:divBdr>
    </w:div>
    <w:div w:id="244145331">
      <w:bodyDiv w:val="1"/>
      <w:marLeft w:val="0"/>
      <w:marRight w:val="0"/>
      <w:marTop w:val="0"/>
      <w:marBottom w:val="0"/>
      <w:divBdr>
        <w:top w:val="none" w:sz="0" w:space="0" w:color="auto"/>
        <w:left w:val="none" w:sz="0" w:space="0" w:color="auto"/>
        <w:bottom w:val="none" w:sz="0" w:space="0" w:color="auto"/>
        <w:right w:val="none" w:sz="0" w:space="0" w:color="auto"/>
      </w:divBdr>
    </w:div>
    <w:div w:id="245111312">
      <w:bodyDiv w:val="1"/>
      <w:marLeft w:val="0"/>
      <w:marRight w:val="0"/>
      <w:marTop w:val="0"/>
      <w:marBottom w:val="0"/>
      <w:divBdr>
        <w:top w:val="none" w:sz="0" w:space="0" w:color="auto"/>
        <w:left w:val="none" w:sz="0" w:space="0" w:color="auto"/>
        <w:bottom w:val="none" w:sz="0" w:space="0" w:color="auto"/>
        <w:right w:val="none" w:sz="0" w:space="0" w:color="auto"/>
      </w:divBdr>
    </w:div>
    <w:div w:id="248386758">
      <w:bodyDiv w:val="1"/>
      <w:marLeft w:val="0"/>
      <w:marRight w:val="0"/>
      <w:marTop w:val="0"/>
      <w:marBottom w:val="0"/>
      <w:divBdr>
        <w:top w:val="none" w:sz="0" w:space="0" w:color="auto"/>
        <w:left w:val="none" w:sz="0" w:space="0" w:color="auto"/>
        <w:bottom w:val="none" w:sz="0" w:space="0" w:color="auto"/>
        <w:right w:val="none" w:sz="0" w:space="0" w:color="auto"/>
      </w:divBdr>
    </w:div>
    <w:div w:id="251669383">
      <w:bodyDiv w:val="1"/>
      <w:marLeft w:val="0"/>
      <w:marRight w:val="0"/>
      <w:marTop w:val="0"/>
      <w:marBottom w:val="0"/>
      <w:divBdr>
        <w:top w:val="none" w:sz="0" w:space="0" w:color="auto"/>
        <w:left w:val="none" w:sz="0" w:space="0" w:color="auto"/>
        <w:bottom w:val="none" w:sz="0" w:space="0" w:color="auto"/>
        <w:right w:val="none" w:sz="0" w:space="0" w:color="auto"/>
      </w:divBdr>
    </w:div>
    <w:div w:id="254018638">
      <w:bodyDiv w:val="1"/>
      <w:marLeft w:val="0"/>
      <w:marRight w:val="0"/>
      <w:marTop w:val="0"/>
      <w:marBottom w:val="0"/>
      <w:divBdr>
        <w:top w:val="none" w:sz="0" w:space="0" w:color="auto"/>
        <w:left w:val="none" w:sz="0" w:space="0" w:color="auto"/>
        <w:bottom w:val="none" w:sz="0" w:space="0" w:color="auto"/>
        <w:right w:val="none" w:sz="0" w:space="0" w:color="auto"/>
      </w:divBdr>
    </w:div>
    <w:div w:id="254478486">
      <w:bodyDiv w:val="1"/>
      <w:marLeft w:val="0"/>
      <w:marRight w:val="0"/>
      <w:marTop w:val="0"/>
      <w:marBottom w:val="0"/>
      <w:divBdr>
        <w:top w:val="none" w:sz="0" w:space="0" w:color="auto"/>
        <w:left w:val="none" w:sz="0" w:space="0" w:color="auto"/>
        <w:bottom w:val="none" w:sz="0" w:space="0" w:color="auto"/>
        <w:right w:val="none" w:sz="0" w:space="0" w:color="auto"/>
      </w:divBdr>
    </w:div>
    <w:div w:id="260603235">
      <w:bodyDiv w:val="1"/>
      <w:marLeft w:val="0"/>
      <w:marRight w:val="0"/>
      <w:marTop w:val="0"/>
      <w:marBottom w:val="0"/>
      <w:divBdr>
        <w:top w:val="none" w:sz="0" w:space="0" w:color="auto"/>
        <w:left w:val="none" w:sz="0" w:space="0" w:color="auto"/>
        <w:bottom w:val="none" w:sz="0" w:space="0" w:color="auto"/>
        <w:right w:val="none" w:sz="0" w:space="0" w:color="auto"/>
      </w:divBdr>
    </w:div>
    <w:div w:id="260796063">
      <w:bodyDiv w:val="1"/>
      <w:marLeft w:val="0"/>
      <w:marRight w:val="0"/>
      <w:marTop w:val="0"/>
      <w:marBottom w:val="0"/>
      <w:divBdr>
        <w:top w:val="none" w:sz="0" w:space="0" w:color="auto"/>
        <w:left w:val="none" w:sz="0" w:space="0" w:color="auto"/>
        <w:bottom w:val="none" w:sz="0" w:space="0" w:color="auto"/>
        <w:right w:val="none" w:sz="0" w:space="0" w:color="auto"/>
      </w:divBdr>
    </w:div>
    <w:div w:id="261182410">
      <w:bodyDiv w:val="1"/>
      <w:marLeft w:val="0"/>
      <w:marRight w:val="0"/>
      <w:marTop w:val="0"/>
      <w:marBottom w:val="0"/>
      <w:divBdr>
        <w:top w:val="none" w:sz="0" w:space="0" w:color="auto"/>
        <w:left w:val="none" w:sz="0" w:space="0" w:color="auto"/>
        <w:bottom w:val="none" w:sz="0" w:space="0" w:color="auto"/>
        <w:right w:val="none" w:sz="0" w:space="0" w:color="auto"/>
      </w:divBdr>
    </w:div>
    <w:div w:id="267081583">
      <w:bodyDiv w:val="1"/>
      <w:marLeft w:val="0"/>
      <w:marRight w:val="0"/>
      <w:marTop w:val="0"/>
      <w:marBottom w:val="0"/>
      <w:divBdr>
        <w:top w:val="none" w:sz="0" w:space="0" w:color="auto"/>
        <w:left w:val="none" w:sz="0" w:space="0" w:color="auto"/>
        <w:bottom w:val="none" w:sz="0" w:space="0" w:color="auto"/>
        <w:right w:val="none" w:sz="0" w:space="0" w:color="auto"/>
      </w:divBdr>
    </w:div>
    <w:div w:id="270091484">
      <w:bodyDiv w:val="1"/>
      <w:marLeft w:val="0"/>
      <w:marRight w:val="0"/>
      <w:marTop w:val="0"/>
      <w:marBottom w:val="0"/>
      <w:divBdr>
        <w:top w:val="none" w:sz="0" w:space="0" w:color="auto"/>
        <w:left w:val="none" w:sz="0" w:space="0" w:color="auto"/>
        <w:bottom w:val="none" w:sz="0" w:space="0" w:color="auto"/>
        <w:right w:val="none" w:sz="0" w:space="0" w:color="auto"/>
      </w:divBdr>
    </w:div>
    <w:div w:id="272249204">
      <w:bodyDiv w:val="1"/>
      <w:marLeft w:val="0"/>
      <w:marRight w:val="0"/>
      <w:marTop w:val="0"/>
      <w:marBottom w:val="0"/>
      <w:divBdr>
        <w:top w:val="none" w:sz="0" w:space="0" w:color="auto"/>
        <w:left w:val="none" w:sz="0" w:space="0" w:color="auto"/>
        <w:bottom w:val="none" w:sz="0" w:space="0" w:color="auto"/>
        <w:right w:val="none" w:sz="0" w:space="0" w:color="auto"/>
      </w:divBdr>
    </w:div>
    <w:div w:id="293103337">
      <w:bodyDiv w:val="1"/>
      <w:marLeft w:val="0"/>
      <w:marRight w:val="0"/>
      <w:marTop w:val="0"/>
      <w:marBottom w:val="0"/>
      <w:divBdr>
        <w:top w:val="none" w:sz="0" w:space="0" w:color="auto"/>
        <w:left w:val="none" w:sz="0" w:space="0" w:color="auto"/>
        <w:bottom w:val="none" w:sz="0" w:space="0" w:color="auto"/>
        <w:right w:val="none" w:sz="0" w:space="0" w:color="auto"/>
      </w:divBdr>
    </w:div>
    <w:div w:id="295646912">
      <w:bodyDiv w:val="1"/>
      <w:marLeft w:val="0"/>
      <w:marRight w:val="0"/>
      <w:marTop w:val="0"/>
      <w:marBottom w:val="0"/>
      <w:divBdr>
        <w:top w:val="none" w:sz="0" w:space="0" w:color="auto"/>
        <w:left w:val="none" w:sz="0" w:space="0" w:color="auto"/>
        <w:bottom w:val="none" w:sz="0" w:space="0" w:color="auto"/>
        <w:right w:val="none" w:sz="0" w:space="0" w:color="auto"/>
      </w:divBdr>
    </w:div>
    <w:div w:id="302002823">
      <w:bodyDiv w:val="1"/>
      <w:marLeft w:val="0"/>
      <w:marRight w:val="0"/>
      <w:marTop w:val="0"/>
      <w:marBottom w:val="0"/>
      <w:divBdr>
        <w:top w:val="none" w:sz="0" w:space="0" w:color="auto"/>
        <w:left w:val="none" w:sz="0" w:space="0" w:color="auto"/>
        <w:bottom w:val="none" w:sz="0" w:space="0" w:color="auto"/>
        <w:right w:val="none" w:sz="0" w:space="0" w:color="auto"/>
      </w:divBdr>
    </w:div>
    <w:div w:id="304939202">
      <w:bodyDiv w:val="1"/>
      <w:marLeft w:val="0"/>
      <w:marRight w:val="0"/>
      <w:marTop w:val="0"/>
      <w:marBottom w:val="0"/>
      <w:divBdr>
        <w:top w:val="none" w:sz="0" w:space="0" w:color="auto"/>
        <w:left w:val="none" w:sz="0" w:space="0" w:color="auto"/>
        <w:bottom w:val="none" w:sz="0" w:space="0" w:color="auto"/>
        <w:right w:val="none" w:sz="0" w:space="0" w:color="auto"/>
      </w:divBdr>
    </w:div>
    <w:div w:id="305859279">
      <w:bodyDiv w:val="1"/>
      <w:marLeft w:val="0"/>
      <w:marRight w:val="0"/>
      <w:marTop w:val="0"/>
      <w:marBottom w:val="0"/>
      <w:divBdr>
        <w:top w:val="none" w:sz="0" w:space="0" w:color="auto"/>
        <w:left w:val="none" w:sz="0" w:space="0" w:color="auto"/>
        <w:bottom w:val="none" w:sz="0" w:space="0" w:color="auto"/>
        <w:right w:val="none" w:sz="0" w:space="0" w:color="auto"/>
      </w:divBdr>
    </w:div>
    <w:div w:id="307826212">
      <w:bodyDiv w:val="1"/>
      <w:marLeft w:val="0"/>
      <w:marRight w:val="0"/>
      <w:marTop w:val="0"/>
      <w:marBottom w:val="0"/>
      <w:divBdr>
        <w:top w:val="none" w:sz="0" w:space="0" w:color="auto"/>
        <w:left w:val="none" w:sz="0" w:space="0" w:color="auto"/>
        <w:bottom w:val="none" w:sz="0" w:space="0" w:color="auto"/>
        <w:right w:val="none" w:sz="0" w:space="0" w:color="auto"/>
      </w:divBdr>
    </w:div>
    <w:div w:id="324208710">
      <w:bodyDiv w:val="1"/>
      <w:marLeft w:val="0"/>
      <w:marRight w:val="0"/>
      <w:marTop w:val="0"/>
      <w:marBottom w:val="0"/>
      <w:divBdr>
        <w:top w:val="none" w:sz="0" w:space="0" w:color="auto"/>
        <w:left w:val="none" w:sz="0" w:space="0" w:color="auto"/>
        <w:bottom w:val="none" w:sz="0" w:space="0" w:color="auto"/>
        <w:right w:val="none" w:sz="0" w:space="0" w:color="auto"/>
      </w:divBdr>
    </w:div>
    <w:div w:id="324627906">
      <w:bodyDiv w:val="1"/>
      <w:marLeft w:val="0"/>
      <w:marRight w:val="0"/>
      <w:marTop w:val="0"/>
      <w:marBottom w:val="0"/>
      <w:divBdr>
        <w:top w:val="none" w:sz="0" w:space="0" w:color="auto"/>
        <w:left w:val="none" w:sz="0" w:space="0" w:color="auto"/>
        <w:bottom w:val="none" w:sz="0" w:space="0" w:color="auto"/>
        <w:right w:val="none" w:sz="0" w:space="0" w:color="auto"/>
      </w:divBdr>
    </w:div>
    <w:div w:id="331376227">
      <w:bodyDiv w:val="1"/>
      <w:marLeft w:val="0"/>
      <w:marRight w:val="0"/>
      <w:marTop w:val="0"/>
      <w:marBottom w:val="0"/>
      <w:divBdr>
        <w:top w:val="none" w:sz="0" w:space="0" w:color="auto"/>
        <w:left w:val="none" w:sz="0" w:space="0" w:color="auto"/>
        <w:bottom w:val="none" w:sz="0" w:space="0" w:color="auto"/>
        <w:right w:val="none" w:sz="0" w:space="0" w:color="auto"/>
      </w:divBdr>
    </w:div>
    <w:div w:id="355892261">
      <w:bodyDiv w:val="1"/>
      <w:marLeft w:val="0"/>
      <w:marRight w:val="0"/>
      <w:marTop w:val="0"/>
      <w:marBottom w:val="0"/>
      <w:divBdr>
        <w:top w:val="none" w:sz="0" w:space="0" w:color="auto"/>
        <w:left w:val="none" w:sz="0" w:space="0" w:color="auto"/>
        <w:bottom w:val="none" w:sz="0" w:space="0" w:color="auto"/>
        <w:right w:val="none" w:sz="0" w:space="0" w:color="auto"/>
      </w:divBdr>
    </w:div>
    <w:div w:id="356472559">
      <w:bodyDiv w:val="1"/>
      <w:marLeft w:val="0"/>
      <w:marRight w:val="0"/>
      <w:marTop w:val="0"/>
      <w:marBottom w:val="0"/>
      <w:divBdr>
        <w:top w:val="none" w:sz="0" w:space="0" w:color="auto"/>
        <w:left w:val="none" w:sz="0" w:space="0" w:color="auto"/>
        <w:bottom w:val="none" w:sz="0" w:space="0" w:color="auto"/>
        <w:right w:val="none" w:sz="0" w:space="0" w:color="auto"/>
      </w:divBdr>
    </w:div>
    <w:div w:id="361395595">
      <w:bodyDiv w:val="1"/>
      <w:marLeft w:val="0"/>
      <w:marRight w:val="0"/>
      <w:marTop w:val="0"/>
      <w:marBottom w:val="0"/>
      <w:divBdr>
        <w:top w:val="none" w:sz="0" w:space="0" w:color="auto"/>
        <w:left w:val="none" w:sz="0" w:space="0" w:color="auto"/>
        <w:bottom w:val="none" w:sz="0" w:space="0" w:color="auto"/>
        <w:right w:val="none" w:sz="0" w:space="0" w:color="auto"/>
      </w:divBdr>
    </w:div>
    <w:div w:id="380371199">
      <w:bodyDiv w:val="1"/>
      <w:marLeft w:val="0"/>
      <w:marRight w:val="0"/>
      <w:marTop w:val="0"/>
      <w:marBottom w:val="0"/>
      <w:divBdr>
        <w:top w:val="none" w:sz="0" w:space="0" w:color="auto"/>
        <w:left w:val="none" w:sz="0" w:space="0" w:color="auto"/>
        <w:bottom w:val="none" w:sz="0" w:space="0" w:color="auto"/>
        <w:right w:val="none" w:sz="0" w:space="0" w:color="auto"/>
      </w:divBdr>
    </w:div>
    <w:div w:id="385378489">
      <w:bodyDiv w:val="1"/>
      <w:marLeft w:val="0"/>
      <w:marRight w:val="0"/>
      <w:marTop w:val="0"/>
      <w:marBottom w:val="0"/>
      <w:divBdr>
        <w:top w:val="none" w:sz="0" w:space="0" w:color="auto"/>
        <w:left w:val="none" w:sz="0" w:space="0" w:color="auto"/>
        <w:bottom w:val="none" w:sz="0" w:space="0" w:color="auto"/>
        <w:right w:val="none" w:sz="0" w:space="0" w:color="auto"/>
      </w:divBdr>
    </w:div>
    <w:div w:id="386953541">
      <w:bodyDiv w:val="1"/>
      <w:marLeft w:val="0"/>
      <w:marRight w:val="0"/>
      <w:marTop w:val="0"/>
      <w:marBottom w:val="0"/>
      <w:divBdr>
        <w:top w:val="none" w:sz="0" w:space="0" w:color="auto"/>
        <w:left w:val="none" w:sz="0" w:space="0" w:color="auto"/>
        <w:bottom w:val="none" w:sz="0" w:space="0" w:color="auto"/>
        <w:right w:val="none" w:sz="0" w:space="0" w:color="auto"/>
      </w:divBdr>
    </w:div>
    <w:div w:id="387145614">
      <w:bodyDiv w:val="1"/>
      <w:marLeft w:val="0"/>
      <w:marRight w:val="0"/>
      <w:marTop w:val="0"/>
      <w:marBottom w:val="0"/>
      <w:divBdr>
        <w:top w:val="none" w:sz="0" w:space="0" w:color="auto"/>
        <w:left w:val="none" w:sz="0" w:space="0" w:color="auto"/>
        <w:bottom w:val="none" w:sz="0" w:space="0" w:color="auto"/>
        <w:right w:val="none" w:sz="0" w:space="0" w:color="auto"/>
      </w:divBdr>
    </w:div>
    <w:div w:id="388725353">
      <w:bodyDiv w:val="1"/>
      <w:marLeft w:val="0"/>
      <w:marRight w:val="0"/>
      <w:marTop w:val="0"/>
      <w:marBottom w:val="0"/>
      <w:divBdr>
        <w:top w:val="none" w:sz="0" w:space="0" w:color="auto"/>
        <w:left w:val="none" w:sz="0" w:space="0" w:color="auto"/>
        <w:bottom w:val="none" w:sz="0" w:space="0" w:color="auto"/>
        <w:right w:val="none" w:sz="0" w:space="0" w:color="auto"/>
      </w:divBdr>
    </w:div>
    <w:div w:id="390464478">
      <w:bodyDiv w:val="1"/>
      <w:marLeft w:val="0"/>
      <w:marRight w:val="0"/>
      <w:marTop w:val="0"/>
      <w:marBottom w:val="0"/>
      <w:divBdr>
        <w:top w:val="none" w:sz="0" w:space="0" w:color="auto"/>
        <w:left w:val="none" w:sz="0" w:space="0" w:color="auto"/>
        <w:bottom w:val="none" w:sz="0" w:space="0" w:color="auto"/>
        <w:right w:val="none" w:sz="0" w:space="0" w:color="auto"/>
      </w:divBdr>
    </w:div>
    <w:div w:id="392971527">
      <w:bodyDiv w:val="1"/>
      <w:marLeft w:val="0"/>
      <w:marRight w:val="0"/>
      <w:marTop w:val="0"/>
      <w:marBottom w:val="0"/>
      <w:divBdr>
        <w:top w:val="none" w:sz="0" w:space="0" w:color="auto"/>
        <w:left w:val="none" w:sz="0" w:space="0" w:color="auto"/>
        <w:bottom w:val="none" w:sz="0" w:space="0" w:color="auto"/>
        <w:right w:val="none" w:sz="0" w:space="0" w:color="auto"/>
      </w:divBdr>
    </w:div>
    <w:div w:id="396630841">
      <w:bodyDiv w:val="1"/>
      <w:marLeft w:val="0"/>
      <w:marRight w:val="0"/>
      <w:marTop w:val="0"/>
      <w:marBottom w:val="0"/>
      <w:divBdr>
        <w:top w:val="none" w:sz="0" w:space="0" w:color="auto"/>
        <w:left w:val="none" w:sz="0" w:space="0" w:color="auto"/>
        <w:bottom w:val="none" w:sz="0" w:space="0" w:color="auto"/>
        <w:right w:val="none" w:sz="0" w:space="0" w:color="auto"/>
      </w:divBdr>
    </w:div>
    <w:div w:id="402989310">
      <w:bodyDiv w:val="1"/>
      <w:marLeft w:val="0"/>
      <w:marRight w:val="0"/>
      <w:marTop w:val="0"/>
      <w:marBottom w:val="0"/>
      <w:divBdr>
        <w:top w:val="none" w:sz="0" w:space="0" w:color="auto"/>
        <w:left w:val="none" w:sz="0" w:space="0" w:color="auto"/>
        <w:bottom w:val="none" w:sz="0" w:space="0" w:color="auto"/>
        <w:right w:val="none" w:sz="0" w:space="0" w:color="auto"/>
      </w:divBdr>
    </w:div>
    <w:div w:id="405497876">
      <w:bodyDiv w:val="1"/>
      <w:marLeft w:val="0"/>
      <w:marRight w:val="0"/>
      <w:marTop w:val="0"/>
      <w:marBottom w:val="0"/>
      <w:divBdr>
        <w:top w:val="none" w:sz="0" w:space="0" w:color="auto"/>
        <w:left w:val="none" w:sz="0" w:space="0" w:color="auto"/>
        <w:bottom w:val="none" w:sz="0" w:space="0" w:color="auto"/>
        <w:right w:val="none" w:sz="0" w:space="0" w:color="auto"/>
      </w:divBdr>
    </w:div>
    <w:div w:id="409042731">
      <w:bodyDiv w:val="1"/>
      <w:marLeft w:val="0"/>
      <w:marRight w:val="0"/>
      <w:marTop w:val="0"/>
      <w:marBottom w:val="0"/>
      <w:divBdr>
        <w:top w:val="none" w:sz="0" w:space="0" w:color="auto"/>
        <w:left w:val="none" w:sz="0" w:space="0" w:color="auto"/>
        <w:bottom w:val="none" w:sz="0" w:space="0" w:color="auto"/>
        <w:right w:val="none" w:sz="0" w:space="0" w:color="auto"/>
      </w:divBdr>
    </w:div>
    <w:div w:id="410469761">
      <w:bodyDiv w:val="1"/>
      <w:marLeft w:val="0"/>
      <w:marRight w:val="0"/>
      <w:marTop w:val="0"/>
      <w:marBottom w:val="0"/>
      <w:divBdr>
        <w:top w:val="none" w:sz="0" w:space="0" w:color="auto"/>
        <w:left w:val="none" w:sz="0" w:space="0" w:color="auto"/>
        <w:bottom w:val="none" w:sz="0" w:space="0" w:color="auto"/>
        <w:right w:val="none" w:sz="0" w:space="0" w:color="auto"/>
      </w:divBdr>
    </w:div>
    <w:div w:id="415593092">
      <w:bodyDiv w:val="1"/>
      <w:marLeft w:val="0"/>
      <w:marRight w:val="0"/>
      <w:marTop w:val="0"/>
      <w:marBottom w:val="0"/>
      <w:divBdr>
        <w:top w:val="none" w:sz="0" w:space="0" w:color="auto"/>
        <w:left w:val="none" w:sz="0" w:space="0" w:color="auto"/>
        <w:bottom w:val="none" w:sz="0" w:space="0" w:color="auto"/>
        <w:right w:val="none" w:sz="0" w:space="0" w:color="auto"/>
      </w:divBdr>
    </w:div>
    <w:div w:id="418252184">
      <w:bodyDiv w:val="1"/>
      <w:marLeft w:val="0"/>
      <w:marRight w:val="0"/>
      <w:marTop w:val="0"/>
      <w:marBottom w:val="0"/>
      <w:divBdr>
        <w:top w:val="none" w:sz="0" w:space="0" w:color="auto"/>
        <w:left w:val="none" w:sz="0" w:space="0" w:color="auto"/>
        <w:bottom w:val="none" w:sz="0" w:space="0" w:color="auto"/>
        <w:right w:val="none" w:sz="0" w:space="0" w:color="auto"/>
      </w:divBdr>
    </w:div>
    <w:div w:id="438765869">
      <w:bodyDiv w:val="1"/>
      <w:marLeft w:val="0"/>
      <w:marRight w:val="0"/>
      <w:marTop w:val="0"/>
      <w:marBottom w:val="0"/>
      <w:divBdr>
        <w:top w:val="none" w:sz="0" w:space="0" w:color="auto"/>
        <w:left w:val="none" w:sz="0" w:space="0" w:color="auto"/>
        <w:bottom w:val="none" w:sz="0" w:space="0" w:color="auto"/>
        <w:right w:val="none" w:sz="0" w:space="0" w:color="auto"/>
      </w:divBdr>
    </w:div>
    <w:div w:id="439642372">
      <w:bodyDiv w:val="1"/>
      <w:marLeft w:val="0"/>
      <w:marRight w:val="0"/>
      <w:marTop w:val="0"/>
      <w:marBottom w:val="0"/>
      <w:divBdr>
        <w:top w:val="none" w:sz="0" w:space="0" w:color="auto"/>
        <w:left w:val="none" w:sz="0" w:space="0" w:color="auto"/>
        <w:bottom w:val="none" w:sz="0" w:space="0" w:color="auto"/>
        <w:right w:val="none" w:sz="0" w:space="0" w:color="auto"/>
      </w:divBdr>
    </w:div>
    <w:div w:id="442456098">
      <w:bodyDiv w:val="1"/>
      <w:marLeft w:val="0"/>
      <w:marRight w:val="0"/>
      <w:marTop w:val="0"/>
      <w:marBottom w:val="0"/>
      <w:divBdr>
        <w:top w:val="none" w:sz="0" w:space="0" w:color="auto"/>
        <w:left w:val="none" w:sz="0" w:space="0" w:color="auto"/>
        <w:bottom w:val="none" w:sz="0" w:space="0" w:color="auto"/>
        <w:right w:val="none" w:sz="0" w:space="0" w:color="auto"/>
      </w:divBdr>
    </w:div>
    <w:div w:id="442463268">
      <w:bodyDiv w:val="1"/>
      <w:marLeft w:val="0"/>
      <w:marRight w:val="0"/>
      <w:marTop w:val="0"/>
      <w:marBottom w:val="0"/>
      <w:divBdr>
        <w:top w:val="none" w:sz="0" w:space="0" w:color="auto"/>
        <w:left w:val="none" w:sz="0" w:space="0" w:color="auto"/>
        <w:bottom w:val="none" w:sz="0" w:space="0" w:color="auto"/>
        <w:right w:val="none" w:sz="0" w:space="0" w:color="auto"/>
      </w:divBdr>
    </w:div>
    <w:div w:id="444927241">
      <w:bodyDiv w:val="1"/>
      <w:marLeft w:val="0"/>
      <w:marRight w:val="0"/>
      <w:marTop w:val="0"/>
      <w:marBottom w:val="0"/>
      <w:divBdr>
        <w:top w:val="none" w:sz="0" w:space="0" w:color="auto"/>
        <w:left w:val="none" w:sz="0" w:space="0" w:color="auto"/>
        <w:bottom w:val="none" w:sz="0" w:space="0" w:color="auto"/>
        <w:right w:val="none" w:sz="0" w:space="0" w:color="auto"/>
      </w:divBdr>
    </w:div>
    <w:div w:id="445737107">
      <w:bodyDiv w:val="1"/>
      <w:marLeft w:val="0"/>
      <w:marRight w:val="0"/>
      <w:marTop w:val="0"/>
      <w:marBottom w:val="0"/>
      <w:divBdr>
        <w:top w:val="none" w:sz="0" w:space="0" w:color="auto"/>
        <w:left w:val="none" w:sz="0" w:space="0" w:color="auto"/>
        <w:bottom w:val="none" w:sz="0" w:space="0" w:color="auto"/>
        <w:right w:val="none" w:sz="0" w:space="0" w:color="auto"/>
      </w:divBdr>
    </w:div>
    <w:div w:id="447742739">
      <w:bodyDiv w:val="1"/>
      <w:marLeft w:val="0"/>
      <w:marRight w:val="0"/>
      <w:marTop w:val="0"/>
      <w:marBottom w:val="0"/>
      <w:divBdr>
        <w:top w:val="none" w:sz="0" w:space="0" w:color="auto"/>
        <w:left w:val="none" w:sz="0" w:space="0" w:color="auto"/>
        <w:bottom w:val="none" w:sz="0" w:space="0" w:color="auto"/>
        <w:right w:val="none" w:sz="0" w:space="0" w:color="auto"/>
      </w:divBdr>
    </w:div>
    <w:div w:id="448865906">
      <w:bodyDiv w:val="1"/>
      <w:marLeft w:val="0"/>
      <w:marRight w:val="0"/>
      <w:marTop w:val="0"/>
      <w:marBottom w:val="0"/>
      <w:divBdr>
        <w:top w:val="none" w:sz="0" w:space="0" w:color="auto"/>
        <w:left w:val="none" w:sz="0" w:space="0" w:color="auto"/>
        <w:bottom w:val="none" w:sz="0" w:space="0" w:color="auto"/>
        <w:right w:val="none" w:sz="0" w:space="0" w:color="auto"/>
      </w:divBdr>
    </w:div>
    <w:div w:id="449588323">
      <w:bodyDiv w:val="1"/>
      <w:marLeft w:val="0"/>
      <w:marRight w:val="0"/>
      <w:marTop w:val="0"/>
      <w:marBottom w:val="0"/>
      <w:divBdr>
        <w:top w:val="none" w:sz="0" w:space="0" w:color="auto"/>
        <w:left w:val="none" w:sz="0" w:space="0" w:color="auto"/>
        <w:bottom w:val="none" w:sz="0" w:space="0" w:color="auto"/>
        <w:right w:val="none" w:sz="0" w:space="0" w:color="auto"/>
      </w:divBdr>
    </w:div>
    <w:div w:id="450318488">
      <w:bodyDiv w:val="1"/>
      <w:marLeft w:val="0"/>
      <w:marRight w:val="0"/>
      <w:marTop w:val="0"/>
      <w:marBottom w:val="0"/>
      <w:divBdr>
        <w:top w:val="none" w:sz="0" w:space="0" w:color="auto"/>
        <w:left w:val="none" w:sz="0" w:space="0" w:color="auto"/>
        <w:bottom w:val="none" w:sz="0" w:space="0" w:color="auto"/>
        <w:right w:val="none" w:sz="0" w:space="0" w:color="auto"/>
      </w:divBdr>
    </w:div>
    <w:div w:id="451094186">
      <w:bodyDiv w:val="1"/>
      <w:marLeft w:val="0"/>
      <w:marRight w:val="0"/>
      <w:marTop w:val="0"/>
      <w:marBottom w:val="0"/>
      <w:divBdr>
        <w:top w:val="none" w:sz="0" w:space="0" w:color="auto"/>
        <w:left w:val="none" w:sz="0" w:space="0" w:color="auto"/>
        <w:bottom w:val="none" w:sz="0" w:space="0" w:color="auto"/>
        <w:right w:val="none" w:sz="0" w:space="0" w:color="auto"/>
      </w:divBdr>
    </w:div>
    <w:div w:id="454372737">
      <w:bodyDiv w:val="1"/>
      <w:marLeft w:val="0"/>
      <w:marRight w:val="0"/>
      <w:marTop w:val="0"/>
      <w:marBottom w:val="0"/>
      <w:divBdr>
        <w:top w:val="none" w:sz="0" w:space="0" w:color="auto"/>
        <w:left w:val="none" w:sz="0" w:space="0" w:color="auto"/>
        <w:bottom w:val="none" w:sz="0" w:space="0" w:color="auto"/>
        <w:right w:val="none" w:sz="0" w:space="0" w:color="auto"/>
      </w:divBdr>
    </w:div>
    <w:div w:id="457996084">
      <w:bodyDiv w:val="1"/>
      <w:marLeft w:val="0"/>
      <w:marRight w:val="0"/>
      <w:marTop w:val="0"/>
      <w:marBottom w:val="0"/>
      <w:divBdr>
        <w:top w:val="none" w:sz="0" w:space="0" w:color="auto"/>
        <w:left w:val="none" w:sz="0" w:space="0" w:color="auto"/>
        <w:bottom w:val="none" w:sz="0" w:space="0" w:color="auto"/>
        <w:right w:val="none" w:sz="0" w:space="0" w:color="auto"/>
      </w:divBdr>
    </w:div>
    <w:div w:id="461191815">
      <w:bodyDiv w:val="1"/>
      <w:marLeft w:val="0"/>
      <w:marRight w:val="0"/>
      <w:marTop w:val="0"/>
      <w:marBottom w:val="0"/>
      <w:divBdr>
        <w:top w:val="none" w:sz="0" w:space="0" w:color="auto"/>
        <w:left w:val="none" w:sz="0" w:space="0" w:color="auto"/>
        <w:bottom w:val="none" w:sz="0" w:space="0" w:color="auto"/>
        <w:right w:val="none" w:sz="0" w:space="0" w:color="auto"/>
      </w:divBdr>
    </w:div>
    <w:div w:id="463813916">
      <w:bodyDiv w:val="1"/>
      <w:marLeft w:val="0"/>
      <w:marRight w:val="0"/>
      <w:marTop w:val="0"/>
      <w:marBottom w:val="0"/>
      <w:divBdr>
        <w:top w:val="none" w:sz="0" w:space="0" w:color="auto"/>
        <w:left w:val="none" w:sz="0" w:space="0" w:color="auto"/>
        <w:bottom w:val="none" w:sz="0" w:space="0" w:color="auto"/>
        <w:right w:val="none" w:sz="0" w:space="0" w:color="auto"/>
      </w:divBdr>
    </w:div>
    <w:div w:id="467816638">
      <w:bodyDiv w:val="1"/>
      <w:marLeft w:val="0"/>
      <w:marRight w:val="0"/>
      <w:marTop w:val="0"/>
      <w:marBottom w:val="0"/>
      <w:divBdr>
        <w:top w:val="none" w:sz="0" w:space="0" w:color="auto"/>
        <w:left w:val="none" w:sz="0" w:space="0" w:color="auto"/>
        <w:bottom w:val="none" w:sz="0" w:space="0" w:color="auto"/>
        <w:right w:val="none" w:sz="0" w:space="0" w:color="auto"/>
      </w:divBdr>
    </w:div>
    <w:div w:id="469130748">
      <w:bodyDiv w:val="1"/>
      <w:marLeft w:val="0"/>
      <w:marRight w:val="0"/>
      <w:marTop w:val="0"/>
      <w:marBottom w:val="0"/>
      <w:divBdr>
        <w:top w:val="none" w:sz="0" w:space="0" w:color="auto"/>
        <w:left w:val="none" w:sz="0" w:space="0" w:color="auto"/>
        <w:bottom w:val="none" w:sz="0" w:space="0" w:color="auto"/>
        <w:right w:val="none" w:sz="0" w:space="0" w:color="auto"/>
      </w:divBdr>
    </w:div>
    <w:div w:id="472716300">
      <w:bodyDiv w:val="1"/>
      <w:marLeft w:val="0"/>
      <w:marRight w:val="0"/>
      <w:marTop w:val="0"/>
      <w:marBottom w:val="0"/>
      <w:divBdr>
        <w:top w:val="none" w:sz="0" w:space="0" w:color="auto"/>
        <w:left w:val="none" w:sz="0" w:space="0" w:color="auto"/>
        <w:bottom w:val="none" w:sz="0" w:space="0" w:color="auto"/>
        <w:right w:val="none" w:sz="0" w:space="0" w:color="auto"/>
      </w:divBdr>
    </w:div>
    <w:div w:id="478498292">
      <w:bodyDiv w:val="1"/>
      <w:marLeft w:val="0"/>
      <w:marRight w:val="0"/>
      <w:marTop w:val="0"/>
      <w:marBottom w:val="0"/>
      <w:divBdr>
        <w:top w:val="none" w:sz="0" w:space="0" w:color="auto"/>
        <w:left w:val="none" w:sz="0" w:space="0" w:color="auto"/>
        <w:bottom w:val="none" w:sz="0" w:space="0" w:color="auto"/>
        <w:right w:val="none" w:sz="0" w:space="0" w:color="auto"/>
      </w:divBdr>
    </w:div>
    <w:div w:id="490679645">
      <w:bodyDiv w:val="1"/>
      <w:marLeft w:val="0"/>
      <w:marRight w:val="0"/>
      <w:marTop w:val="0"/>
      <w:marBottom w:val="0"/>
      <w:divBdr>
        <w:top w:val="none" w:sz="0" w:space="0" w:color="auto"/>
        <w:left w:val="none" w:sz="0" w:space="0" w:color="auto"/>
        <w:bottom w:val="none" w:sz="0" w:space="0" w:color="auto"/>
        <w:right w:val="none" w:sz="0" w:space="0" w:color="auto"/>
      </w:divBdr>
    </w:div>
    <w:div w:id="494760559">
      <w:bodyDiv w:val="1"/>
      <w:marLeft w:val="0"/>
      <w:marRight w:val="0"/>
      <w:marTop w:val="0"/>
      <w:marBottom w:val="0"/>
      <w:divBdr>
        <w:top w:val="none" w:sz="0" w:space="0" w:color="auto"/>
        <w:left w:val="none" w:sz="0" w:space="0" w:color="auto"/>
        <w:bottom w:val="none" w:sz="0" w:space="0" w:color="auto"/>
        <w:right w:val="none" w:sz="0" w:space="0" w:color="auto"/>
      </w:divBdr>
    </w:div>
    <w:div w:id="499274490">
      <w:bodyDiv w:val="1"/>
      <w:marLeft w:val="0"/>
      <w:marRight w:val="0"/>
      <w:marTop w:val="0"/>
      <w:marBottom w:val="0"/>
      <w:divBdr>
        <w:top w:val="none" w:sz="0" w:space="0" w:color="auto"/>
        <w:left w:val="none" w:sz="0" w:space="0" w:color="auto"/>
        <w:bottom w:val="none" w:sz="0" w:space="0" w:color="auto"/>
        <w:right w:val="none" w:sz="0" w:space="0" w:color="auto"/>
      </w:divBdr>
    </w:div>
    <w:div w:id="500969275">
      <w:bodyDiv w:val="1"/>
      <w:marLeft w:val="0"/>
      <w:marRight w:val="0"/>
      <w:marTop w:val="0"/>
      <w:marBottom w:val="0"/>
      <w:divBdr>
        <w:top w:val="none" w:sz="0" w:space="0" w:color="auto"/>
        <w:left w:val="none" w:sz="0" w:space="0" w:color="auto"/>
        <w:bottom w:val="none" w:sz="0" w:space="0" w:color="auto"/>
        <w:right w:val="none" w:sz="0" w:space="0" w:color="auto"/>
      </w:divBdr>
    </w:div>
    <w:div w:id="510218187">
      <w:bodyDiv w:val="1"/>
      <w:marLeft w:val="0"/>
      <w:marRight w:val="0"/>
      <w:marTop w:val="0"/>
      <w:marBottom w:val="0"/>
      <w:divBdr>
        <w:top w:val="none" w:sz="0" w:space="0" w:color="auto"/>
        <w:left w:val="none" w:sz="0" w:space="0" w:color="auto"/>
        <w:bottom w:val="none" w:sz="0" w:space="0" w:color="auto"/>
        <w:right w:val="none" w:sz="0" w:space="0" w:color="auto"/>
      </w:divBdr>
    </w:div>
    <w:div w:id="520171549">
      <w:bodyDiv w:val="1"/>
      <w:marLeft w:val="0"/>
      <w:marRight w:val="0"/>
      <w:marTop w:val="0"/>
      <w:marBottom w:val="0"/>
      <w:divBdr>
        <w:top w:val="none" w:sz="0" w:space="0" w:color="auto"/>
        <w:left w:val="none" w:sz="0" w:space="0" w:color="auto"/>
        <w:bottom w:val="none" w:sz="0" w:space="0" w:color="auto"/>
        <w:right w:val="none" w:sz="0" w:space="0" w:color="auto"/>
      </w:divBdr>
    </w:div>
    <w:div w:id="520317415">
      <w:bodyDiv w:val="1"/>
      <w:marLeft w:val="0"/>
      <w:marRight w:val="0"/>
      <w:marTop w:val="0"/>
      <w:marBottom w:val="0"/>
      <w:divBdr>
        <w:top w:val="none" w:sz="0" w:space="0" w:color="auto"/>
        <w:left w:val="none" w:sz="0" w:space="0" w:color="auto"/>
        <w:bottom w:val="none" w:sz="0" w:space="0" w:color="auto"/>
        <w:right w:val="none" w:sz="0" w:space="0" w:color="auto"/>
      </w:divBdr>
    </w:div>
    <w:div w:id="521748131">
      <w:bodyDiv w:val="1"/>
      <w:marLeft w:val="0"/>
      <w:marRight w:val="0"/>
      <w:marTop w:val="0"/>
      <w:marBottom w:val="0"/>
      <w:divBdr>
        <w:top w:val="none" w:sz="0" w:space="0" w:color="auto"/>
        <w:left w:val="none" w:sz="0" w:space="0" w:color="auto"/>
        <w:bottom w:val="none" w:sz="0" w:space="0" w:color="auto"/>
        <w:right w:val="none" w:sz="0" w:space="0" w:color="auto"/>
      </w:divBdr>
    </w:div>
    <w:div w:id="522480422">
      <w:bodyDiv w:val="1"/>
      <w:marLeft w:val="0"/>
      <w:marRight w:val="0"/>
      <w:marTop w:val="0"/>
      <w:marBottom w:val="0"/>
      <w:divBdr>
        <w:top w:val="none" w:sz="0" w:space="0" w:color="auto"/>
        <w:left w:val="none" w:sz="0" w:space="0" w:color="auto"/>
        <w:bottom w:val="none" w:sz="0" w:space="0" w:color="auto"/>
        <w:right w:val="none" w:sz="0" w:space="0" w:color="auto"/>
      </w:divBdr>
    </w:div>
    <w:div w:id="530920000">
      <w:bodyDiv w:val="1"/>
      <w:marLeft w:val="0"/>
      <w:marRight w:val="0"/>
      <w:marTop w:val="0"/>
      <w:marBottom w:val="0"/>
      <w:divBdr>
        <w:top w:val="none" w:sz="0" w:space="0" w:color="auto"/>
        <w:left w:val="none" w:sz="0" w:space="0" w:color="auto"/>
        <w:bottom w:val="none" w:sz="0" w:space="0" w:color="auto"/>
        <w:right w:val="none" w:sz="0" w:space="0" w:color="auto"/>
      </w:divBdr>
    </w:div>
    <w:div w:id="532231231">
      <w:bodyDiv w:val="1"/>
      <w:marLeft w:val="0"/>
      <w:marRight w:val="0"/>
      <w:marTop w:val="0"/>
      <w:marBottom w:val="0"/>
      <w:divBdr>
        <w:top w:val="none" w:sz="0" w:space="0" w:color="auto"/>
        <w:left w:val="none" w:sz="0" w:space="0" w:color="auto"/>
        <w:bottom w:val="none" w:sz="0" w:space="0" w:color="auto"/>
        <w:right w:val="none" w:sz="0" w:space="0" w:color="auto"/>
      </w:divBdr>
    </w:div>
    <w:div w:id="532570679">
      <w:bodyDiv w:val="1"/>
      <w:marLeft w:val="0"/>
      <w:marRight w:val="0"/>
      <w:marTop w:val="0"/>
      <w:marBottom w:val="0"/>
      <w:divBdr>
        <w:top w:val="none" w:sz="0" w:space="0" w:color="auto"/>
        <w:left w:val="none" w:sz="0" w:space="0" w:color="auto"/>
        <w:bottom w:val="none" w:sz="0" w:space="0" w:color="auto"/>
        <w:right w:val="none" w:sz="0" w:space="0" w:color="auto"/>
      </w:divBdr>
    </w:div>
    <w:div w:id="543563326">
      <w:bodyDiv w:val="1"/>
      <w:marLeft w:val="0"/>
      <w:marRight w:val="0"/>
      <w:marTop w:val="0"/>
      <w:marBottom w:val="0"/>
      <w:divBdr>
        <w:top w:val="none" w:sz="0" w:space="0" w:color="auto"/>
        <w:left w:val="none" w:sz="0" w:space="0" w:color="auto"/>
        <w:bottom w:val="none" w:sz="0" w:space="0" w:color="auto"/>
        <w:right w:val="none" w:sz="0" w:space="0" w:color="auto"/>
      </w:divBdr>
    </w:div>
    <w:div w:id="543903460">
      <w:bodyDiv w:val="1"/>
      <w:marLeft w:val="0"/>
      <w:marRight w:val="0"/>
      <w:marTop w:val="0"/>
      <w:marBottom w:val="0"/>
      <w:divBdr>
        <w:top w:val="none" w:sz="0" w:space="0" w:color="auto"/>
        <w:left w:val="none" w:sz="0" w:space="0" w:color="auto"/>
        <w:bottom w:val="none" w:sz="0" w:space="0" w:color="auto"/>
        <w:right w:val="none" w:sz="0" w:space="0" w:color="auto"/>
      </w:divBdr>
    </w:div>
    <w:div w:id="549999772">
      <w:bodyDiv w:val="1"/>
      <w:marLeft w:val="0"/>
      <w:marRight w:val="0"/>
      <w:marTop w:val="0"/>
      <w:marBottom w:val="0"/>
      <w:divBdr>
        <w:top w:val="none" w:sz="0" w:space="0" w:color="auto"/>
        <w:left w:val="none" w:sz="0" w:space="0" w:color="auto"/>
        <w:bottom w:val="none" w:sz="0" w:space="0" w:color="auto"/>
        <w:right w:val="none" w:sz="0" w:space="0" w:color="auto"/>
      </w:divBdr>
    </w:div>
    <w:div w:id="558631914">
      <w:bodyDiv w:val="1"/>
      <w:marLeft w:val="0"/>
      <w:marRight w:val="0"/>
      <w:marTop w:val="0"/>
      <w:marBottom w:val="0"/>
      <w:divBdr>
        <w:top w:val="none" w:sz="0" w:space="0" w:color="auto"/>
        <w:left w:val="none" w:sz="0" w:space="0" w:color="auto"/>
        <w:bottom w:val="none" w:sz="0" w:space="0" w:color="auto"/>
        <w:right w:val="none" w:sz="0" w:space="0" w:color="auto"/>
      </w:divBdr>
    </w:div>
    <w:div w:id="558981892">
      <w:bodyDiv w:val="1"/>
      <w:marLeft w:val="0"/>
      <w:marRight w:val="0"/>
      <w:marTop w:val="0"/>
      <w:marBottom w:val="0"/>
      <w:divBdr>
        <w:top w:val="none" w:sz="0" w:space="0" w:color="auto"/>
        <w:left w:val="none" w:sz="0" w:space="0" w:color="auto"/>
        <w:bottom w:val="none" w:sz="0" w:space="0" w:color="auto"/>
        <w:right w:val="none" w:sz="0" w:space="0" w:color="auto"/>
      </w:divBdr>
    </w:div>
    <w:div w:id="560991047">
      <w:bodyDiv w:val="1"/>
      <w:marLeft w:val="0"/>
      <w:marRight w:val="0"/>
      <w:marTop w:val="0"/>
      <w:marBottom w:val="0"/>
      <w:divBdr>
        <w:top w:val="none" w:sz="0" w:space="0" w:color="auto"/>
        <w:left w:val="none" w:sz="0" w:space="0" w:color="auto"/>
        <w:bottom w:val="none" w:sz="0" w:space="0" w:color="auto"/>
        <w:right w:val="none" w:sz="0" w:space="0" w:color="auto"/>
      </w:divBdr>
    </w:div>
    <w:div w:id="566722148">
      <w:bodyDiv w:val="1"/>
      <w:marLeft w:val="0"/>
      <w:marRight w:val="0"/>
      <w:marTop w:val="0"/>
      <w:marBottom w:val="0"/>
      <w:divBdr>
        <w:top w:val="none" w:sz="0" w:space="0" w:color="auto"/>
        <w:left w:val="none" w:sz="0" w:space="0" w:color="auto"/>
        <w:bottom w:val="none" w:sz="0" w:space="0" w:color="auto"/>
        <w:right w:val="none" w:sz="0" w:space="0" w:color="auto"/>
      </w:divBdr>
    </w:div>
    <w:div w:id="570432291">
      <w:bodyDiv w:val="1"/>
      <w:marLeft w:val="0"/>
      <w:marRight w:val="0"/>
      <w:marTop w:val="0"/>
      <w:marBottom w:val="0"/>
      <w:divBdr>
        <w:top w:val="none" w:sz="0" w:space="0" w:color="auto"/>
        <w:left w:val="none" w:sz="0" w:space="0" w:color="auto"/>
        <w:bottom w:val="none" w:sz="0" w:space="0" w:color="auto"/>
        <w:right w:val="none" w:sz="0" w:space="0" w:color="auto"/>
      </w:divBdr>
    </w:div>
    <w:div w:id="570693920">
      <w:bodyDiv w:val="1"/>
      <w:marLeft w:val="0"/>
      <w:marRight w:val="0"/>
      <w:marTop w:val="0"/>
      <w:marBottom w:val="0"/>
      <w:divBdr>
        <w:top w:val="none" w:sz="0" w:space="0" w:color="auto"/>
        <w:left w:val="none" w:sz="0" w:space="0" w:color="auto"/>
        <w:bottom w:val="none" w:sz="0" w:space="0" w:color="auto"/>
        <w:right w:val="none" w:sz="0" w:space="0" w:color="auto"/>
      </w:divBdr>
    </w:div>
    <w:div w:id="573668558">
      <w:bodyDiv w:val="1"/>
      <w:marLeft w:val="0"/>
      <w:marRight w:val="0"/>
      <w:marTop w:val="0"/>
      <w:marBottom w:val="0"/>
      <w:divBdr>
        <w:top w:val="none" w:sz="0" w:space="0" w:color="auto"/>
        <w:left w:val="none" w:sz="0" w:space="0" w:color="auto"/>
        <w:bottom w:val="none" w:sz="0" w:space="0" w:color="auto"/>
        <w:right w:val="none" w:sz="0" w:space="0" w:color="auto"/>
      </w:divBdr>
    </w:div>
    <w:div w:id="577592153">
      <w:bodyDiv w:val="1"/>
      <w:marLeft w:val="0"/>
      <w:marRight w:val="0"/>
      <w:marTop w:val="0"/>
      <w:marBottom w:val="0"/>
      <w:divBdr>
        <w:top w:val="none" w:sz="0" w:space="0" w:color="auto"/>
        <w:left w:val="none" w:sz="0" w:space="0" w:color="auto"/>
        <w:bottom w:val="none" w:sz="0" w:space="0" w:color="auto"/>
        <w:right w:val="none" w:sz="0" w:space="0" w:color="auto"/>
      </w:divBdr>
    </w:div>
    <w:div w:id="596836589">
      <w:bodyDiv w:val="1"/>
      <w:marLeft w:val="0"/>
      <w:marRight w:val="0"/>
      <w:marTop w:val="0"/>
      <w:marBottom w:val="0"/>
      <w:divBdr>
        <w:top w:val="none" w:sz="0" w:space="0" w:color="auto"/>
        <w:left w:val="none" w:sz="0" w:space="0" w:color="auto"/>
        <w:bottom w:val="none" w:sz="0" w:space="0" w:color="auto"/>
        <w:right w:val="none" w:sz="0" w:space="0" w:color="auto"/>
      </w:divBdr>
    </w:div>
    <w:div w:id="598952693">
      <w:bodyDiv w:val="1"/>
      <w:marLeft w:val="0"/>
      <w:marRight w:val="0"/>
      <w:marTop w:val="0"/>
      <w:marBottom w:val="0"/>
      <w:divBdr>
        <w:top w:val="none" w:sz="0" w:space="0" w:color="auto"/>
        <w:left w:val="none" w:sz="0" w:space="0" w:color="auto"/>
        <w:bottom w:val="none" w:sz="0" w:space="0" w:color="auto"/>
        <w:right w:val="none" w:sz="0" w:space="0" w:color="auto"/>
      </w:divBdr>
    </w:div>
    <w:div w:id="599873325">
      <w:bodyDiv w:val="1"/>
      <w:marLeft w:val="0"/>
      <w:marRight w:val="0"/>
      <w:marTop w:val="0"/>
      <w:marBottom w:val="0"/>
      <w:divBdr>
        <w:top w:val="none" w:sz="0" w:space="0" w:color="auto"/>
        <w:left w:val="none" w:sz="0" w:space="0" w:color="auto"/>
        <w:bottom w:val="none" w:sz="0" w:space="0" w:color="auto"/>
        <w:right w:val="none" w:sz="0" w:space="0" w:color="auto"/>
      </w:divBdr>
    </w:div>
    <w:div w:id="610209936">
      <w:bodyDiv w:val="1"/>
      <w:marLeft w:val="0"/>
      <w:marRight w:val="0"/>
      <w:marTop w:val="0"/>
      <w:marBottom w:val="0"/>
      <w:divBdr>
        <w:top w:val="none" w:sz="0" w:space="0" w:color="auto"/>
        <w:left w:val="none" w:sz="0" w:space="0" w:color="auto"/>
        <w:bottom w:val="none" w:sz="0" w:space="0" w:color="auto"/>
        <w:right w:val="none" w:sz="0" w:space="0" w:color="auto"/>
      </w:divBdr>
    </w:div>
    <w:div w:id="613295061">
      <w:bodyDiv w:val="1"/>
      <w:marLeft w:val="0"/>
      <w:marRight w:val="0"/>
      <w:marTop w:val="0"/>
      <w:marBottom w:val="0"/>
      <w:divBdr>
        <w:top w:val="none" w:sz="0" w:space="0" w:color="auto"/>
        <w:left w:val="none" w:sz="0" w:space="0" w:color="auto"/>
        <w:bottom w:val="none" w:sz="0" w:space="0" w:color="auto"/>
        <w:right w:val="none" w:sz="0" w:space="0" w:color="auto"/>
      </w:divBdr>
    </w:div>
    <w:div w:id="616377098">
      <w:bodyDiv w:val="1"/>
      <w:marLeft w:val="0"/>
      <w:marRight w:val="0"/>
      <w:marTop w:val="0"/>
      <w:marBottom w:val="0"/>
      <w:divBdr>
        <w:top w:val="none" w:sz="0" w:space="0" w:color="auto"/>
        <w:left w:val="none" w:sz="0" w:space="0" w:color="auto"/>
        <w:bottom w:val="none" w:sz="0" w:space="0" w:color="auto"/>
        <w:right w:val="none" w:sz="0" w:space="0" w:color="auto"/>
      </w:divBdr>
    </w:div>
    <w:div w:id="616567233">
      <w:bodyDiv w:val="1"/>
      <w:marLeft w:val="0"/>
      <w:marRight w:val="0"/>
      <w:marTop w:val="0"/>
      <w:marBottom w:val="0"/>
      <w:divBdr>
        <w:top w:val="none" w:sz="0" w:space="0" w:color="auto"/>
        <w:left w:val="none" w:sz="0" w:space="0" w:color="auto"/>
        <w:bottom w:val="none" w:sz="0" w:space="0" w:color="auto"/>
        <w:right w:val="none" w:sz="0" w:space="0" w:color="auto"/>
      </w:divBdr>
    </w:div>
    <w:div w:id="626081686">
      <w:bodyDiv w:val="1"/>
      <w:marLeft w:val="0"/>
      <w:marRight w:val="0"/>
      <w:marTop w:val="0"/>
      <w:marBottom w:val="0"/>
      <w:divBdr>
        <w:top w:val="none" w:sz="0" w:space="0" w:color="auto"/>
        <w:left w:val="none" w:sz="0" w:space="0" w:color="auto"/>
        <w:bottom w:val="none" w:sz="0" w:space="0" w:color="auto"/>
        <w:right w:val="none" w:sz="0" w:space="0" w:color="auto"/>
      </w:divBdr>
    </w:div>
    <w:div w:id="640690547">
      <w:bodyDiv w:val="1"/>
      <w:marLeft w:val="0"/>
      <w:marRight w:val="0"/>
      <w:marTop w:val="0"/>
      <w:marBottom w:val="0"/>
      <w:divBdr>
        <w:top w:val="none" w:sz="0" w:space="0" w:color="auto"/>
        <w:left w:val="none" w:sz="0" w:space="0" w:color="auto"/>
        <w:bottom w:val="none" w:sz="0" w:space="0" w:color="auto"/>
        <w:right w:val="none" w:sz="0" w:space="0" w:color="auto"/>
      </w:divBdr>
    </w:div>
    <w:div w:id="647129636">
      <w:bodyDiv w:val="1"/>
      <w:marLeft w:val="0"/>
      <w:marRight w:val="0"/>
      <w:marTop w:val="0"/>
      <w:marBottom w:val="0"/>
      <w:divBdr>
        <w:top w:val="none" w:sz="0" w:space="0" w:color="auto"/>
        <w:left w:val="none" w:sz="0" w:space="0" w:color="auto"/>
        <w:bottom w:val="none" w:sz="0" w:space="0" w:color="auto"/>
        <w:right w:val="none" w:sz="0" w:space="0" w:color="auto"/>
      </w:divBdr>
    </w:div>
    <w:div w:id="647973323">
      <w:bodyDiv w:val="1"/>
      <w:marLeft w:val="0"/>
      <w:marRight w:val="0"/>
      <w:marTop w:val="0"/>
      <w:marBottom w:val="0"/>
      <w:divBdr>
        <w:top w:val="none" w:sz="0" w:space="0" w:color="auto"/>
        <w:left w:val="none" w:sz="0" w:space="0" w:color="auto"/>
        <w:bottom w:val="none" w:sz="0" w:space="0" w:color="auto"/>
        <w:right w:val="none" w:sz="0" w:space="0" w:color="auto"/>
      </w:divBdr>
    </w:div>
    <w:div w:id="648171116">
      <w:bodyDiv w:val="1"/>
      <w:marLeft w:val="0"/>
      <w:marRight w:val="0"/>
      <w:marTop w:val="0"/>
      <w:marBottom w:val="0"/>
      <w:divBdr>
        <w:top w:val="none" w:sz="0" w:space="0" w:color="auto"/>
        <w:left w:val="none" w:sz="0" w:space="0" w:color="auto"/>
        <w:bottom w:val="none" w:sz="0" w:space="0" w:color="auto"/>
        <w:right w:val="none" w:sz="0" w:space="0" w:color="auto"/>
      </w:divBdr>
    </w:div>
    <w:div w:id="649484427">
      <w:bodyDiv w:val="1"/>
      <w:marLeft w:val="0"/>
      <w:marRight w:val="0"/>
      <w:marTop w:val="0"/>
      <w:marBottom w:val="0"/>
      <w:divBdr>
        <w:top w:val="none" w:sz="0" w:space="0" w:color="auto"/>
        <w:left w:val="none" w:sz="0" w:space="0" w:color="auto"/>
        <w:bottom w:val="none" w:sz="0" w:space="0" w:color="auto"/>
        <w:right w:val="none" w:sz="0" w:space="0" w:color="auto"/>
      </w:divBdr>
    </w:div>
    <w:div w:id="670571172">
      <w:bodyDiv w:val="1"/>
      <w:marLeft w:val="0"/>
      <w:marRight w:val="0"/>
      <w:marTop w:val="0"/>
      <w:marBottom w:val="0"/>
      <w:divBdr>
        <w:top w:val="none" w:sz="0" w:space="0" w:color="auto"/>
        <w:left w:val="none" w:sz="0" w:space="0" w:color="auto"/>
        <w:bottom w:val="none" w:sz="0" w:space="0" w:color="auto"/>
        <w:right w:val="none" w:sz="0" w:space="0" w:color="auto"/>
      </w:divBdr>
    </w:div>
    <w:div w:id="676151742">
      <w:bodyDiv w:val="1"/>
      <w:marLeft w:val="0"/>
      <w:marRight w:val="0"/>
      <w:marTop w:val="0"/>
      <w:marBottom w:val="0"/>
      <w:divBdr>
        <w:top w:val="none" w:sz="0" w:space="0" w:color="auto"/>
        <w:left w:val="none" w:sz="0" w:space="0" w:color="auto"/>
        <w:bottom w:val="none" w:sz="0" w:space="0" w:color="auto"/>
        <w:right w:val="none" w:sz="0" w:space="0" w:color="auto"/>
      </w:divBdr>
    </w:div>
    <w:div w:id="676805375">
      <w:bodyDiv w:val="1"/>
      <w:marLeft w:val="0"/>
      <w:marRight w:val="0"/>
      <w:marTop w:val="0"/>
      <w:marBottom w:val="0"/>
      <w:divBdr>
        <w:top w:val="none" w:sz="0" w:space="0" w:color="auto"/>
        <w:left w:val="none" w:sz="0" w:space="0" w:color="auto"/>
        <w:bottom w:val="none" w:sz="0" w:space="0" w:color="auto"/>
        <w:right w:val="none" w:sz="0" w:space="0" w:color="auto"/>
      </w:divBdr>
    </w:div>
    <w:div w:id="679619599">
      <w:bodyDiv w:val="1"/>
      <w:marLeft w:val="0"/>
      <w:marRight w:val="0"/>
      <w:marTop w:val="0"/>
      <w:marBottom w:val="0"/>
      <w:divBdr>
        <w:top w:val="none" w:sz="0" w:space="0" w:color="auto"/>
        <w:left w:val="none" w:sz="0" w:space="0" w:color="auto"/>
        <w:bottom w:val="none" w:sz="0" w:space="0" w:color="auto"/>
        <w:right w:val="none" w:sz="0" w:space="0" w:color="auto"/>
      </w:divBdr>
    </w:div>
    <w:div w:id="684988054">
      <w:bodyDiv w:val="1"/>
      <w:marLeft w:val="0"/>
      <w:marRight w:val="0"/>
      <w:marTop w:val="0"/>
      <w:marBottom w:val="0"/>
      <w:divBdr>
        <w:top w:val="none" w:sz="0" w:space="0" w:color="auto"/>
        <w:left w:val="none" w:sz="0" w:space="0" w:color="auto"/>
        <w:bottom w:val="none" w:sz="0" w:space="0" w:color="auto"/>
        <w:right w:val="none" w:sz="0" w:space="0" w:color="auto"/>
      </w:divBdr>
    </w:div>
    <w:div w:id="689573910">
      <w:bodyDiv w:val="1"/>
      <w:marLeft w:val="0"/>
      <w:marRight w:val="0"/>
      <w:marTop w:val="0"/>
      <w:marBottom w:val="0"/>
      <w:divBdr>
        <w:top w:val="none" w:sz="0" w:space="0" w:color="auto"/>
        <w:left w:val="none" w:sz="0" w:space="0" w:color="auto"/>
        <w:bottom w:val="none" w:sz="0" w:space="0" w:color="auto"/>
        <w:right w:val="none" w:sz="0" w:space="0" w:color="auto"/>
      </w:divBdr>
    </w:div>
    <w:div w:id="696925121">
      <w:bodyDiv w:val="1"/>
      <w:marLeft w:val="0"/>
      <w:marRight w:val="0"/>
      <w:marTop w:val="0"/>
      <w:marBottom w:val="0"/>
      <w:divBdr>
        <w:top w:val="none" w:sz="0" w:space="0" w:color="auto"/>
        <w:left w:val="none" w:sz="0" w:space="0" w:color="auto"/>
        <w:bottom w:val="none" w:sz="0" w:space="0" w:color="auto"/>
        <w:right w:val="none" w:sz="0" w:space="0" w:color="auto"/>
      </w:divBdr>
    </w:div>
    <w:div w:id="698090046">
      <w:bodyDiv w:val="1"/>
      <w:marLeft w:val="0"/>
      <w:marRight w:val="0"/>
      <w:marTop w:val="0"/>
      <w:marBottom w:val="0"/>
      <w:divBdr>
        <w:top w:val="none" w:sz="0" w:space="0" w:color="auto"/>
        <w:left w:val="none" w:sz="0" w:space="0" w:color="auto"/>
        <w:bottom w:val="none" w:sz="0" w:space="0" w:color="auto"/>
        <w:right w:val="none" w:sz="0" w:space="0" w:color="auto"/>
      </w:divBdr>
    </w:div>
    <w:div w:id="705326625">
      <w:bodyDiv w:val="1"/>
      <w:marLeft w:val="0"/>
      <w:marRight w:val="0"/>
      <w:marTop w:val="0"/>
      <w:marBottom w:val="0"/>
      <w:divBdr>
        <w:top w:val="none" w:sz="0" w:space="0" w:color="auto"/>
        <w:left w:val="none" w:sz="0" w:space="0" w:color="auto"/>
        <w:bottom w:val="none" w:sz="0" w:space="0" w:color="auto"/>
        <w:right w:val="none" w:sz="0" w:space="0" w:color="auto"/>
      </w:divBdr>
    </w:div>
    <w:div w:id="707291470">
      <w:bodyDiv w:val="1"/>
      <w:marLeft w:val="0"/>
      <w:marRight w:val="0"/>
      <w:marTop w:val="0"/>
      <w:marBottom w:val="0"/>
      <w:divBdr>
        <w:top w:val="none" w:sz="0" w:space="0" w:color="auto"/>
        <w:left w:val="none" w:sz="0" w:space="0" w:color="auto"/>
        <w:bottom w:val="none" w:sz="0" w:space="0" w:color="auto"/>
        <w:right w:val="none" w:sz="0" w:space="0" w:color="auto"/>
      </w:divBdr>
    </w:div>
    <w:div w:id="709456963">
      <w:bodyDiv w:val="1"/>
      <w:marLeft w:val="0"/>
      <w:marRight w:val="0"/>
      <w:marTop w:val="0"/>
      <w:marBottom w:val="0"/>
      <w:divBdr>
        <w:top w:val="none" w:sz="0" w:space="0" w:color="auto"/>
        <w:left w:val="none" w:sz="0" w:space="0" w:color="auto"/>
        <w:bottom w:val="none" w:sz="0" w:space="0" w:color="auto"/>
        <w:right w:val="none" w:sz="0" w:space="0" w:color="auto"/>
      </w:divBdr>
    </w:div>
    <w:div w:id="711619169">
      <w:bodyDiv w:val="1"/>
      <w:marLeft w:val="0"/>
      <w:marRight w:val="0"/>
      <w:marTop w:val="0"/>
      <w:marBottom w:val="0"/>
      <w:divBdr>
        <w:top w:val="none" w:sz="0" w:space="0" w:color="auto"/>
        <w:left w:val="none" w:sz="0" w:space="0" w:color="auto"/>
        <w:bottom w:val="none" w:sz="0" w:space="0" w:color="auto"/>
        <w:right w:val="none" w:sz="0" w:space="0" w:color="auto"/>
      </w:divBdr>
    </w:div>
    <w:div w:id="716930623">
      <w:bodyDiv w:val="1"/>
      <w:marLeft w:val="0"/>
      <w:marRight w:val="0"/>
      <w:marTop w:val="0"/>
      <w:marBottom w:val="0"/>
      <w:divBdr>
        <w:top w:val="none" w:sz="0" w:space="0" w:color="auto"/>
        <w:left w:val="none" w:sz="0" w:space="0" w:color="auto"/>
        <w:bottom w:val="none" w:sz="0" w:space="0" w:color="auto"/>
        <w:right w:val="none" w:sz="0" w:space="0" w:color="auto"/>
      </w:divBdr>
    </w:div>
    <w:div w:id="718747575">
      <w:bodyDiv w:val="1"/>
      <w:marLeft w:val="0"/>
      <w:marRight w:val="0"/>
      <w:marTop w:val="0"/>
      <w:marBottom w:val="0"/>
      <w:divBdr>
        <w:top w:val="none" w:sz="0" w:space="0" w:color="auto"/>
        <w:left w:val="none" w:sz="0" w:space="0" w:color="auto"/>
        <w:bottom w:val="none" w:sz="0" w:space="0" w:color="auto"/>
        <w:right w:val="none" w:sz="0" w:space="0" w:color="auto"/>
      </w:divBdr>
    </w:div>
    <w:div w:id="723067628">
      <w:bodyDiv w:val="1"/>
      <w:marLeft w:val="0"/>
      <w:marRight w:val="0"/>
      <w:marTop w:val="0"/>
      <w:marBottom w:val="0"/>
      <w:divBdr>
        <w:top w:val="none" w:sz="0" w:space="0" w:color="auto"/>
        <w:left w:val="none" w:sz="0" w:space="0" w:color="auto"/>
        <w:bottom w:val="none" w:sz="0" w:space="0" w:color="auto"/>
        <w:right w:val="none" w:sz="0" w:space="0" w:color="auto"/>
      </w:divBdr>
    </w:div>
    <w:div w:id="727456044">
      <w:bodyDiv w:val="1"/>
      <w:marLeft w:val="0"/>
      <w:marRight w:val="0"/>
      <w:marTop w:val="0"/>
      <w:marBottom w:val="0"/>
      <w:divBdr>
        <w:top w:val="none" w:sz="0" w:space="0" w:color="auto"/>
        <w:left w:val="none" w:sz="0" w:space="0" w:color="auto"/>
        <w:bottom w:val="none" w:sz="0" w:space="0" w:color="auto"/>
        <w:right w:val="none" w:sz="0" w:space="0" w:color="auto"/>
      </w:divBdr>
    </w:div>
    <w:div w:id="729351076">
      <w:bodyDiv w:val="1"/>
      <w:marLeft w:val="0"/>
      <w:marRight w:val="0"/>
      <w:marTop w:val="0"/>
      <w:marBottom w:val="0"/>
      <w:divBdr>
        <w:top w:val="none" w:sz="0" w:space="0" w:color="auto"/>
        <w:left w:val="none" w:sz="0" w:space="0" w:color="auto"/>
        <w:bottom w:val="none" w:sz="0" w:space="0" w:color="auto"/>
        <w:right w:val="none" w:sz="0" w:space="0" w:color="auto"/>
      </w:divBdr>
    </w:div>
    <w:div w:id="732897030">
      <w:bodyDiv w:val="1"/>
      <w:marLeft w:val="0"/>
      <w:marRight w:val="0"/>
      <w:marTop w:val="0"/>
      <w:marBottom w:val="0"/>
      <w:divBdr>
        <w:top w:val="none" w:sz="0" w:space="0" w:color="auto"/>
        <w:left w:val="none" w:sz="0" w:space="0" w:color="auto"/>
        <w:bottom w:val="none" w:sz="0" w:space="0" w:color="auto"/>
        <w:right w:val="none" w:sz="0" w:space="0" w:color="auto"/>
      </w:divBdr>
    </w:div>
    <w:div w:id="737554296">
      <w:bodyDiv w:val="1"/>
      <w:marLeft w:val="0"/>
      <w:marRight w:val="0"/>
      <w:marTop w:val="0"/>
      <w:marBottom w:val="0"/>
      <w:divBdr>
        <w:top w:val="none" w:sz="0" w:space="0" w:color="auto"/>
        <w:left w:val="none" w:sz="0" w:space="0" w:color="auto"/>
        <w:bottom w:val="none" w:sz="0" w:space="0" w:color="auto"/>
        <w:right w:val="none" w:sz="0" w:space="0" w:color="auto"/>
      </w:divBdr>
    </w:div>
    <w:div w:id="740828818">
      <w:bodyDiv w:val="1"/>
      <w:marLeft w:val="0"/>
      <w:marRight w:val="0"/>
      <w:marTop w:val="0"/>
      <w:marBottom w:val="0"/>
      <w:divBdr>
        <w:top w:val="none" w:sz="0" w:space="0" w:color="auto"/>
        <w:left w:val="none" w:sz="0" w:space="0" w:color="auto"/>
        <w:bottom w:val="none" w:sz="0" w:space="0" w:color="auto"/>
        <w:right w:val="none" w:sz="0" w:space="0" w:color="auto"/>
      </w:divBdr>
    </w:div>
    <w:div w:id="749346507">
      <w:bodyDiv w:val="1"/>
      <w:marLeft w:val="0"/>
      <w:marRight w:val="0"/>
      <w:marTop w:val="0"/>
      <w:marBottom w:val="0"/>
      <w:divBdr>
        <w:top w:val="none" w:sz="0" w:space="0" w:color="auto"/>
        <w:left w:val="none" w:sz="0" w:space="0" w:color="auto"/>
        <w:bottom w:val="none" w:sz="0" w:space="0" w:color="auto"/>
        <w:right w:val="none" w:sz="0" w:space="0" w:color="auto"/>
      </w:divBdr>
    </w:div>
    <w:div w:id="751507942">
      <w:bodyDiv w:val="1"/>
      <w:marLeft w:val="0"/>
      <w:marRight w:val="0"/>
      <w:marTop w:val="0"/>
      <w:marBottom w:val="0"/>
      <w:divBdr>
        <w:top w:val="none" w:sz="0" w:space="0" w:color="auto"/>
        <w:left w:val="none" w:sz="0" w:space="0" w:color="auto"/>
        <w:bottom w:val="none" w:sz="0" w:space="0" w:color="auto"/>
        <w:right w:val="none" w:sz="0" w:space="0" w:color="auto"/>
      </w:divBdr>
    </w:div>
    <w:div w:id="757799215">
      <w:bodyDiv w:val="1"/>
      <w:marLeft w:val="0"/>
      <w:marRight w:val="0"/>
      <w:marTop w:val="0"/>
      <w:marBottom w:val="0"/>
      <w:divBdr>
        <w:top w:val="none" w:sz="0" w:space="0" w:color="auto"/>
        <w:left w:val="none" w:sz="0" w:space="0" w:color="auto"/>
        <w:bottom w:val="none" w:sz="0" w:space="0" w:color="auto"/>
        <w:right w:val="none" w:sz="0" w:space="0" w:color="auto"/>
      </w:divBdr>
    </w:div>
    <w:div w:id="758914019">
      <w:bodyDiv w:val="1"/>
      <w:marLeft w:val="0"/>
      <w:marRight w:val="0"/>
      <w:marTop w:val="0"/>
      <w:marBottom w:val="0"/>
      <w:divBdr>
        <w:top w:val="none" w:sz="0" w:space="0" w:color="auto"/>
        <w:left w:val="none" w:sz="0" w:space="0" w:color="auto"/>
        <w:bottom w:val="none" w:sz="0" w:space="0" w:color="auto"/>
        <w:right w:val="none" w:sz="0" w:space="0" w:color="auto"/>
      </w:divBdr>
    </w:div>
    <w:div w:id="761873266">
      <w:bodyDiv w:val="1"/>
      <w:marLeft w:val="0"/>
      <w:marRight w:val="0"/>
      <w:marTop w:val="0"/>
      <w:marBottom w:val="0"/>
      <w:divBdr>
        <w:top w:val="none" w:sz="0" w:space="0" w:color="auto"/>
        <w:left w:val="none" w:sz="0" w:space="0" w:color="auto"/>
        <w:bottom w:val="none" w:sz="0" w:space="0" w:color="auto"/>
        <w:right w:val="none" w:sz="0" w:space="0" w:color="auto"/>
      </w:divBdr>
    </w:div>
    <w:div w:id="771054458">
      <w:bodyDiv w:val="1"/>
      <w:marLeft w:val="0"/>
      <w:marRight w:val="0"/>
      <w:marTop w:val="0"/>
      <w:marBottom w:val="0"/>
      <w:divBdr>
        <w:top w:val="none" w:sz="0" w:space="0" w:color="auto"/>
        <w:left w:val="none" w:sz="0" w:space="0" w:color="auto"/>
        <w:bottom w:val="none" w:sz="0" w:space="0" w:color="auto"/>
        <w:right w:val="none" w:sz="0" w:space="0" w:color="auto"/>
      </w:divBdr>
    </w:div>
    <w:div w:id="782463396">
      <w:bodyDiv w:val="1"/>
      <w:marLeft w:val="0"/>
      <w:marRight w:val="0"/>
      <w:marTop w:val="0"/>
      <w:marBottom w:val="0"/>
      <w:divBdr>
        <w:top w:val="none" w:sz="0" w:space="0" w:color="auto"/>
        <w:left w:val="none" w:sz="0" w:space="0" w:color="auto"/>
        <w:bottom w:val="none" w:sz="0" w:space="0" w:color="auto"/>
        <w:right w:val="none" w:sz="0" w:space="0" w:color="auto"/>
      </w:divBdr>
    </w:div>
    <w:div w:id="789006548">
      <w:bodyDiv w:val="1"/>
      <w:marLeft w:val="0"/>
      <w:marRight w:val="0"/>
      <w:marTop w:val="0"/>
      <w:marBottom w:val="0"/>
      <w:divBdr>
        <w:top w:val="none" w:sz="0" w:space="0" w:color="auto"/>
        <w:left w:val="none" w:sz="0" w:space="0" w:color="auto"/>
        <w:bottom w:val="none" w:sz="0" w:space="0" w:color="auto"/>
        <w:right w:val="none" w:sz="0" w:space="0" w:color="auto"/>
      </w:divBdr>
    </w:div>
    <w:div w:id="790172639">
      <w:bodyDiv w:val="1"/>
      <w:marLeft w:val="0"/>
      <w:marRight w:val="0"/>
      <w:marTop w:val="0"/>
      <w:marBottom w:val="0"/>
      <w:divBdr>
        <w:top w:val="none" w:sz="0" w:space="0" w:color="auto"/>
        <w:left w:val="none" w:sz="0" w:space="0" w:color="auto"/>
        <w:bottom w:val="none" w:sz="0" w:space="0" w:color="auto"/>
        <w:right w:val="none" w:sz="0" w:space="0" w:color="auto"/>
      </w:divBdr>
    </w:div>
    <w:div w:id="790977236">
      <w:bodyDiv w:val="1"/>
      <w:marLeft w:val="0"/>
      <w:marRight w:val="0"/>
      <w:marTop w:val="0"/>
      <w:marBottom w:val="0"/>
      <w:divBdr>
        <w:top w:val="none" w:sz="0" w:space="0" w:color="auto"/>
        <w:left w:val="none" w:sz="0" w:space="0" w:color="auto"/>
        <w:bottom w:val="none" w:sz="0" w:space="0" w:color="auto"/>
        <w:right w:val="none" w:sz="0" w:space="0" w:color="auto"/>
      </w:divBdr>
    </w:div>
    <w:div w:id="792401893">
      <w:bodyDiv w:val="1"/>
      <w:marLeft w:val="0"/>
      <w:marRight w:val="0"/>
      <w:marTop w:val="0"/>
      <w:marBottom w:val="0"/>
      <w:divBdr>
        <w:top w:val="none" w:sz="0" w:space="0" w:color="auto"/>
        <w:left w:val="none" w:sz="0" w:space="0" w:color="auto"/>
        <w:bottom w:val="none" w:sz="0" w:space="0" w:color="auto"/>
        <w:right w:val="none" w:sz="0" w:space="0" w:color="auto"/>
      </w:divBdr>
    </w:div>
    <w:div w:id="792409999">
      <w:bodyDiv w:val="1"/>
      <w:marLeft w:val="0"/>
      <w:marRight w:val="0"/>
      <w:marTop w:val="0"/>
      <w:marBottom w:val="0"/>
      <w:divBdr>
        <w:top w:val="none" w:sz="0" w:space="0" w:color="auto"/>
        <w:left w:val="none" w:sz="0" w:space="0" w:color="auto"/>
        <w:bottom w:val="none" w:sz="0" w:space="0" w:color="auto"/>
        <w:right w:val="none" w:sz="0" w:space="0" w:color="auto"/>
      </w:divBdr>
    </w:div>
    <w:div w:id="802113551">
      <w:bodyDiv w:val="1"/>
      <w:marLeft w:val="0"/>
      <w:marRight w:val="0"/>
      <w:marTop w:val="0"/>
      <w:marBottom w:val="0"/>
      <w:divBdr>
        <w:top w:val="none" w:sz="0" w:space="0" w:color="auto"/>
        <w:left w:val="none" w:sz="0" w:space="0" w:color="auto"/>
        <w:bottom w:val="none" w:sz="0" w:space="0" w:color="auto"/>
        <w:right w:val="none" w:sz="0" w:space="0" w:color="auto"/>
      </w:divBdr>
    </w:div>
    <w:div w:id="807552506">
      <w:bodyDiv w:val="1"/>
      <w:marLeft w:val="0"/>
      <w:marRight w:val="0"/>
      <w:marTop w:val="0"/>
      <w:marBottom w:val="0"/>
      <w:divBdr>
        <w:top w:val="none" w:sz="0" w:space="0" w:color="auto"/>
        <w:left w:val="none" w:sz="0" w:space="0" w:color="auto"/>
        <w:bottom w:val="none" w:sz="0" w:space="0" w:color="auto"/>
        <w:right w:val="none" w:sz="0" w:space="0" w:color="auto"/>
      </w:divBdr>
    </w:div>
    <w:div w:id="824205530">
      <w:bodyDiv w:val="1"/>
      <w:marLeft w:val="0"/>
      <w:marRight w:val="0"/>
      <w:marTop w:val="0"/>
      <w:marBottom w:val="0"/>
      <w:divBdr>
        <w:top w:val="none" w:sz="0" w:space="0" w:color="auto"/>
        <w:left w:val="none" w:sz="0" w:space="0" w:color="auto"/>
        <w:bottom w:val="none" w:sz="0" w:space="0" w:color="auto"/>
        <w:right w:val="none" w:sz="0" w:space="0" w:color="auto"/>
      </w:divBdr>
    </w:div>
    <w:div w:id="831524842">
      <w:bodyDiv w:val="1"/>
      <w:marLeft w:val="0"/>
      <w:marRight w:val="0"/>
      <w:marTop w:val="0"/>
      <w:marBottom w:val="0"/>
      <w:divBdr>
        <w:top w:val="none" w:sz="0" w:space="0" w:color="auto"/>
        <w:left w:val="none" w:sz="0" w:space="0" w:color="auto"/>
        <w:bottom w:val="none" w:sz="0" w:space="0" w:color="auto"/>
        <w:right w:val="none" w:sz="0" w:space="0" w:color="auto"/>
      </w:divBdr>
    </w:div>
    <w:div w:id="833568217">
      <w:bodyDiv w:val="1"/>
      <w:marLeft w:val="0"/>
      <w:marRight w:val="0"/>
      <w:marTop w:val="0"/>
      <w:marBottom w:val="0"/>
      <w:divBdr>
        <w:top w:val="none" w:sz="0" w:space="0" w:color="auto"/>
        <w:left w:val="none" w:sz="0" w:space="0" w:color="auto"/>
        <w:bottom w:val="none" w:sz="0" w:space="0" w:color="auto"/>
        <w:right w:val="none" w:sz="0" w:space="0" w:color="auto"/>
      </w:divBdr>
    </w:div>
    <w:div w:id="834615776">
      <w:bodyDiv w:val="1"/>
      <w:marLeft w:val="0"/>
      <w:marRight w:val="0"/>
      <w:marTop w:val="0"/>
      <w:marBottom w:val="0"/>
      <w:divBdr>
        <w:top w:val="none" w:sz="0" w:space="0" w:color="auto"/>
        <w:left w:val="none" w:sz="0" w:space="0" w:color="auto"/>
        <w:bottom w:val="none" w:sz="0" w:space="0" w:color="auto"/>
        <w:right w:val="none" w:sz="0" w:space="0" w:color="auto"/>
      </w:divBdr>
    </w:div>
    <w:div w:id="836919224">
      <w:bodyDiv w:val="1"/>
      <w:marLeft w:val="0"/>
      <w:marRight w:val="0"/>
      <w:marTop w:val="0"/>
      <w:marBottom w:val="0"/>
      <w:divBdr>
        <w:top w:val="none" w:sz="0" w:space="0" w:color="auto"/>
        <w:left w:val="none" w:sz="0" w:space="0" w:color="auto"/>
        <w:bottom w:val="none" w:sz="0" w:space="0" w:color="auto"/>
        <w:right w:val="none" w:sz="0" w:space="0" w:color="auto"/>
      </w:divBdr>
    </w:div>
    <w:div w:id="842479110">
      <w:bodyDiv w:val="1"/>
      <w:marLeft w:val="0"/>
      <w:marRight w:val="0"/>
      <w:marTop w:val="0"/>
      <w:marBottom w:val="0"/>
      <w:divBdr>
        <w:top w:val="none" w:sz="0" w:space="0" w:color="auto"/>
        <w:left w:val="none" w:sz="0" w:space="0" w:color="auto"/>
        <w:bottom w:val="none" w:sz="0" w:space="0" w:color="auto"/>
        <w:right w:val="none" w:sz="0" w:space="0" w:color="auto"/>
      </w:divBdr>
    </w:div>
    <w:div w:id="848103908">
      <w:bodyDiv w:val="1"/>
      <w:marLeft w:val="0"/>
      <w:marRight w:val="0"/>
      <w:marTop w:val="0"/>
      <w:marBottom w:val="0"/>
      <w:divBdr>
        <w:top w:val="none" w:sz="0" w:space="0" w:color="auto"/>
        <w:left w:val="none" w:sz="0" w:space="0" w:color="auto"/>
        <w:bottom w:val="none" w:sz="0" w:space="0" w:color="auto"/>
        <w:right w:val="none" w:sz="0" w:space="0" w:color="auto"/>
      </w:divBdr>
    </w:div>
    <w:div w:id="860243863">
      <w:bodyDiv w:val="1"/>
      <w:marLeft w:val="0"/>
      <w:marRight w:val="0"/>
      <w:marTop w:val="0"/>
      <w:marBottom w:val="0"/>
      <w:divBdr>
        <w:top w:val="none" w:sz="0" w:space="0" w:color="auto"/>
        <w:left w:val="none" w:sz="0" w:space="0" w:color="auto"/>
        <w:bottom w:val="none" w:sz="0" w:space="0" w:color="auto"/>
        <w:right w:val="none" w:sz="0" w:space="0" w:color="auto"/>
      </w:divBdr>
    </w:div>
    <w:div w:id="860553790">
      <w:bodyDiv w:val="1"/>
      <w:marLeft w:val="0"/>
      <w:marRight w:val="0"/>
      <w:marTop w:val="0"/>
      <w:marBottom w:val="0"/>
      <w:divBdr>
        <w:top w:val="none" w:sz="0" w:space="0" w:color="auto"/>
        <w:left w:val="none" w:sz="0" w:space="0" w:color="auto"/>
        <w:bottom w:val="none" w:sz="0" w:space="0" w:color="auto"/>
        <w:right w:val="none" w:sz="0" w:space="0" w:color="auto"/>
      </w:divBdr>
    </w:div>
    <w:div w:id="862355165">
      <w:bodyDiv w:val="1"/>
      <w:marLeft w:val="0"/>
      <w:marRight w:val="0"/>
      <w:marTop w:val="0"/>
      <w:marBottom w:val="0"/>
      <w:divBdr>
        <w:top w:val="none" w:sz="0" w:space="0" w:color="auto"/>
        <w:left w:val="none" w:sz="0" w:space="0" w:color="auto"/>
        <w:bottom w:val="none" w:sz="0" w:space="0" w:color="auto"/>
        <w:right w:val="none" w:sz="0" w:space="0" w:color="auto"/>
      </w:divBdr>
    </w:div>
    <w:div w:id="868688438">
      <w:bodyDiv w:val="1"/>
      <w:marLeft w:val="0"/>
      <w:marRight w:val="0"/>
      <w:marTop w:val="0"/>
      <w:marBottom w:val="0"/>
      <w:divBdr>
        <w:top w:val="none" w:sz="0" w:space="0" w:color="auto"/>
        <w:left w:val="none" w:sz="0" w:space="0" w:color="auto"/>
        <w:bottom w:val="none" w:sz="0" w:space="0" w:color="auto"/>
        <w:right w:val="none" w:sz="0" w:space="0" w:color="auto"/>
      </w:divBdr>
    </w:div>
    <w:div w:id="872571475">
      <w:bodyDiv w:val="1"/>
      <w:marLeft w:val="0"/>
      <w:marRight w:val="0"/>
      <w:marTop w:val="0"/>
      <w:marBottom w:val="0"/>
      <w:divBdr>
        <w:top w:val="none" w:sz="0" w:space="0" w:color="auto"/>
        <w:left w:val="none" w:sz="0" w:space="0" w:color="auto"/>
        <w:bottom w:val="none" w:sz="0" w:space="0" w:color="auto"/>
        <w:right w:val="none" w:sz="0" w:space="0" w:color="auto"/>
      </w:divBdr>
    </w:div>
    <w:div w:id="882668649">
      <w:bodyDiv w:val="1"/>
      <w:marLeft w:val="0"/>
      <w:marRight w:val="0"/>
      <w:marTop w:val="0"/>
      <w:marBottom w:val="0"/>
      <w:divBdr>
        <w:top w:val="none" w:sz="0" w:space="0" w:color="auto"/>
        <w:left w:val="none" w:sz="0" w:space="0" w:color="auto"/>
        <w:bottom w:val="none" w:sz="0" w:space="0" w:color="auto"/>
        <w:right w:val="none" w:sz="0" w:space="0" w:color="auto"/>
      </w:divBdr>
    </w:div>
    <w:div w:id="891648419">
      <w:bodyDiv w:val="1"/>
      <w:marLeft w:val="0"/>
      <w:marRight w:val="0"/>
      <w:marTop w:val="0"/>
      <w:marBottom w:val="0"/>
      <w:divBdr>
        <w:top w:val="none" w:sz="0" w:space="0" w:color="auto"/>
        <w:left w:val="none" w:sz="0" w:space="0" w:color="auto"/>
        <w:bottom w:val="none" w:sz="0" w:space="0" w:color="auto"/>
        <w:right w:val="none" w:sz="0" w:space="0" w:color="auto"/>
      </w:divBdr>
    </w:div>
    <w:div w:id="894200536">
      <w:bodyDiv w:val="1"/>
      <w:marLeft w:val="0"/>
      <w:marRight w:val="0"/>
      <w:marTop w:val="0"/>
      <w:marBottom w:val="0"/>
      <w:divBdr>
        <w:top w:val="none" w:sz="0" w:space="0" w:color="auto"/>
        <w:left w:val="none" w:sz="0" w:space="0" w:color="auto"/>
        <w:bottom w:val="none" w:sz="0" w:space="0" w:color="auto"/>
        <w:right w:val="none" w:sz="0" w:space="0" w:color="auto"/>
      </w:divBdr>
    </w:div>
    <w:div w:id="894436078">
      <w:bodyDiv w:val="1"/>
      <w:marLeft w:val="0"/>
      <w:marRight w:val="0"/>
      <w:marTop w:val="0"/>
      <w:marBottom w:val="0"/>
      <w:divBdr>
        <w:top w:val="none" w:sz="0" w:space="0" w:color="auto"/>
        <w:left w:val="none" w:sz="0" w:space="0" w:color="auto"/>
        <w:bottom w:val="none" w:sz="0" w:space="0" w:color="auto"/>
        <w:right w:val="none" w:sz="0" w:space="0" w:color="auto"/>
      </w:divBdr>
    </w:div>
    <w:div w:id="904878224">
      <w:bodyDiv w:val="1"/>
      <w:marLeft w:val="0"/>
      <w:marRight w:val="0"/>
      <w:marTop w:val="0"/>
      <w:marBottom w:val="0"/>
      <w:divBdr>
        <w:top w:val="none" w:sz="0" w:space="0" w:color="auto"/>
        <w:left w:val="none" w:sz="0" w:space="0" w:color="auto"/>
        <w:bottom w:val="none" w:sz="0" w:space="0" w:color="auto"/>
        <w:right w:val="none" w:sz="0" w:space="0" w:color="auto"/>
      </w:divBdr>
    </w:div>
    <w:div w:id="906455098">
      <w:bodyDiv w:val="1"/>
      <w:marLeft w:val="0"/>
      <w:marRight w:val="0"/>
      <w:marTop w:val="0"/>
      <w:marBottom w:val="0"/>
      <w:divBdr>
        <w:top w:val="none" w:sz="0" w:space="0" w:color="auto"/>
        <w:left w:val="none" w:sz="0" w:space="0" w:color="auto"/>
        <w:bottom w:val="none" w:sz="0" w:space="0" w:color="auto"/>
        <w:right w:val="none" w:sz="0" w:space="0" w:color="auto"/>
      </w:divBdr>
    </w:div>
    <w:div w:id="906888514">
      <w:bodyDiv w:val="1"/>
      <w:marLeft w:val="0"/>
      <w:marRight w:val="0"/>
      <w:marTop w:val="0"/>
      <w:marBottom w:val="0"/>
      <w:divBdr>
        <w:top w:val="none" w:sz="0" w:space="0" w:color="auto"/>
        <w:left w:val="none" w:sz="0" w:space="0" w:color="auto"/>
        <w:bottom w:val="none" w:sz="0" w:space="0" w:color="auto"/>
        <w:right w:val="none" w:sz="0" w:space="0" w:color="auto"/>
      </w:divBdr>
    </w:div>
    <w:div w:id="908275260">
      <w:bodyDiv w:val="1"/>
      <w:marLeft w:val="0"/>
      <w:marRight w:val="0"/>
      <w:marTop w:val="0"/>
      <w:marBottom w:val="0"/>
      <w:divBdr>
        <w:top w:val="none" w:sz="0" w:space="0" w:color="auto"/>
        <w:left w:val="none" w:sz="0" w:space="0" w:color="auto"/>
        <w:bottom w:val="none" w:sz="0" w:space="0" w:color="auto"/>
        <w:right w:val="none" w:sz="0" w:space="0" w:color="auto"/>
      </w:divBdr>
    </w:div>
    <w:div w:id="912935550">
      <w:bodyDiv w:val="1"/>
      <w:marLeft w:val="0"/>
      <w:marRight w:val="0"/>
      <w:marTop w:val="0"/>
      <w:marBottom w:val="0"/>
      <w:divBdr>
        <w:top w:val="none" w:sz="0" w:space="0" w:color="auto"/>
        <w:left w:val="none" w:sz="0" w:space="0" w:color="auto"/>
        <w:bottom w:val="none" w:sz="0" w:space="0" w:color="auto"/>
        <w:right w:val="none" w:sz="0" w:space="0" w:color="auto"/>
      </w:divBdr>
    </w:div>
    <w:div w:id="922566185">
      <w:bodyDiv w:val="1"/>
      <w:marLeft w:val="0"/>
      <w:marRight w:val="0"/>
      <w:marTop w:val="0"/>
      <w:marBottom w:val="0"/>
      <w:divBdr>
        <w:top w:val="none" w:sz="0" w:space="0" w:color="auto"/>
        <w:left w:val="none" w:sz="0" w:space="0" w:color="auto"/>
        <w:bottom w:val="none" w:sz="0" w:space="0" w:color="auto"/>
        <w:right w:val="none" w:sz="0" w:space="0" w:color="auto"/>
      </w:divBdr>
    </w:div>
    <w:div w:id="924924499">
      <w:bodyDiv w:val="1"/>
      <w:marLeft w:val="0"/>
      <w:marRight w:val="0"/>
      <w:marTop w:val="0"/>
      <w:marBottom w:val="0"/>
      <w:divBdr>
        <w:top w:val="none" w:sz="0" w:space="0" w:color="auto"/>
        <w:left w:val="none" w:sz="0" w:space="0" w:color="auto"/>
        <w:bottom w:val="none" w:sz="0" w:space="0" w:color="auto"/>
        <w:right w:val="none" w:sz="0" w:space="0" w:color="auto"/>
      </w:divBdr>
    </w:div>
    <w:div w:id="928273936">
      <w:bodyDiv w:val="1"/>
      <w:marLeft w:val="0"/>
      <w:marRight w:val="0"/>
      <w:marTop w:val="0"/>
      <w:marBottom w:val="0"/>
      <w:divBdr>
        <w:top w:val="none" w:sz="0" w:space="0" w:color="auto"/>
        <w:left w:val="none" w:sz="0" w:space="0" w:color="auto"/>
        <w:bottom w:val="none" w:sz="0" w:space="0" w:color="auto"/>
        <w:right w:val="none" w:sz="0" w:space="0" w:color="auto"/>
      </w:divBdr>
    </w:div>
    <w:div w:id="931283865">
      <w:bodyDiv w:val="1"/>
      <w:marLeft w:val="0"/>
      <w:marRight w:val="0"/>
      <w:marTop w:val="0"/>
      <w:marBottom w:val="0"/>
      <w:divBdr>
        <w:top w:val="none" w:sz="0" w:space="0" w:color="auto"/>
        <w:left w:val="none" w:sz="0" w:space="0" w:color="auto"/>
        <w:bottom w:val="none" w:sz="0" w:space="0" w:color="auto"/>
        <w:right w:val="none" w:sz="0" w:space="0" w:color="auto"/>
      </w:divBdr>
    </w:div>
    <w:div w:id="933630558">
      <w:bodyDiv w:val="1"/>
      <w:marLeft w:val="0"/>
      <w:marRight w:val="0"/>
      <w:marTop w:val="0"/>
      <w:marBottom w:val="0"/>
      <w:divBdr>
        <w:top w:val="none" w:sz="0" w:space="0" w:color="auto"/>
        <w:left w:val="none" w:sz="0" w:space="0" w:color="auto"/>
        <w:bottom w:val="none" w:sz="0" w:space="0" w:color="auto"/>
        <w:right w:val="none" w:sz="0" w:space="0" w:color="auto"/>
      </w:divBdr>
    </w:div>
    <w:div w:id="934366139">
      <w:bodyDiv w:val="1"/>
      <w:marLeft w:val="0"/>
      <w:marRight w:val="0"/>
      <w:marTop w:val="0"/>
      <w:marBottom w:val="0"/>
      <w:divBdr>
        <w:top w:val="none" w:sz="0" w:space="0" w:color="auto"/>
        <w:left w:val="none" w:sz="0" w:space="0" w:color="auto"/>
        <w:bottom w:val="none" w:sz="0" w:space="0" w:color="auto"/>
        <w:right w:val="none" w:sz="0" w:space="0" w:color="auto"/>
      </w:divBdr>
    </w:div>
    <w:div w:id="937523086">
      <w:bodyDiv w:val="1"/>
      <w:marLeft w:val="0"/>
      <w:marRight w:val="0"/>
      <w:marTop w:val="0"/>
      <w:marBottom w:val="0"/>
      <w:divBdr>
        <w:top w:val="none" w:sz="0" w:space="0" w:color="auto"/>
        <w:left w:val="none" w:sz="0" w:space="0" w:color="auto"/>
        <w:bottom w:val="none" w:sz="0" w:space="0" w:color="auto"/>
        <w:right w:val="none" w:sz="0" w:space="0" w:color="auto"/>
      </w:divBdr>
    </w:div>
    <w:div w:id="939797416">
      <w:bodyDiv w:val="1"/>
      <w:marLeft w:val="0"/>
      <w:marRight w:val="0"/>
      <w:marTop w:val="0"/>
      <w:marBottom w:val="0"/>
      <w:divBdr>
        <w:top w:val="none" w:sz="0" w:space="0" w:color="auto"/>
        <w:left w:val="none" w:sz="0" w:space="0" w:color="auto"/>
        <w:bottom w:val="none" w:sz="0" w:space="0" w:color="auto"/>
        <w:right w:val="none" w:sz="0" w:space="0" w:color="auto"/>
      </w:divBdr>
    </w:div>
    <w:div w:id="944918738">
      <w:bodyDiv w:val="1"/>
      <w:marLeft w:val="0"/>
      <w:marRight w:val="0"/>
      <w:marTop w:val="0"/>
      <w:marBottom w:val="0"/>
      <w:divBdr>
        <w:top w:val="none" w:sz="0" w:space="0" w:color="auto"/>
        <w:left w:val="none" w:sz="0" w:space="0" w:color="auto"/>
        <w:bottom w:val="none" w:sz="0" w:space="0" w:color="auto"/>
        <w:right w:val="none" w:sz="0" w:space="0" w:color="auto"/>
      </w:divBdr>
    </w:div>
    <w:div w:id="945582054">
      <w:bodyDiv w:val="1"/>
      <w:marLeft w:val="0"/>
      <w:marRight w:val="0"/>
      <w:marTop w:val="0"/>
      <w:marBottom w:val="0"/>
      <w:divBdr>
        <w:top w:val="none" w:sz="0" w:space="0" w:color="auto"/>
        <w:left w:val="none" w:sz="0" w:space="0" w:color="auto"/>
        <w:bottom w:val="none" w:sz="0" w:space="0" w:color="auto"/>
        <w:right w:val="none" w:sz="0" w:space="0" w:color="auto"/>
      </w:divBdr>
    </w:div>
    <w:div w:id="958031957">
      <w:bodyDiv w:val="1"/>
      <w:marLeft w:val="0"/>
      <w:marRight w:val="0"/>
      <w:marTop w:val="0"/>
      <w:marBottom w:val="0"/>
      <w:divBdr>
        <w:top w:val="none" w:sz="0" w:space="0" w:color="auto"/>
        <w:left w:val="none" w:sz="0" w:space="0" w:color="auto"/>
        <w:bottom w:val="none" w:sz="0" w:space="0" w:color="auto"/>
        <w:right w:val="none" w:sz="0" w:space="0" w:color="auto"/>
      </w:divBdr>
    </w:div>
    <w:div w:id="959993849">
      <w:bodyDiv w:val="1"/>
      <w:marLeft w:val="0"/>
      <w:marRight w:val="0"/>
      <w:marTop w:val="0"/>
      <w:marBottom w:val="0"/>
      <w:divBdr>
        <w:top w:val="none" w:sz="0" w:space="0" w:color="auto"/>
        <w:left w:val="none" w:sz="0" w:space="0" w:color="auto"/>
        <w:bottom w:val="none" w:sz="0" w:space="0" w:color="auto"/>
        <w:right w:val="none" w:sz="0" w:space="0" w:color="auto"/>
      </w:divBdr>
    </w:div>
    <w:div w:id="967665925">
      <w:bodyDiv w:val="1"/>
      <w:marLeft w:val="0"/>
      <w:marRight w:val="0"/>
      <w:marTop w:val="0"/>
      <w:marBottom w:val="0"/>
      <w:divBdr>
        <w:top w:val="none" w:sz="0" w:space="0" w:color="auto"/>
        <w:left w:val="none" w:sz="0" w:space="0" w:color="auto"/>
        <w:bottom w:val="none" w:sz="0" w:space="0" w:color="auto"/>
        <w:right w:val="none" w:sz="0" w:space="0" w:color="auto"/>
      </w:divBdr>
    </w:div>
    <w:div w:id="974724206">
      <w:bodyDiv w:val="1"/>
      <w:marLeft w:val="0"/>
      <w:marRight w:val="0"/>
      <w:marTop w:val="0"/>
      <w:marBottom w:val="0"/>
      <w:divBdr>
        <w:top w:val="none" w:sz="0" w:space="0" w:color="auto"/>
        <w:left w:val="none" w:sz="0" w:space="0" w:color="auto"/>
        <w:bottom w:val="none" w:sz="0" w:space="0" w:color="auto"/>
        <w:right w:val="none" w:sz="0" w:space="0" w:color="auto"/>
      </w:divBdr>
    </w:div>
    <w:div w:id="986400516">
      <w:bodyDiv w:val="1"/>
      <w:marLeft w:val="0"/>
      <w:marRight w:val="0"/>
      <w:marTop w:val="0"/>
      <w:marBottom w:val="0"/>
      <w:divBdr>
        <w:top w:val="none" w:sz="0" w:space="0" w:color="auto"/>
        <w:left w:val="none" w:sz="0" w:space="0" w:color="auto"/>
        <w:bottom w:val="none" w:sz="0" w:space="0" w:color="auto"/>
        <w:right w:val="none" w:sz="0" w:space="0" w:color="auto"/>
      </w:divBdr>
    </w:div>
    <w:div w:id="987132999">
      <w:bodyDiv w:val="1"/>
      <w:marLeft w:val="0"/>
      <w:marRight w:val="0"/>
      <w:marTop w:val="0"/>
      <w:marBottom w:val="0"/>
      <w:divBdr>
        <w:top w:val="none" w:sz="0" w:space="0" w:color="auto"/>
        <w:left w:val="none" w:sz="0" w:space="0" w:color="auto"/>
        <w:bottom w:val="none" w:sz="0" w:space="0" w:color="auto"/>
        <w:right w:val="none" w:sz="0" w:space="0" w:color="auto"/>
      </w:divBdr>
    </w:div>
    <w:div w:id="988559369">
      <w:bodyDiv w:val="1"/>
      <w:marLeft w:val="0"/>
      <w:marRight w:val="0"/>
      <w:marTop w:val="0"/>
      <w:marBottom w:val="0"/>
      <w:divBdr>
        <w:top w:val="none" w:sz="0" w:space="0" w:color="auto"/>
        <w:left w:val="none" w:sz="0" w:space="0" w:color="auto"/>
        <w:bottom w:val="none" w:sz="0" w:space="0" w:color="auto"/>
        <w:right w:val="none" w:sz="0" w:space="0" w:color="auto"/>
      </w:divBdr>
    </w:div>
    <w:div w:id="990905687">
      <w:bodyDiv w:val="1"/>
      <w:marLeft w:val="0"/>
      <w:marRight w:val="0"/>
      <w:marTop w:val="0"/>
      <w:marBottom w:val="0"/>
      <w:divBdr>
        <w:top w:val="none" w:sz="0" w:space="0" w:color="auto"/>
        <w:left w:val="none" w:sz="0" w:space="0" w:color="auto"/>
        <w:bottom w:val="none" w:sz="0" w:space="0" w:color="auto"/>
        <w:right w:val="none" w:sz="0" w:space="0" w:color="auto"/>
      </w:divBdr>
    </w:div>
    <w:div w:id="992870868">
      <w:bodyDiv w:val="1"/>
      <w:marLeft w:val="0"/>
      <w:marRight w:val="0"/>
      <w:marTop w:val="0"/>
      <w:marBottom w:val="0"/>
      <w:divBdr>
        <w:top w:val="none" w:sz="0" w:space="0" w:color="auto"/>
        <w:left w:val="none" w:sz="0" w:space="0" w:color="auto"/>
        <w:bottom w:val="none" w:sz="0" w:space="0" w:color="auto"/>
        <w:right w:val="none" w:sz="0" w:space="0" w:color="auto"/>
      </w:divBdr>
    </w:div>
    <w:div w:id="993799099">
      <w:bodyDiv w:val="1"/>
      <w:marLeft w:val="0"/>
      <w:marRight w:val="0"/>
      <w:marTop w:val="0"/>
      <w:marBottom w:val="0"/>
      <w:divBdr>
        <w:top w:val="none" w:sz="0" w:space="0" w:color="auto"/>
        <w:left w:val="none" w:sz="0" w:space="0" w:color="auto"/>
        <w:bottom w:val="none" w:sz="0" w:space="0" w:color="auto"/>
        <w:right w:val="none" w:sz="0" w:space="0" w:color="auto"/>
      </w:divBdr>
    </w:div>
    <w:div w:id="998658508">
      <w:bodyDiv w:val="1"/>
      <w:marLeft w:val="0"/>
      <w:marRight w:val="0"/>
      <w:marTop w:val="0"/>
      <w:marBottom w:val="0"/>
      <w:divBdr>
        <w:top w:val="none" w:sz="0" w:space="0" w:color="auto"/>
        <w:left w:val="none" w:sz="0" w:space="0" w:color="auto"/>
        <w:bottom w:val="none" w:sz="0" w:space="0" w:color="auto"/>
        <w:right w:val="none" w:sz="0" w:space="0" w:color="auto"/>
      </w:divBdr>
    </w:div>
    <w:div w:id="1000237969">
      <w:bodyDiv w:val="1"/>
      <w:marLeft w:val="0"/>
      <w:marRight w:val="0"/>
      <w:marTop w:val="0"/>
      <w:marBottom w:val="0"/>
      <w:divBdr>
        <w:top w:val="none" w:sz="0" w:space="0" w:color="auto"/>
        <w:left w:val="none" w:sz="0" w:space="0" w:color="auto"/>
        <w:bottom w:val="none" w:sz="0" w:space="0" w:color="auto"/>
        <w:right w:val="none" w:sz="0" w:space="0" w:color="auto"/>
      </w:divBdr>
    </w:div>
    <w:div w:id="1003168105">
      <w:bodyDiv w:val="1"/>
      <w:marLeft w:val="0"/>
      <w:marRight w:val="0"/>
      <w:marTop w:val="0"/>
      <w:marBottom w:val="0"/>
      <w:divBdr>
        <w:top w:val="none" w:sz="0" w:space="0" w:color="auto"/>
        <w:left w:val="none" w:sz="0" w:space="0" w:color="auto"/>
        <w:bottom w:val="none" w:sz="0" w:space="0" w:color="auto"/>
        <w:right w:val="none" w:sz="0" w:space="0" w:color="auto"/>
      </w:divBdr>
    </w:div>
    <w:div w:id="1009217922">
      <w:bodyDiv w:val="1"/>
      <w:marLeft w:val="0"/>
      <w:marRight w:val="0"/>
      <w:marTop w:val="0"/>
      <w:marBottom w:val="0"/>
      <w:divBdr>
        <w:top w:val="none" w:sz="0" w:space="0" w:color="auto"/>
        <w:left w:val="none" w:sz="0" w:space="0" w:color="auto"/>
        <w:bottom w:val="none" w:sz="0" w:space="0" w:color="auto"/>
        <w:right w:val="none" w:sz="0" w:space="0" w:color="auto"/>
      </w:divBdr>
    </w:div>
    <w:div w:id="1010252624">
      <w:bodyDiv w:val="1"/>
      <w:marLeft w:val="0"/>
      <w:marRight w:val="0"/>
      <w:marTop w:val="0"/>
      <w:marBottom w:val="0"/>
      <w:divBdr>
        <w:top w:val="none" w:sz="0" w:space="0" w:color="auto"/>
        <w:left w:val="none" w:sz="0" w:space="0" w:color="auto"/>
        <w:bottom w:val="none" w:sz="0" w:space="0" w:color="auto"/>
        <w:right w:val="none" w:sz="0" w:space="0" w:color="auto"/>
      </w:divBdr>
    </w:div>
    <w:div w:id="1012875227">
      <w:bodyDiv w:val="1"/>
      <w:marLeft w:val="0"/>
      <w:marRight w:val="0"/>
      <w:marTop w:val="0"/>
      <w:marBottom w:val="0"/>
      <w:divBdr>
        <w:top w:val="none" w:sz="0" w:space="0" w:color="auto"/>
        <w:left w:val="none" w:sz="0" w:space="0" w:color="auto"/>
        <w:bottom w:val="none" w:sz="0" w:space="0" w:color="auto"/>
        <w:right w:val="none" w:sz="0" w:space="0" w:color="auto"/>
      </w:divBdr>
    </w:div>
    <w:div w:id="1014765676">
      <w:bodyDiv w:val="1"/>
      <w:marLeft w:val="0"/>
      <w:marRight w:val="0"/>
      <w:marTop w:val="0"/>
      <w:marBottom w:val="0"/>
      <w:divBdr>
        <w:top w:val="none" w:sz="0" w:space="0" w:color="auto"/>
        <w:left w:val="none" w:sz="0" w:space="0" w:color="auto"/>
        <w:bottom w:val="none" w:sz="0" w:space="0" w:color="auto"/>
        <w:right w:val="none" w:sz="0" w:space="0" w:color="auto"/>
      </w:divBdr>
    </w:div>
    <w:div w:id="1021320198">
      <w:bodyDiv w:val="1"/>
      <w:marLeft w:val="0"/>
      <w:marRight w:val="0"/>
      <w:marTop w:val="0"/>
      <w:marBottom w:val="0"/>
      <w:divBdr>
        <w:top w:val="none" w:sz="0" w:space="0" w:color="auto"/>
        <w:left w:val="none" w:sz="0" w:space="0" w:color="auto"/>
        <w:bottom w:val="none" w:sz="0" w:space="0" w:color="auto"/>
        <w:right w:val="none" w:sz="0" w:space="0" w:color="auto"/>
      </w:divBdr>
    </w:div>
    <w:div w:id="1026561494">
      <w:bodyDiv w:val="1"/>
      <w:marLeft w:val="0"/>
      <w:marRight w:val="0"/>
      <w:marTop w:val="0"/>
      <w:marBottom w:val="0"/>
      <w:divBdr>
        <w:top w:val="none" w:sz="0" w:space="0" w:color="auto"/>
        <w:left w:val="none" w:sz="0" w:space="0" w:color="auto"/>
        <w:bottom w:val="none" w:sz="0" w:space="0" w:color="auto"/>
        <w:right w:val="none" w:sz="0" w:space="0" w:color="auto"/>
      </w:divBdr>
    </w:div>
    <w:div w:id="1032221276">
      <w:bodyDiv w:val="1"/>
      <w:marLeft w:val="0"/>
      <w:marRight w:val="0"/>
      <w:marTop w:val="0"/>
      <w:marBottom w:val="0"/>
      <w:divBdr>
        <w:top w:val="none" w:sz="0" w:space="0" w:color="auto"/>
        <w:left w:val="none" w:sz="0" w:space="0" w:color="auto"/>
        <w:bottom w:val="none" w:sz="0" w:space="0" w:color="auto"/>
        <w:right w:val="none" w:sz="0" w:space="0" w:color="auto"/>
      </w:divBdr>
    </w:div>
    <w:div w:id="1036349862">
      <w:bodyDiv w:val="1"/>
      <w:marLeft w:val="0"/>
      <w:marRight w:val="0"/>
      <w:marTop w:val="0"/>
      <w:marBottom w:val="0"/>
      <w:divBdr>
        <w:top w:val="none" w:sz="0" w:space="0" w:color="auto"/>
        <w:left w:val="none" w:sz="0" w:space="0" w:color="auto"/>
        <w:bottom w:val="none" w:sz="0" w:space="0" w:color="auto"/>
        <w:right w:val="none" w:sz="0" w:space="0" w:color="auto"/>
      </w:divBdr>
    </w:div>
    <w:div w:id="1037849030">
      <w:bodyDiv w:val="1"/>
      <w:marLeft w:val="0"/>
      <w:marRight w:val="0"/>
      <w:marTop w:val="0"/>
      <w:marBottom w:val="0"/>
      <w:divBdr>
        <w:top w:val="none" w:sz="0" w:space="0" w:color="auto"/>
        <w:left w:val="none" w:sz="0" w:space="0" w:color="auto"/>
        <w:bottom w:val="none" w:sz="0" w:space="0" w:color="auto"/>
        <w:right w:val="none" w:sz="0" w:space="0" w:color="auto"/>
      </w:divBdr>
    </w:div>
    <w:div w:id="1040980373">
      <w:bodyDiv w:val="1"/>
      <w:marLeft w:val="0"/>
      <w:marRight w:val="0"/>
      <w:marTop w:val="0"/>
      <w:marBottom w:val="0"/>
      <w:divBdr>
        <w:top w:val="none" w:sz="0" w:space="0" w:color="auto"/>
        <w:left w:val="none" w:sz="0" w:space="0" w:color="auto"/>
        <w:bottom w:val="none" w:sz="0" w:space="0" w:color="auto"/>
        <w:right w:val="none" w:sz="0" w:space="0" w:color="auto"/>
      </w:divBdr>
    </w:div>
    <w:div w:id="1051077438">
      <w:bodyDiv w:val="1"/>
      <w:marLeft w:val="0"/>
      <w:marRight w:val="0"/>
      <w:marTop w:val="0"/>
      <w:marBottom w:val="0"/>
      <w:divBdr>
        <w:top w:val="none" w:sz="0" w:space="0" w:color="auto"/>
        <w:left w:val="none" w:sz="0" w:space="0" w:color="auto"/>
        <w:bottom w:val="none" w:sz="0" w:space="0" w:color="auto"/>
        <w:right w:val="none" w:sz="0" w:space="0" w:color="auto"/>
      </w:divBdr>
    </w:div>
    <w:div w:id="1061561031">
      <w:bodyDiv w:val="1"/>
      <w:marLeft w:val="0"/>
      <w:marRight w:val="0"/>
      <w:marTop w:val="0"/>
      <w:marBottom w:val="0"/>
      <w:divBdr>
        <w:top w:val="none" w:sz="0" w:space="0" w:color="auto"/>
        <w:left w:val="none" w:sz="0" w:space="0" w:color="auto"/>
        <w:bottom w:val="none" w:sz="0" w:space="0" w:color="auto"/>
        <w:right w:val="none" w:sz="0" w:space="0" w:color="auto"/>
      </w:divBdr>
    </w:div>
    <w:div w:id="1066807276">
      <w:bodyDiv w:val="1"/>
      <w:marLeft w:val="0"/>
      <w:marRight w:val="0"/>
      <w:marTop w:val="0"/>
      <w:marBottom w:val="0"/>
      <w:divBdr>
        <w:top w:val="none" w:sz="0" w:space="0" w:color="auto"/>
        <w:left w:val="none" w:sz="0" w:space="0" w:color="auto"/>
        <w:bottom w:val="none" w:sz="0" w:space="0" w:color="auto"/>
        <w:right w:val="none" w:sz="0" w:space="0" w:color="auto"/>
      </w:divBdr>
    </w:div>
    <w:div w:id="1066950426">
      <w:bodyDiv w:val="1"/>
      <w:marLeft w:val="0"/>
      <w:marRight w:val="0"/>
      <w:marTop w:val="0"/>
      <w:marBottom w:val="0"/>
      <w:divBdr>
        <w:top w:val="none" w:sz="0" w:space="0" w:color="auto"/>
        <w:left w:val="none" w:sz="0" w:space="0" w:color="auto"/>
        <w:bottom w:val="none" w:sz="0" w:space="0" w:color="auto"/>
        <w:right w:val="none" w:sz="0" w:space="0" w:color="auto"/>
      </w:divBdr>
    </w:div>
    <w:div w:id="1069230885">
      <w:bodyDiv w:val="1"/>
      <w:marLeft w:val="0"/>
      <w:marRight w:val="0"/>
      <w:marTop w:val="0"/>
      <w:marBottom w:val="0"/>
      <w:divBdr>
        <w:top w:val="none" w:sz="0" w:space="0" w:color="auto"/>
        <w:left w:val="none" w:sz="0" w:space="0" w:color="auto"/>
        <w:bottom w:val="none" w:sz="0" w:space="0" w:color="auto"/>
        <w:right w:val="none" w:sz="0" w:space="0" w:color="auto"/>
      </w:divBdr>
    </w:div>
    <w:div w:id="1074664488">
      <w:bodyDiv w:val="1"/>
      <w:marLeft w:val="0"/>
      <w:marRight w:val="0"/>
      <w:marTop w:val="0"/>
      <w:marBottom w:val="0"/>
      <w:divBdr>
        <w:top w:val="none" w:sz="0" w:space="0" w:color="auto"/>
        <w:left w:val="none" w:sz="0" w:space="0" w:color="auto"/>
        <w:bottom w:val="none" w:sz="0" w:space="0" w:color="auto"/>
        <w:right w:val="none" w:sz="0" w:space="0" w:color="auto"/>
      </w:divBdr>
    </w:div>
    <w:div w:id="1075470973">
      <w:bodyDiv w:val="1"/>
      <w:marLeft w:val="0"/>
      <w:marRight w:val="0"/>
      <w:marTop w:val="0"/>
      <w:marBottom w:val="0"/>
      <w:divBdr>
        <w:top w:val="none" w:sz="0" w:space="0" w:color="auto"/>
        <w:left w:val="none" w:sz="0" w:space="0" w:color="auto"/>
        <w:bottom w:val="none" w:sz="0" w:space="0" w:color="auto"/>
        <w:right w:val="none" w:sz="0" w:space="0" w:color="auto"/>
      </w:divBdr>
    </w:div>
    <w:div w:id="1076781403">
      <w:bodyDiv w:val="1"/>
      <w:marLeft w:val="0"/>
      <w:marRight w:val="0"/>
      <w:marTop w:val="0"/>
      <w:marBottom w:val="0"/>
      <w:divBdr>
        <w:top w:val="none" w:sz="0" w:space="0" w:color="auto"/>
        <w:left w:val="none" w:sz="0" w:space="0" w:color="auto"/>
        <w:bottom w:val="none" w:sz="0" w:space="0" w:color="auto"/>
        <w:right w:val="none" w:sz="0" w:space="0" w:color="auto"/>
      </w:divBdr>
    </w:div>
    <w:div w:id="1091240882">
      <w:bodyDiv w:val="1"/>
      <w:marLeft w:val="0"/>
      <w:marRight w:val="0"/>
      <w:marTop w:val="0"/>
      <w:marBottom w:val="0"/>
      <w:divBdr>
        <w:top w:val="none" w:sz="0" w:space="0" w:color="auto"/>
        <w:left w:val="none" w:sz="0" w:space="0" w:color="auto"/>
        <w:bottom w:val="none" w:sz="0" w:space="0" w:color="auto"/>
        <w:right w:val="none" w:sz="0" w:space="0" w:color="auto"/>
      </w:divBdr>
    </w:div>
    <w:div w:id="1091925096">
      <w:bodyDiv w:val="1"/>
      <w:marLeft w:val="0"/>
      <w:marRight w:val="0"/>
      <w:marTop w:val="0"/>
      <w:marBottom w:val="0"/>
      <w:divBdr>
        <w:top w:val="none" w:sz="0" w:space="0" w:color="auto"/>
        <w:left w:val="none" w:sz="0" w:space="0" w:color="auto"/>
        <w:bottom w:val="none" w:sz="0" w:space="0" w:color="auto"/>
        <w:right w:val="none" w:sz="0" w:space="0" w:color="auto"/>
      </w:divBdr>
    </w:div>
    <w:div w:id="1096485753">
      <w:bodyDiv w:val="1"/>
      <w:marLeft w:val="0"/>
      <w:marRight w:val="0"/>
      <w:marTop w:val="0"/>
      <w:marBottom w:val="0"/>
      <w:divBdr>
        <w:top w:val="none" w:sz="0" w:space="0" w:color="auto"/>
        <w:left w:val="none" w:sz="0" w:space="0" w:color="auto"/>
        <w:bottom w:val="none" w:sz="0" w:space="0" w:color="auto"/>
        <w:right w:val="none" w:sz="0" w:space="0" w:color="auto"/>
      </w:divBdr>
    </w:div>
    <w:div w:id="1104961409">
      <w:bodyDiv w:val="1"/>
      <w:marLeft w:val="0"/>
      <w:marRight w:val="0"/>
      <w:marTop w:val="0"/>
      <w:marBottom w:val="0"/>
      <w:divBdr>
        <w:top w:val="none" w:sz="0" w:space="0" w:color="auto"/>
        <w:left w:val="none" w:sz="0" w:space="0" w:color="auto"/>
        <w:bottom w:val="none" w:sz="0" w:space="0" w:color="auto"/>
        <w:right w:val="none" w:sz="0" w:space="0" w:color="auto"/>
      </w:divBdr>
    </w:div>
    <w:div w:id="1114447205">
      <w:bodyDiv w:val="1"/>
      <w:marLeft w:val="0"/>
      <w:marRight w:val="0"/>
      <w:marTop w:val="0"/>
      <w:marBottom w:val="0"/>
      <w:divBdr>
        <w:top w:val="none" w:sz="0" w:space="0" w:color="auto"/>
        <w:left w:val="none" w:sz="0" w:space="0" w:color="auto"/>
        <w:bottom w:val="none" w:sz="0" w:space="0" w:color="auto"/>
        <w:right w:val="none" w:sz="0" w:space="0" w:color="auto"/>
      </w:divBdr>
    </w:div>
    <w:div w:id="1116096939">
      <w:bodyDiv w:val="1"/>
      <w:marLeft w:val="0"/>
      <w:marRight w:val="0"/>
      <w:marTop w:val="0"/>
      <w:marBottom w:val="0"/>
      <w:divBdr>
        <w:top w:val="none" w:sz="0" w:space="0" w:color="auto"/>
        <w:left w:val="none" w:sz="0" w:space="0" w:color="auto"/>
        <w:bottom w:val="none" w:sz="0" w:space="0" w:color="auto"/>
        <w:right w:val="none" w:sz="0" w:space="0" w:color="auto"/>
      </w:divBdr>
    </w:div>
    <w:div w:id="1124927051">
      <w:bodyDiv w:val="1"/>
      <w:marLeft w:val="0"/>
      <w:marRight w:val="0"/>
      <w:marTop w:val="0"/>
      <w:marBottom w:val="0"/>
      <w:divBdr>
        <w:top w:val="none" w:sz="0" w:space="0" w:color="auto"/>
        <w:left w:val="none" w:sz="0" w:space="0" w:color="auto"/>
        <w:bottom w:val="none" w:sz="0" w:space="0" w:color="auto"/>
        <w:right w:val="none" w:sz="0" w:space="0" w:color="auto"/>
      </w:divBdr>
    </w:div>
    <w:div w:id="1138766125">
      <w:bodyDiv w:val="1"/>
      <w:marLeft w:val="0"/>
      <w:marRight w:val="0"/>
      <w:marTop w:val="0"/>
      <w:marBottom w:val="0"/>
      <w:divBdr>
        <w:top w:val="none" w:sz="0" w:space="0" w:color="auto"/>
        <w:left w:val="none" w:sz="0" w:space="0" w:color="auto"/>
        <w:bottom w:val="none" w:sz="0" w:space="0" w:color="auto"/>
        <w:right w:val="none" w:sz="0" w:space="0" w:color="auto"/>
      </w:divBdr>
    </w:div>
    <w:div w:id="1144590092">
      <w:bodyDiv w:val="1"/>
      <w:marLeft w:val="0"/>
      <w:marRight w:val="0"/>
      <w:marTop w:val="0"/>
      <w:marBottom w:val="0"/>
      <w:divBdr>
        <w:top w:val="none" w:sz="0" w:space="0" w:color="auto"/>
        <w:left w:val="none" w:sz="0" w:space="0" w:color="auto"/>
        <w:bottom w:val="none" w:sz="0" w:space="0" w:color="auto"/>
        <w:right w:val="none" w:sz="0" w:space="0" w:color="auto"/>
      </w:divBdr>
    </w:div>
    <w:div w:id="1147478350">
      <w:bodyDiv w:val="1"/>
      <w:marLeft w:val="0"/>
      <w:marRight w:val="0"/>
      <w:marTop w:val="0"/>
      <w:marBottom w:val="0"/>
      <w:divBdr>
        <w:top w:val="none" w:sz="0" w:space="0" w:color="auto"/>
        <w:left w:val="none" w:sz="0" w:space="0" w:color="auto"/>
        <w:bottom w:val="none" w:sz="0" w:space="0" w:color="auto"/>
        <w:right w:val="none" w:sz="0" w:space="0" w:color="auto"/>
      </w:divBdr>
    </w:div>
    <w:div w:id="1150446148">
      <w:bodyDiv w:val="1"/>
      <w:marLeft w:val="0"/>
      <w:marRight w:val="0"/>
      <w:marTop w:val="0"/>
      <w:marBottom w:val="0"/>
      <w:divBdr>
        <w:top w:val="none" w:sz="0" w:space="0" w:color="auto"/>
        <w:left w:val="none" w:sz="0" w:space="0" w:color="auto"/>
        <w:bottom w:val="none" w:sz="0" w:space="0" w:color="auto"/>
        <w:right w:val="none" w:sz="0" w:space="0" w:color="auto"/>
      </w:divBdr>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
    <w:div w:id="1160537107">
      <w:bodyDiv w:val="1"/>
      <w:marLeft w:val="0"/>
      <w:marRight w:val="0"/>
      <w:marTop w:val="0"/>
      <w:marBottom w:val="0"/>
      <w:divBdr>
        <w:top w:val="none" w:sz="0" w:space="0" w:color="auto"/>
        <w:left w:val="none" w:sz="0" w:space="0" w:color="auto"/>
        <w:bottom w:val="none" w:sz="0" w:space="0" w:color="auto"/>
        <w:right w:val="none" w:sz="0" w:space="0" w:color="auto"/>
      </w:divBdr>
    </w:div>
    <w:div w:id="1160654172">
      <w:bodyDiv w:val="1"/>
      <w:marLeft w:val="0"/>
      <w:marRight w:val="0"/>
      <w:marTop w:val="0"/>
      <w:marBottom w:val="0"/>
      <w:divBdr>
        <w:top w:val="none" w:sz="0" w:space="0" w:color="auto"/>
        <w:left w:val="none" w:sz="0" w:space="0" w:color="auto"/>
        <w:bottom w:val="none" w:sz="0" w:space="0" w:color="auto"/>
        <w:right w:val="none" w:sz="0" w:space="0" w:color="auto"/>
      </w:divBdr>
    </w:div>
    <w:div w:id="1164081552">
      <w:bodyDiv w:val="1"/>
      <w:marLeft w:val="0"/>
      <w:marRight w:val="0"/>
      <w:marTop w:val="0"/>
      <w:marBottom w:val="0"/>
      <w:divBdr>
        <w:top w:val="none" w:sz="0" w:space="0" w:color="auto"/>
        <w:left w:val="none" w:sz="0" w:space="0" w:color="auto"/>
        <w:bottom w:val="none" w:sz="0" w:space="0" w:color="auto"/>
        <w:right w:val="none" w:sz="0" w:space="0" w:color="auto"/>
      </w:divBdr>
    </w:div>
    <w:div w:id="1170943379">
      <w:bodyDiv w:val="1"/>
      <w:marLeft w:val="0"/>
      <w:marRight w:val="0"/>
      <w:marTop w:val="0"/>
      <w:marBottom w:val="0"/>
      <w:divBdr>
        <w:top w:val="none" w:sz="0" w:space="0" w:color="auto"/>
        <w:left w:val="none" w:sz="0" w:space="0" w:color="auto"/>
        <w:bottom w:val="none" w:sz="0" w:space="0" w:color="auto"/>
        <w:right w:val="none" w:sz="0" w:space="0" w:color="auto"/>
      </w:divBdr>
    </w:div>
    <w:div w:id="1172837946">
      <w:bodyDiv w:val="1"/>
      <w:marLeft w:val="0"/>
      <w:marRight w:val="0"/>
      <w:marTop w:val="0"/>
      <w:marBottom w:val="0"/>
      <w:divBdr>
        <w:top w:val="none" w:sz="0" w:space="0" w:color="auto"/>
        <w:left w:val="none" w:sz="0" w:space="0" w:color="auto"/>
        <w:bottom w:val="none" w:sz="0" w:space="0" w:color="auto"/>
        <w:right w:val="none" w:sz="0" w:space="0" w:color="auto"/>
      </w:divBdr>
    </w:div>
    <w:div w:id="1175877736">
      <w:bodyDiv w:val="1"/>
      <w:marLeft w:val="0"/>
      <w:marRight w:val="0"/>
      <w:marTop w:val="0"/>
      <w:marBottom w:val="0"/>
      <w:divBdr>
        <w:top w:val="none" w:sz="0" w:space="0" w:color="auto"/>
        <w:left w:val="none" w:sz="0" w:space="0" w:color="auto"/>
        <w:bottom w:val="none" w:sz="0" w:space="0" w:color="auto"/>
        <w:right w:val="none" w:sz="0" w:space="0" w:color="auto"/>
      </w:divBdr>
    </w:div>
    <w:div w:id="1180395003">
      <w:bodyDiv w:val="1"/>
      <w:marLeft w:val="0"/>
      <w:marRight w:val="0"/>
      <w:marTop w:val="0"/>
      <w:marBottom w:val="0"/>
      <w:divBdr>
        <w:top w:val="none" w:sz="0" w:space="0" w:color="auto"/>
        <w:left w:val="none" w:sz="0" w:space="0" w:color="auto"/>
        <w:bottom w:val="none" w:sz="0" w:space="0" w:color="auto"/>
        <w:right w:val="none" w:sz="0" w:space="0" w:color="auto"/>
      </w:divBdr>
    </w:div>
    <w:div w:id="1190878811">
      <w:bodyDiv w:val="1"/>
      <w:marLeft w:val="0"/>
      <w:marRight w:val="0"/>
      <w:marTop w:val="0"/>
      <w:marBottom w:val="0"/>
      <w:divBdr>
        <w:top w:val="none" w:sz="0" w:space="0" w:color="auto"/>
        <w:left w:val="none" w:sz="0" w:space="0" w:color="auto"/>
        <w:bottom w:val="none" w:sz="0" w:space="0" w:color="auto"/>
        <w:right w:val="none" w:sz="0" w:space="0" w:color="auto"/>
      </w:divBdr>
    </w:div>
    <w:div w:id="1193222897">
      <w:bodyDiv w:val="1"/>
      <w:marLeft w:val="0"/>
      <w:marRight w:val="0"/>
      <w:marTop w:val="0"/>
      <w:marBottom w:val="0"/>
      <w:divBdr>
        <w:top w:val="none" w:sz="0" w:space="0" w:color="auto"/>
        <w:left w:val="none" w:sz="0" w:space="0" w:color="auto"/>
        <w:bottom w:val="none" w:sz="0" w:space="0" w:color="auto"/>
        <w:right w:val="none" w:sz="0" w:space="0" w:color="auto"/>
      </w:divBdr>
    </w:div>
    <w:div w:id="1208567706">
      <w:bodyDiv w:val="1"/>
      <w:marLeft w:val="0"/>
      <w:marRight w:val="0"/>
      <w:marTop w:val="0"/>
      <w:marBottom w:val="0"/>
      <w:divBdr>
        <w:top w:val="none" w:sz="0" w:space="0" w:color="auto"/>
        <w:left w:val="none" w:sz="0" w:space="0" w:color="auto"/>
        <w:bottom w:val="none" w:sz="0" w:space="0" w:color="auto"/>
        <w:right w:val="none" w:sz="0" w:space="0" w:color="auto"/>
      </w:divBdr>
    </w:div>
    <w:div w:id="1219246498">
      <w:bodyDiv w:val="1"/>
      <w:marLeft w:val="0"/>
      <w:marRight w:val="0"/>
      <w:marTop w:val="0"/>
      <w:marBottom w:val="0"/>
      <w:divBdr>
        <w:top w:val="none" w:sz="0" w:space="0" w:color="auto"/>
        <w:left w:val="none" w:sz="0" w:space="0" w:color="auto"/>
        <w:bottom w:val="none" w:sz="0" w:space="0" w:color="auto"/>
        <w:right w:val="none" w:sz="0" w:space="0" w:color="auto"/>
      </w:divBdr>
    </w:div>
    <w:div w:id="1227259512">
      <w:bodyDiv w:val="1"/>
      <w:marLeft w:val="0"/>
      <w:marRight w:val="0"/>
      <w:marTop w:val="0"/>
      <w:marBottom w:val="0"/>
      <w:divBdr>
        <w:top w:val="none" w:sz="0" w:space="0" w:color="auto"/>
        <w:left w:val="none" w:sz="0" w:space="0" w:color="auto"/>
        <w:bottom w:val="none" w:sz="0" w:space="0" w:color="auto"/>
        <w:right w:val="none" w:sz="0" w:space="0" w:color="auto"/>
      </w:divBdr>
    </w:div>
    <w:div w:id="1230070237">
      <w:bodyDiv w:val="1"/>
      <w:marLeft w:val="0"/>
      <w:marRight w:val="0"/>
      <w:marTop w:val="0"/>
      <w:marBottom w:val="0"/>
      <w:divBdr>
        <w:top w:val="none" w:sz="0" w:space="0" w:color="auto"/>
        <w:left w:val="none" w:sz="0" w:space="0" w:color="auto"/>
        <w:bottom w:val="none" w:sz="0" w:space="0" w:color="auto"/>
        <w:right w:val="none" w:sz="0" w:space="0" w:color="auto"/>
      </w:divBdr>
    </w:div>
    <w:div w:id="1239705719">
      <w:bodyDiv w:val="1"/>
      <w:marLeft w:val="0"/>
      <w:marRight w:val="0"/>
      <w:marTop w:val="0"/>
      <w:marBottom w:val="0"/>
      <w:divBdr>
        <w:top w:val="none" w:sz="0" w:space="0" w:color="auto"/>
        <w:left w:val="none" w:sz="0" w:space="0" w:color="auto"/>
        <w:bottom w:val="none" w:sz="0" w:space="0" w:color="auto"/>
        <w:right w:val="none" w:sz="0" w:space="0" w:color="auto"/>
      </w:divBdr>
    </w:div>
    <w:div w:id="1240678708">
      <w:bodyDiv w:val="1"/>
      <w:marLeft w:val="0"/>
      <w:marRight w:val="0"/>
      <w:marTop w:val="0"/>
      <w:marBottom w:val="0"/>
      <w:divBdr>
        <w:top w:val="none" w:sz="0" w:space="0" w:color="auto"/>
        <w:left w:val="none" w:sz="0" w:space="0" w:color="auto"/>
        <w:bottom w:val="none" w:sz="0" w:space="0" w:color="auto"/>
        <w:right w:val="none" w:sz="0" w:space="0" w:color="auto"/>
      </w:divBdr>
    </w:div>
    <w:div w:id="1242452575">
      <w:bodyDiv w:val="1"/>
      <w:marLeft w:val="0"/>
      <w:marRight w:val="0"/>
      <w:marTop w:val="0"/>
      <w:marBottom w:val="0"/>
      <w:divBdr>
        <w:top w:val="none" w:sz="0" w:space="0" w:color="auto"/>
        <w:left w:val="none" w:sz="0" w:space="0" w:color="auto"/>
        <w:bottom w:val="none" w:sz="0" w:space="0" w:color="auto"/>
        <w:right w:val="none" w:sz="0" w:space="0" w:color="auto"/>
      </w:divBdr>
    </w:div>
    <w:div w:id="1242711904">
      <w:bodyDiv w:val="1"/>
      <w:marLeft w:val="0"/>
      <w:marRight w:val="0"/>
      <w:marTop w:val="0"/>
      <w:marBottom w:val="0"/>
      <w:divBdr>
        <w:top w:val="none" w:sz="0" w:space="0" w:color="auto"/>
        <w:left w:val="none" w:sz="0" w:space="0" w:color="auto"/>
        <w:bottom w:val="none" w:sz="0" w:space="0" w:color="auto"/>
        <w:right w:val="none" w:sz="0" w:space="0" w:color="auto"/>
      </w:divBdr>
    </w:div>
    <w:div w:id="1243635639">
      <w:bodyDiv w:val="1"/>
      <w:marLeft w:val="0"/>
      <w:marRight w:val="0"/>
      <w:marTop w:val="0"/>
      <w:marBottom w:val="0"/>
      <w:divBdr>
        <w:top w:val="none" w:sz="0" w:space="0" w:color="auto"/>
        <w:left w:val="none" w:sz="0" w:space="0" w:color="auto"/>
        <w:bottom w:val="none" w:sz="0" w:space="0" w:color="auto"/>
        <w:right w:val="none" w:sz="0" w:space="0" w:color="auto"/>
      </w:divBdr>
    </w:div>
    <w:div w:id="1243679915">
      <w:bodyDiv w:val="1"/>
      <w:marLeft w:val="0"/>
      <w:marRight w:val="0"/>
      <w:marTop w:val="0"/>
      <w:marBottom w:val="0"/>
      <w:divBdr>
        <w:top w:val="none" w:sz="0" w:space="0" w:color="auto"/>
        <w:left w:val="none" w:sz="0" w:space="0" w:color="auto"/>
        <w:bottom w:val="none" w:sz="0" w:space="0" w:color="auto"/>
        <w:right w:val="none" w:sz="0" w:space="0" w:color="auto"/>
      </w:divBdr>
    </w:div>
    <w:div w:id="1244876895">
      <w:bodyDiv w:val="1"/>
      <w:marLeft w:val="0"/>
      <w:marRight w:val="0"/>
      <w:marTop w:val="0"/>
      <w:marBottom w:val="0"/>
      <w:divBdr>
        <w:top w:val="none" w:sz="0" w:space="0" w:color="auto"/>
        <w:left w:val="none" w:sz="0" w:space="0" w:color="auto"/>
        <w:bottom w:val="none" w:sz="0" w:space="0" w:color="auto"/>
        <w:right w:val="none" w:sz="0" w:space="0" w:color="auto"/>
      </w:divBdr>
    </w:div>
    <w:div w:id="1250820418">
      <w:bodyDiv w:val="1"/>
      <w:marLeft w:val="0"/>
      <w:marRight w:val="0"/>
      <w:marTop w:val="0"/>
      <w:marBottom w:val="0"/>
      <w:divBdr>
        <w:top w:val="none" w:sz="0" w:space="0" w:color="auto"/>
        <w:left w:val="none" w:sz="0" w:space="0" w:color="auto"/>
        <w:bottom w:val="none" w:sz="0" w:space="0" w:color="auto"/>
        <w:right w:val="none" w:sz="0" w:space="0" w:color="auto"/>
      </w:divBdr>
    </w:div>
    <w:div w:id="1253012273">
      <w:bodyDiv w:val="1"/>
      <w:marLeft w:val="0"/>
      <w:marRight w:val="0"/>
      <w:marTop w:val="0"/>
      <w:marBottom w:val="0"/>
      <w:divBdr>
        <w:top w:val="none" w:sz="0" w:space="0" w:color="auto"/>
        <w:left w:val="none" w:sz="0" w:space="0" w:color="auto"/>
        <w:bottom w:val="none" w:sz="0" w:space="0" w:color="auto"/>
        <w:right w:val="none" w:sz="0" w:space="0" w:color="auto"/>
      </w:divBdr>
    </w:div>
    <w:div w:id="1254389571">
      <w:bodyDiv w:val="1"/>
      <w:marLeft w:val="0"/>
      <w:marRight w:val="0"/>
      <w:marTop w:val="0"/>
      <w:marBottom w:val="0"/>
      <w:divBdr>
        <w:top w:val="none" w:sz="0" w:space="0" w:color="auto"/>
        <w:left w:val="none" w:sz="0" w:space="0" w:color="auto"/>
        <w:bottom w:val="none" w:sz="0" w:space="0" w:color="auto"/>
        <w:right w:val="none" w:sz="0" w:space="0" w:color="auto"/>
      </w:divBdr>
    </w:div>
    <w:div w:id="1258052632">
      <w:bodyDiv w:val="1"/>
      <w:marLeft w:val="0"/>
      <w:marRight w:val="0"/>
      <w:marTop w:val="0"/>
      <w:marBottom w:val="0"/>
      <w:divBdr>
        <w:top w:val="none" w:sz="0" w:space="0" w:color="auto"/>
        <w:left w:val="none" w:sz="0" w:space="0" w:color="auto"/>
        <w:bottom w:val="none" w:sz="0" w:space="0" w:color="auto"/>
        <w:right w:val="none" w:sz="0" w:space="0" w:color="auto"/>
      </w:divBdr>
    </w:div>
    <w:div w:id="1263686429">
      <w:bodyDiv w:val="1"/>
      <w:marLeft w:val="0"/>
      <w:marRight w:val="0"/>
      <w:marTop w:val="0"/>
      <w:marBottom w:val="0"/>
      <w:divBdr>
        <w:top w:val="none" w:sz="0" w:space="0" w:color="auto"/>
        <w:left w:val="none" w:sz="0" w:space="0" w:color="auto"/>
        <w:bottom w:val="none" w:sz="0" w:space="0" w:color="auto"/>
        <w:right w:val="none" w:sz="0" w:space="0" w:color="auto"/>
      </w:divBdr>
    </w:div>
    <w:div w:id="1266766388">
      <w:bodyDiv w:val="1"/>
      <w:marLeft w:val="0"/>
      <w:marRight w:val="0"/>
      <w:marTop w:val="0"/>
      <w:marBottom w:val="0"/>
      <w:divBdr>
        <w:top w:val="none" w:sz="0" w:space="0" w:color="auto"/>
        <w:left w:val="none" w:sz="0" w:space="0" w:color="auto"/>
        <w:bottom w:val="none" w:sz="0" w:space="0" w:color="auto"/>
        <w:right w:val="none" w:sz="0" w:space="0" w:color="auto"/>
      </w:divBdr>
    </w:div>
    <w:div w:id="1267883131">
      <w:bodyDiv w:val="1"/>
      <w:marLeft w:val="0"/>
      <w:marRight w:val="0"/>
      <w:marTop w:val="0"/>
      <w:marBottom w:val="0"/>
      <w:divBdr>
        <w:top w:val="none" w:sz="0" w:space="0" w:color="auto"/>
        <w:left w:val="none" w:sz="0" w:space="0" w:color="auto"/>
        <w:bottom w:val="none" w:sz="0" w:space="0" w:color="auto"/>
        <w:right w:val="none" w:sz="0" w:space="0" w:color="auto"/>
      </w:divBdr>
    </w:div>
    <w:div w:id="1272589947">
      <w:bodyDiv w:val="1"/>
      <w:marLeft w:val="0"/>
      <w:marRight w:val="0"/>
      <w:marTop w:val="0"/>
      <w:marBottom w:val="0"/>
      <w:divBdr>
        <w:top w:val="none" w:sz="0" w:space="0" w:color="auto"/>
        <w:left w:val="none" w:sz="0" w:space="0" w:color="auto"/>
        <w:bottom w:val="none" w:sz="0" w:space="0" w:color="auto"/>
        <w:right w:val="none" w:sz="0" w:space="0" w:color="auto"/>
      </w:divBdr>
    </w:div>
    <w:div w:id="1274168425">
      <w:bodyDiv w:val="1"/>
      <w:marLeft w:val="0"/>
      <w:marRight w:val="0"/>
      <w:marTop w:val="0"/>
      <w:marBottom w:val="0"/>
      <w:divBdr>
        <w:top w:val="none" w:sz="0" w:space="0" w:color="auto"/>
        <w:left w:val="none" w:sz="0" w:space="0" w:color="auto"/>
        <w:bottom w:val="none" w:sz="0" w:space="0" w:color="auto"/>
        <w:right w:val="none" w:sz="0" w:space="0" w:color="auto"/>
      </w:divBdr>
    </w:div>
    <w:div w:id="1278483539">
      <w:bodyDiv w:val="1"/>
      <w:marLeft w:val="0"/>
      <w:marRight w:val="0"/>
      <w:marTop w:val="0"/>
      <w:marBottom w:val="0"/>
      <w:divBdr>
        <w:top w:val="none" w:sz="0" w:space="0" w:color="auto"/>
        <w:left w:val="none" w:sz="0" w:space="0" w:color="auto"/>
        <w:bottom w:val="none" w:sz="0" w:space="0" w:color="auto"/>
        <w:right w:val="none" w:sz="0" w:space="0" w:color="auto"/>
      </w:divBdr>
    </w:div>
    <w:div w:id="1280918339">
      <w:bodyDiv w:val="1"/>
      <w:marLeft w:val="0"/>
      <w:marRight w:val="0"/>
      <w:marTop w:val="0"/>
      <w:marBottom w:val="0"/>
      <w:divBdr>
        <w:top w:val="none" w:sz="0" w:space="0" w:color="auto"/>
        <w:left w:val="none" w:sz="0" w:space="0" w:color="auto"/>
        <w:bottom w:val="none" w:sz="0" w:space="0" w:color="auto"/>
        <w:right w:val="none" w:sz="0" w:space="0" w:color="auto"/>
      </w:divBdr>
    </w:div>
    <w:div w:id="1281063172">
      <w:bodyDiv w:val="1"/>
      <w:marLeft w:val="0"/>
      <w:marRight w:val="0"/>
      <w:marTop w:val="0"/>
      <w:marBottom w:val="0"/>
      <w:divBdr>
        <w:top w:val="none" w:sz="0" w:space="0" w:color="auto"/>
        <w:left w:val="none" w:sz="0" w:space="0" w:color="auto"/>
        <w:bottom w:val="none" w:sz="0" w:space="0" w:color="auto"/>
        <w:right w:val="none" w:sz="0" w:space="0" w:color="auto"/>
      </w:divBdr>
    </w:div>
    <w:div w:id="1284654411">
      <w:bodyDiv w:val="1"/>
      <w:marLeft w:val="0"/>
      <w:marRight w:val="0"/>
      <w:marTop w:val="0"/>
      <w:marBottom w:val="0"/>
      <w:divBdr>
        <w:top w:val="none" w:sz="0" w:space="0" w:color="auto"/>
        <w:left w:val="none" w:sz="0" w:space="0" w:color="auto"/>
        <w:bottom w:val="none" w:sz="0" w:space="0" w:color="auto"/>
        <w:right w:val="none" w:sz="0" w:space="0" w:color="auto"/>
      </w:divBdr>
    </w:div>
    <w:div w:id="1286503421">
      <w:bodyDiv w:val="1"/>
      <w:marLeft w:val="0"/>
      <w:marRight w:val="0"/>
      <w:marTop w:val="0"/>
      <w:marBottom w:val="0"/>
      <w:divBdr>
        <w:top w:val="none" w:sz="0" w:space="0" w:color="auto"/>
        <w:left w:val="none" w:sz="0" w:space="0" w:color="auto"/>
        <w:bottom w:val="none" w:sz="0" w:space="0" w:color="auto"/>
        <w:right w:val="none" w:sz="0" w:space="0" w:color="auto"/>
      </w:divBdr>
    </w:div>
    <w:div w:id="1295872787">
      <w:bodyDiv w:val="1"/>
      <w:marLeft w:val="0"/>
      <w:marRight w:val="0"/>
      <w:marTop w:val="0"/>
      <w:marBottom w:val="0"/>
      <w:divBdr>
        <w:top w:val="none" w:sz="0" w:space="0" w:color="auto"/>
        <w:left w:val="none" w:sz="0" w:space="0" w:color="auto"/>
        <w:bottom w:val="none" w:sz="0" w:space="0" w:color="auto"/>
        <w:right w:val="none" w:sz="0" w:space="0" w:color="auto"/>
      </w:divBdr>
    </w:div>
    <w:div w:id="1307051612">
      <w:bodyDiv w:val="1"/>
      <w:marLeft w:val="0"/>
      <w:marRight w:val="0"/>
      <w:marTop w:val="0"/>
      <w:marBottom w:val="0"/>
      <w:divBdr>
        <w:top w:val="none" w:sz="0" w:space="0" w:color="auto"/>
        <w:left w:val="none" w:sz="0" w:space="0" w:color="auto"/>
        <w:bottom w:val="none" w:sz="0" w:space="0" w:color="auto"/>
        <w:right w:val="none" w:sz="0" w:space="0" w:color="auto"/>
      </w:divBdr>
    </w:div>
    <w:div w:id="1308313892">
      <w:bodyDiv w:val="1"/>
      <w:marLeft w:val="0"/>
      <w:marRight w:val="0"/>
      <w:marTop w:val="0"/>
      <w:marBottom w:val="0"/>
      <w:divBdr>
        <w:top w:val="none" w:sz="0" w:space="0" w:color="auto"/>
        <w:left w:val="none" w:sz="0" w:space="0" w:color="auto"/>
        <w:bottom w:val="none" w:sz="0" w:space="0" w:color="auto"/>
        <w:right w:val="none" w:sz="0" w:space="0" w:color="auto"/>
      </w:divBdr>
    </w:div>
    <w:div w:id="1309164863">
      <w:bodyDiv w:val="1"/>
      <w:marLeft w:val="0"/>
      <w:marRight w:val="0"/>
      <w:marTop w:val="0"/>
      <w:marBottom w:val="0"/>
      <w:divBdr>
        <w:top w:val="none" w:sz="0" w:space="0" w:color="auto"/>
        <w:left w:val="none" w:sz="0" w:space="0" w:color="auto"/>
        <w:bottom w:val="none" w:sz="0" w:space="0" w:color="auto"/>
        <w:right w:val="none" w:sz="0" w:space="0" w:color="auto"/>
      </w:divBdr>
    </w:div>
    <w:div w:id="1311708869">
      <w:bodyDiv w:val="1"/>
      <w:marLeft w:val="0"/>
      <w:marRight w:val="0"/>
      <w:marTop w:val="0"/>
      <w:marBottom w:val="0"/>
      <w:divBdr>
        <w:top w:val="none" w:sz="0" w:space="0" w:color="auto"/>
        <w:left w:val="none" w:sz="0" w:space="0" w:color="auto"/>
        <w:bottom w:val="none" w:sz="0" w:space="0" w:color="auto"/>
        <w:right w:val="none" w:sz="0" w:space="0" w:color="auto"/>
      </w:divBdr>
    </w:div>
    <w:div w:id="1324775706">
      <w:bodyDiv w:val="1"/>
      <w:marLeft w:val="0"/>
      <w:marRight w:val="0"/>
      <w:marTop w:val="0"/>
      <w:marBottom w:val="0"/>
      <w:divBdr>
        <w:top w:val="none" w:sz="0" w:space="0" w:color="auto"/>
        <w:left w:val="none" w:sz="0" w:space="0" w:color="auto"/>
        <w:bottom w:val="none" w:sz="0" w:space="0" w:color="auto"/>
        <w:right w:val="none" w:sz="0" w:space="0" w:color="auto"/>
      </w:divBdr>
    </w:div>
    <w:div w:id="1331718836">
      <w:bodyDiv w:val="1"/>
      <w:marLeft w:val="0"/>
      <w:marRight w:val="0"/>
      <w:marTop w:val="0"/>
      <w:marBottom w:val="0"/>
      <w:divBdr>
        <w:top w:val="none" w:sz="0" w:space="0" w:color="auto"/>
        <w:left w:val="none" w:sz="0" w:space="0" w:color="auto"/>
        <w:bottom w:val="none" w:sz="0" w:space="0" w:color="auto"/>
        <w:right w:val="none" w:sz="0" w:space="0" w:color="auto"/>
      </w:divBdr>
    </w:div>
    <w:div w:id="1334409117">
      <w:bodyDiv w:val="1"/>
      <w:marLeft w:val="0"/>
      <w:marRight w:val="0"/>
      <w:marTop w:val="0"/>
      <w:marBottom w:val="0"/>
      <w:divBdr>
        <w:top w:val="none" w:sz="0" w:space="0" w:color="auto"/>
        <w:left w:val="none" w:sz="0" w:space="0" w:color="auto"/>
        <w:bottom w:val="none" w:sz="0" w:space="0" w:color="auto"/>
        <w:right w:val="none" w:sz="0" w:space="0" w:color="auto"/>
      </w:divBdr>
    </w:div>
    <w:div w:id="1335188613">
      <w:bodyDiv w:val="1"/>
      <w:marLeft w:val="0"/>
      <w:marRight w:val="0"/>
      <w:marTop w:val="0"/>
      <w:marBottom w:val="0"/>
      <w:divBdr>
        <w:top w:val="none" w:sz="0" w:space="0" w:color="auto"/>
        <w:left w:val="none" w:sz="0" w:space="0" w:color="auto"/>
        <w:bottom w:val="none" w:sz="0" w:space="0" w:color="auto"/>
        <w:right w:val="none" w:sz="0" w:space="0" w:color="auto"/>
      </w:divBdr>
    </w:div>
    <w:div w:id="1341808370">
      <w:bodyDiv w:val="1"/>
      <w:marLeft w:val="0"/>
      <w:marRight w:val="0"/>
      <w:marTop w:val="0"/>
      <w:marBottom w:val="0"/>
      <w:divBdr>
        <w:top w:val="none" w:sz="0" w:space="0" w:color="auto"/>
        <w:left w:val="none" w:sz="0" w:space="0" w:color="auto"/>
        <w:bottom w:val="none" w:sz="0" w:space="0" w:color="auto"/>
        <w:right w:val="none" w:sz="0" w:space="0" w:color="auto"/>
      </w:divBdr>
    </w:div>
    <w:div w:id="1341859974">
      <w:bodyDiv w:val="1"/>
      <w:marLeft w:val="0"/>
      <w:marRight w:val="0"/>
      <w:marTop w:val="0"/>
      <w:marBottom w:val="0"/>
      <w:divBdr>
        <w:top w:val="none" w:sz="0" w:space="0" w:color="auto"/>
        <w:left w:val="none" w:sz="0" w:space="0" w:color="auto"/>
        <w:bottom w:val="none" w:sz="0" w:space="0" w:color="auto"/>
        <w:right w:val="none" w:sz="0" w:space="0" w:color="auto"/>
      </w:divBdr>
    </w:div>
    <w:div w:id="1342468199">
      <w:bodyDiv w:val="1"/>
      <w:marLeft w:val="0"/>
      <w:marRight w:val="0"/>
      <w:marTop w:val="0"/>
      <w:marBottom w:val="0"/>
      <w:divBdr>
        <w:top w:val="none" w:sz="0" w:space="0" w:color="auto"/>
        <w:left w:val="none" w:sz="0" w:space="0" w:color="auto"/>
        <w:bottom w:val="none" w:sz="0" w:space="0" w:color="auto"/>
        <w:right w:val="none" w:sz="0" w:space="0" w:color="auto"/>
      </w:divBdr>
    </w:div>
    <w:div w:id="1346398720">
      <w:bodyDiv w:val="1"/>
      <w:marLeft w:val="0"/>
      <w:marRight w:val="0"/>
      <w:marTop w:val="0"/>
      <w:marBottom w:val="0"/>
      <w:divBdr>
        <w:top w:val="none" w:sz="0" w:space="0" w:color="auto"/>
        <w:left w:val="none" w:sz="0" w:space="0" w:color="auto"/>
        <w:bottom w:val="none" w:sz="0" w:space="0" w:color="auto"/>
        <w:right w:val="none" w:sz="0" w:space="0" w:color="auto"/>
      </w:divBdr>
    </w:div>
    <w:div w:id="1348677774">
      <w:bodyDiv w:val="1"/>
      <w:marLeft w:val="0"/>
      <w:marRight w:val="0"/>
      <w:marTop w:val="0"/>
      <w:marBottom w:val="0"/>
      <w:divBdr>
        <w:top w:val="none" w:sz="0" w:space="0" w:color="auto"/>
        <w:left w:val="none" w:sz="0" w:space="0" w:color="auto"/>
        <w:bottom w:val="none" w:sz="0" w:space="0" w:color="auto"/>
        <w:right w:val="none" w:sz="0" w:space="0" w:color="auto"/>
      </w:divBdr>
    </w:div>
    <w:div w:id="1354377097">
      <w:bodyDiv w:val="1"/>
      <w:marLeft w:val="0"/>
      <w:marRight w:val="0"/>
      <w:marTop w:val="0"/>
      <w:marBottom w:val="0"/>
      <w:divBdr>
        <w:top w:val="none" w:sz="0" w:space="0" w:color="auto"/>
        <w:left w:val="none" w:sz="0" w:space="0" w:color="auto"/>
        <w:bottom w:val="none" w:sz="0" w:space="0" w:color="auto"/>
        <w:right w:val="none" w:sz="0" w:space="0" w:color="auto"/>
      </w:divBdr>
    </w:div>
    <w:div w:id="1355304748">
      <w:bodyDiv w:val="1"/>
      <w:marLeft w:val="0"/>
      <w:marRight w:val="0"/>
      <w:marTop w:val="0"/>
      <w:marBottom w:val="0"/>
      <w:divBdr>
        <w:top w:val="none" w:sz="0" w:space="0" w:color="auto"/>
        <w:left w:val="none" w:sz="0" w:space="0" w:color="auto"/>
        <w:bottom w:val="none" w:sz="0" w:space="0" w:color="auto"/>
        <w:right w:val="none" w:sz="0" w:space="0" w:color="auto"/>
      </w:divBdr>
    </w:div>
    <w:div w:id="1356342976">
      <w:bodyDiv w:val="1"/>
      <w:marLeft w:val="0"/>
      <w:marRight w:val="0"/>
      <w:marTop w:val="0"/>
      <w:marBottom w:val="0"/>
      <w:divBdr>
        <w:top w:val="none" w:sz="0" w:space="0" w:color="auto"/>
        <w:left w:val="none" w:sz="0" w:space="0" w:color="auto"/>
        <w:bottom w:val="none" w:sz="0" w:space="0" w:color="auto"/>
        <w:right w:val="none" w:sz="0" w:space="0" w:color="auto"/>
      </w:divBdr>
    </w:div>
    <w:div w:id="1364284140">
      <w:bodyDiv w:val="1"/>
      <w:marLeft w:val="0"/>
      <w:marRight w:val="0"/>
      <w:marTop w:val="0"/>
      <w:marBottom w:val="0"/>
      <w:divBdr>
        <w:top w:val="none" w:sz="0" w:space="0" w:color="auto"/>
        <w:left w:val="none" w:sz="0" w:space="0" w:color="auto"/>
        <w:bottom w:val="none" w:sz="0" w:space="0" w:color="auto"/>
        <w:right w:val="none" w:sz="0" w:space="0" w:color="auto"/>
      </w:divBdr>
    </w:div>
    <w:div w:id="1366827382">
      <w:bodyDiv w:val="1"/>
      <w:marLeft w:val="0"/>
      <w:marRight w:val="0"/>
      <w:marTop w:val="0"/>
      <w:marBottom w:val="0"/>
      <w:divBdr>
        <w:top w:val="none" w:sz="0" w:space="0" w:color="auto"/>
        <w:left w:val="none" w:sz="0" w:space="0" w:color="auto"/>
        <w:bottom w:val="none" w:sz="0" w:space="0" w:color="auto"/>
        <w:right w:val="none" w:sz="0" w:space="0" w:color="auto"/>
      </w:divBdr>
    </w:div>
    <w:div w:id="1369331993">
      <w:bodyDiv w:val="1"/>
      <w:marLeft w:val="0"/>
      <w:marRight w:val="0"/>
      <w:marTop w:val="0"/>
      <w:marBottom w:val="0"/>
      <w:divBdr>
        <w:top w:val="none" w:sz="0" w:space="0" w:color="auto"/>
        <w:left w:val="none" w:sz="0" w:space="0" w:color="auto"/>
        <w:bottom w:val="none" w:sz="0" w:space="0" w:color="auto"/>
        <w:right w:val="none" w:sz="0" w:space="0" w:color="auto"/>
      </w:divBdr>
    </w:div>
    <w:div w:id="1371689654">
      <w:bodyDiv w:val="1"/>
      <w:marLeft w:val="0"/>
      <w:marRight w:val="0"/>
      <w:marTop w:val="0"/>
      <w:marBottom w:val="0"/>
      <w:divBdr>
        <w:top w:val="none" w:sz="0" w:space="0" w:color="auto"/>
        <w:left w:val="none" w:sz="0" w:space="0" w:color="auto"/>
        <w:bottom w:val="none" w:sz="0" w:space="0" w:color="auto"/>
        <w:right w:val="none" w:sz="0" w:space="0" w:color="auto"/>
      </w:divBdr>
    </w:div>
    <w:div w:id="1377587481">
      <w:bodyDiv w:val="1"/>
      <w:marLeft w:val="0"/>
      <w:marRight w:val="0"/>
      <w:marTop w:val="0"/>
      <w:marBottom w:val="0"/>
      <w:divBdr>
        <w:top w:val="none" w:sz="0" w:space="0" w:color="auto"/>
        <w:left w:val="none" w:sz="0" w:space="0" w:color="auto"/>
        <w:bottom w:val="none" w:sz="0" w:space="0" w:color="auto"/>
        <w:right w:val="none" w:sz="0" w:space="0" w:color="auto"/>
      </w:divBdr>
    </w:div>
    <w:div w:id="1382359637">
      <w:bodyDiv w:val="1"/>
      <w:marLeft w:val="0"/>
      <w:marRight w:val="0"/>
      <w:marTop w:val="0"/>
      <w:marBottom w:val="0"/>
      <w:divBdr>
        <w:top w:val="none" w:sz="0" w:space="0" w:color="auto"/>
        <w:left w:val="none" w:sz="0" w:space="0" w:color="auto"/>
        <w:bottom w:val="none" w:sz="0" w:space="0" w:color="auto"/>
        <w:right w:val="none" w:sz="0" w:space="0" w:color="auto"/>
      </w:divBdr>
    </w:div>
    <w:div w:id="1385956101">
      <w:bodyDiv w:val="1"/>
      <w:marLeft w:val="0"/>
      <w:marRight w:val="0"/>
      <w:marTop w:val="0"/>
      <w:marBottom w:val="0"/>
      <w:divBdr>
        <w:top w:val="none" w:sz="0" w:space="0" w:color="auto"/>
        <w:left w:val="none" w:sz="0" w:space="0" w:color="auto"/>
        <w:bottom w:val="none" w:sz="0" w:space="0" w:color="auto"/>
        <w:right w:val="none" w:sz="0" w:space="0" w:color="auto"/>
      </w:divBdr>
    </w:div>
    <w:div w:id="1386679378">
      <w:bodyDiv w:val="1"/>
      <w:marLeft w:val="0"/>
      <w:marRight w:val="0"/>
      <w:marTop w:val="0"/>
      <w:marBottom w:val="0"/>
      <w:divBdr>
        <w:top w:val="none" w:sz="0" w:space="0" w:color="auto"/>
        <w:left w:val="none" w:sz="0" w:space="0" w:color="auto"/>
        <w:bottom w:val="none" w:sz="0" w:space="0" w:color="auto"/>
        <w:right w:val="none" w:sz="0" w:space="0" w:color="auto"/>
      </w:divBdr>
    </w:div>
    <w:div w:id="1391727165">
      <w:bodyDiv w:val="1"/>
      <w:marLeft w:val="0"/>
      <w:marRight w:val="0"/>
      <w:marTop w:val="0"/>
      <w:marBottom w:val="0"/>
      <w:divBdr>
        <w:top w:val="none" w:sz="0" w:space="0" w:color="auto"/>
        <w:left w:val="none" w:sz="0" w:space="0" w:color="auto"/>
        <w:bottom w:val="none" w:sz="0" w:space="0" w:color="auto"/>
        <w:right w:val="none" w:sz="0" w:space="0" w:color="auto"/>
      </w:divBdr>
    </w:div>
    <w:div w:id="1402408655">
      <w:bodyDiv w:val="1"/>
      <w:marLeft w:val="0"/>
      <w:marRight w:val="0"/>
      <w:marTop w:val="0"/>
      <w:marBottom w:val="0"/>
      <w:divBdr>
        <w:top w:val="none" w:sz="0" w:space="0" w:color="auto"/>
        <w:left w:val="none" w:sz="0" w:space="0" w:color="auto"/>
        <w:bottom w:val="none" w:sz="0" w:space="0" w:color="auto"/>
        <w:right w:val="none" w:sz="0" w:space="0" w:color="auto"/>
      </w:divBdr>
    </w:div>
    <w:div w:id="1420910754">
      <w:bodyDiv w:val="1"/>
      <w:marLeft w:val="0"/>
      <w:marRight w:val="0"/>
      <w:marTop w:val="0"/>
      <w:marBottom w:val="0"/>
      <w:divBdr>
        <w:top w:val="none" w:sz="0" w:space="0" w:color="auto"/>
        <w:left w:val="none" w:sz="0" w:space="0" w:color="auto"/>
        <w:bottom w:val="none" w:sz="0" w:space="0" w:color="auto"/>
        <w:right w:val="none" w:sz="0" w:space="0" w:color="auto"/>
      </w:divBdr>
    </w:div>
    <w:div w:id="1434204123">
      <w:bodyDiv w:val="1"/>
      <w:marLeft w:val="0"/>
      <w:marRight w:val="0"/>
      <w:marTop w:val="0"/>
      <w:marBottom w:val="0"/>
      <w:divBdr>
        <w:top w:val="none" w:sz="0" w:space="0" w:color="auto"/>
        <w:left w:val="none" w:sz="0" w:space="0" w:color="auto"/>
        <w:bottom w:val="none" w:sz="0" w:space="0" w:color="auto"/>
        <w:right w:val="none" w:sz="0" w:space="0" w:color="auto"/>
      </w:divBdr>
    </w:div>
    <w:div w:id="1435520851">
      <w:bodyDiv w:val="1"/>
      <w:marLeft w:val="0"/>
      <w:marRight w:val="0"/>
      <w:marTop w:val="0"/>
      <w:marBottom w:val="0"/>
      <w:divBdr>
        <w:top w:val="none" w:sz="0" w:space="0" w:color="auto"/>
        <w:left w:val="none" w:sz="0" w:space="0" w:color="auto"/>
        <w:bottom w:val="none" w:sz="0" w:space="0" w:color="auto"/>
        <w:right w:val="none" w:sz="0" w:space="0" w:color="auto"/>
      </w:divBdr>
    </w:div>
    <w:div w:id="1440298091">
      <w:bodyDiv w:val="1"/>
      <w:marLeft w:val="0"/>
      <w:marRight w:val="0"/>
      <w:marTop w:val="0"/>
      <w:marBottom w:val="0"/>
      <w:divBdr>
        <w:top w:val="none" w:sz="0" w:space="0" w:color="auto"/>
        <w:left w:val="none" w:sz="0" w:space="0" w:color="auto"/>
        <w:bottom w:val="none" w:sz="0" w:space="0" w:color="auto"/>
        <w:right w:val="none" w:sz="0" w:space="0" w:color="auto"/>
      </w:divBdr>
    </w:div>
    <w:div w:id="1442914108">
      <w:bodyDiv w:val="1"/>
      <w:marLeft w:val="0"/>
      <w:marRight w:val="0"/>
      <w:marTop w:val="0"/>
      <w:marBottom w:val="0"/>
      <w:divBdr>
        <w:top w:val="none" w:sz="0" w:space="0" w:color="auto"/>
        <w:left w:val="none" w:sz="0" w:space="0" w:color="auto"/>
        <w:bottom w:val="none" w:sz="0" w:space="0" w:color="auto"/>
        <w:right w:val="none" w:sz="0" w:space="0" w:color="auto"/>
      </w:divBdr>
    </w:div>
    <w:div w:id="1446000094">
      <w:bodyDiv w:val="1"/>
      <w:marLeft w:val="0"/>
      <w:marRight w:val="0"/>
      <w:marTop w:val="0"/>
      <w:marBottom w:val="0"/>
      <w:divBdr>
        <w:top w:val="none" w:sz="0" w:space="0" w:color="auto"/>
        <w:left w:val="none" w:sz="0" w:space="0" w:color="auto"/>
        <w:bottom w:val="none" w:sz="0" w:space="0" w:color="auto"/>
        <w:right w:val="none" w:sz="0" w:space="0" w:color="auto"/>
      </w:divBdr>
    </w:div>
    <w:div w:id="1447194532">
      <w:bodyDiv w:val="1"/>
      <w:marLeft w:val="0"/>
      <w:marRight w:val="0"/>
      <w:marTop w:val="0"/>
      <w:marBottom w:val="0"/>
      <w:divBdr>
        <w:top w:val="none" w:sz="0" w:space="0" w:color="auto"/>
        <w:left w:val="none" w:sz="0" w:space="0" w:color="auto"/>
        <w:bottom w:val="none" w:sz="0" w:space="0" w:color="auto"/>
        <w:right w:val="none" w:sz="0" w:space="0" w:color="auto"/>
      </w:divBdr>
    </w:div>
    <w:div w:id="1455295240">
      <w:bodyDiv w:val="1"/>
      <w:marLeft w:val="0"/>
      <w:marRight w:val="0"/>
      <w:marTop w:val="0"/>
      <w:marBottom w:val="0"/>
      <w:divBdr>
        <w:top w:val="none" w:sz="0" w:space="0" w:color="auto"/>
        <w:left w:val="none" w:sz="0" w:space="0" w:color="auto"/>
        <w:bottom w:val="none" w:sz="0" w:space="0" w:color="auto"/>
        <w:right w:val="none" w:sz="0" w:space="0" w:color="auto"/>
      </w:divBdr>
    </w:div>
    <w:div w:id="1455979426">
      <w:bodyDiv w:val="1"/>
      <w:marLeft w:val="0"/>
      <w:marRight w:val="0"/>
      <w:marTop w:val="0"/>
      <w:marBottom w:val="0"/>
      <w:divBdr>
        <w:top w:val="none" w:sz="0" w:space="0" w:color="auto"/>
        <w:left w:val="none" w:sz="0" w:space="0" w:color="auto"/>
        <w:bottom w:val="none" w:sz="0" w:space="0" w:color="auto"/>
        <w:right w:val="none" w:sz="0" w:space="0" w:color="auto"/>
      </w:divBdr>
    </w:div>
    <w:div w:id="1462966565">
      <w:bodyDiv w:val="1"/>
      <w:marLeft w:val="0"/>
      <w:marRight w:val="0"/>
      <w:marTop w:val="0"/>
      <w:marBottom w:val="0"/>
      <w:divBdr>
        <w:top w:val="none" w:sz="0" w:space="0" w:color="auto"/>
        <w:left w:val="none" w:sz="0" w:space="0" w:color="auto"/>
        <w:bottom w:val="none" w:sz="0" w:space="0" w:color="auto"/>
        <w:right w:val="none" w:sz="0" w:space="0" w:color="auto"/>
      </w:divBdr>
    </w:div>
    <w:div w:id="1463842115">
      <w:bodyDiv w:val="1"/>
      <w:marLeft w:val="0"/>
      <w:marRight w:val="0"/>
      <w:marTop w:val="0"/>
      <w:marBottom w:val="0"/>
      <w:divBdr>
        <w:top w:val="none" w:sz="0" w:space="0" w:color="auto"/>
        <w:left w:val="none" w:sz="0" w:space="0" w:color="auto"/>
        <w:bottom w:val="none" w:sz="0" w:space="0" w:color="auto"/>
        <w:right w:val="none" w:sz="0" w:space="0" w:color="auto"/>
      </w:divBdr>
    </w:div>
    <w:div w:id="1466846843">
      <w:bodyDiv w:val="1"/>
      <w:marLeft w:val="0"/>
      <w:marRight w:val="0"/>
      <w:marTop w:val="0"/>
      <w:marBottom w:val="0"/>
      <w:divBdr>
        <w:top w:val="none" w:sz="0" w:space="0" w:color="auto"/>
        <w:left w:val="none" w:sz="0" w:space="0" w:color="auto"/>
        <w:bottom w:val="none" w:sz="0" w:space="0" w:color="auto"/>
        <w:right w:val="none" w:sz="0" w:space="0" w:color="auto"/>
      </w:divBdr>
    </w:div>
    <w:div w:id="1481145636">
      <w:bodyDiv w:val="1"/>
      <w:marLeft w:val="0"/>
      <w:marRight w:val="0"/>
      <w:marTop w:val="0"/>
      <w:marBottom w:val="0"/>
      <w:divBdr>
        <w:top w:val="none" w:sz="0" w:space="0" w:color="auto"/>
        <w:left w:val="none" w:sz="0" w:space="0" w:color="auto"/>
        <w:bottom w:val="none" w:sz="0" w:space="0" w:color="auto"/>
        <w:right w:val="none" w:sz="0" w:space="0" w:color="auto"/>
      </w:divBdr>
    </w:div>
    <w:div w:id="1486510428">
      <w:bodyDiv w:val="1"/>
      <w:marLeft w:val="0"/>
      <w:marRight w:val="0"/>
      <w:marTop w:val="0"/>
      <w:marBottom w:val="0"/>
      <w:divBdr>
        <w:top w:val="none" w:sz="0" w:space="0" w:color="auto"/>
        <w:left w:val="none" w:sz="0" w:space="0" w:color="auto"/>
        <w:bottom w:val="none" w:sz="0" w:space="0" w:color="auto"/>
        <w:right w:val="none" w:sz="0" w:space="0" w:color="auto"/>
      </w:divBdr>
    </w:div>
    <w:div w:id="1489591035">
      <w:bodyDiv w:val="1"/>
      <w:marLeft w:val="0"/>
      <w:marRight w:val="0"/>
      <w:marTop w:val="0"/>
      <w:marBottom w:val="0"/>
      <w:divBdr>
        <w:top w:val="none" w:sz="0" w:space="0" w:color="auto"/>
        <w:left w:val="none" w:sz="0" w:space="0" w:color="auto"/>
        <w:bottom w:val="none" w:sz="0" w:space="0" w:color="auto"/>
        <w:right w:val="none" w:sz="0" w:space="0" w:color="auto"/>
      </w:divBdr>
    </w:div>
    <w:div w:id="1493915187">
      <w:bodyDiv w:val="1"/>
      <w:marLeft w:val="0"/>
      <w:marRight w:val="0"/>
      <w:marTop w:val="0"/>
      <w:marBottom w:val="0"/>
      <w:divBdr>
        <w:top w:val="none" w:sz="0" w:space="0" w:color="auto"/>
        <w:left w:val="none" w:sz="0" w:space="0" w:color="auto"/>
        <w:bottom w:val="none" w:sz="0" w:space="0" w:color="auto"/>
        <w:right w:val="none" w:sz="0" w:space="0" w:color="auto"/>
      </w:divBdr>
    </w:div>
    <w:div w:id="1499031714">
      <w:bodyDiv w:val="1"/>
      <w:marLeft w:val="0"/>
      <w:marRight w:val="0"/>
      <w:marTop w:val="0"/>
      <w:marBottom w:val="0"/>
      <w:divBdr>
        <w:top w:val="none" w:sz="0" w:space="0" w:color="auto"/>
        <w:left w:val="none" w:sz="0" w:space="0" w:color="auto"/>
        <w:bottom w:val="none" w:sz="0" w:space="0" w:color="auto"/>
        <w:right w:val="none" w:sz="0" w:space="0" w:color="auto"/>
      </w:divBdr>
    </w:div>
    <w:div w:id="1499686013">
      <w:bodyDiv w:val="1"/>
      <w:marLeft w:val="0"/>
      <w:marRight w:val="0"/>
      <w:marTop w:val="0"/>
      <w:marBottom w:val="0"/>
      <w:divBdr>
        <w:top w:val="none" w:sz="0" w:space="0" w:color="auto"/>
        <w:left w:val="none" w:sz="0" w:space="0" w:color="auto"/>
        <w:bottom w:val="none" w:sz="0" w:space="0" w:color="auto"/>
        <w:right w:val="none" w:sz="0" w:space="0" w:color="auto"/>
      </w:divBdr>
    </w:div>
    <w:div w:id="1508592851">
      <w:bodyDiv w:val="1"/>
      <w:marLeft w:val="0"/>
      <w:marRight w:val="0"/>
      <w:marTop w:val="0"/>
      <w:marBottom w:val="0"/>
      <w:divBdr>
        <w:top w:val="none" w:sz="0" w:space="0" w:color="auto"/>
        <w:left w:val="none" w:sz="0" w:space="0" w:color="auto"/>
        <w:bottom w:val="none" w:sz="0" w:space="0" w:color="auto"/>
        <w:right w:val="none" w:sz="0" w:space="0" w:color="auto"/>
      </w:divBdr>
    </w:div>
    <w:div w:id="1513446649">
      <w:bodyDiv w:val="1"/>
      <w:marLeft w:val="0"/>
      <w:marRight w:val="0"/>
      <w:marTop w:val="0"/>
      <w:marBottom w:val="0"/>
      <w:divBdr>
        <w:top w:val="none" w:sz="0" w:space="0" w:color="auto"/>
        <w:left w:val="none" w:sz="0" w:space="0" w:color="auto"/>
        <w:bottom w:val="none" w:sz="0" w:space="0" w:color="auto"/>
        <w:right w:val="none" w:sz="0" w:space="0" w:color="auto"/>
      </w:divBdr>
    </w:div>
    <w:div w:id="1532767417">
      <w:bodyDiv w:val="1"/>
      <w:marLeft w:val="0"/>
      <w:marRight w:val="0"/>
      <w:marTop w:val="0"/>
      <w:marBottom w:val="0"/>
      <w:divBdr>
        <w:top w:val="none" w:sz="0" w:space="0" w:color="auto"/>
        <w:left w:val="none" w:sz="0" w:space="0" w:color="auto"/>
        <w:bottom w:val="none" w:sz="0" w:space="0" w:color="auto"/>
        <w:right w:val="none" w:sz="0" w:space="0" w:color="auto"/>
      </w:divBdr>
    </w:div>
    <w:div w:id="1542211164">
      <w:bodyDiv w:val="1"/>
      <w:marLeft w:val="0"/>
      <w:marRight w:val="0"/>
      <w:marTop w:val="0"/>
      <w:marBottom w:val="0"/>
      <w:divBdr>
        <w:top w:val="none" w:sz="0" w:space="0" w:color="auto"/>
        <w:left w:val="none" w:sz="0" w:space="0" w:color="auto"/>
        <w:bottom w:val="none" w:sz="0" w:space="0" w:color="auto"/>
        <w:right w:val="none" w:sz="0" w:space="0" w:color="auto"/>
      </w:divBdr>
    </w:div>
    <w:div w:id="1546943094">
      <w:bodyDiv w:val="1"/>
      <w:marLeft w:val="0"/>
      <w:marRight w:val="0"/>
      <w:marTop w:val="0"/>
      <w:marBottom w:val="0"/>
      <w:divBdr>
        <w:top w:val="none" w:sz="0" w:space="0" w:color="auto"/>
        <w:left w:val="none" w:sz="0" w:space="0" w:color="auto"/>
        <w:bottom w:val="none" w:sz="0" w:space="0" w:color="auto"/>
        <w:right w:val="none" w:sz="0" w:space="0" w:color="auto"/>
      </w:divBdr>
    </w:div>
    <w:div w:id="1549956644">
      <w:bodyDiv w:val="1"/>
      <w:marLeft w:val="0"/>
      <w:marRight w:val="0"/>
      <w:marTop w:val="0"/>
      <w:marBottom w:val="0"/>
      <w:divBdr>
        <w:top w:val="none" w:sz="0" w:space="0" w:color="auto"/>
        <w:left w:val="none" w:sz="0" w:space="0" w:color="auto"/>
        <w:bottom w:val="none" w:sz="0" w:space="0" w:color="auto"/>
        <w:right w:val="none" w:sz="0" w:space="0" w:color="auto"/>
      </w:divBdr>
    </w:div>
    <w:div w:id="1551914631">
      <w:bodyDiv w:val="1"/>
      <w:marLeft w:val="0"/>
      <w:marRight w:val="0"/>
      <w:marTop w:val="0"/>
      <w:marBottom w:val="0"/>
      <w:divBdr>
        <w:top w:val="none" w:sz="0" w:space="0" w:color="auto"/>
        <w:left w:val="none" w:sz="0" w:space="0" w:color="auto"/>
        <w:bottom w:val="none" w:sz="0" w:space="0" w:color="auto"/>
        <w:right w:val="none" w:sz="0" w:space="0" w:color="auto"/>
      </w:divBdr>
    </w:div>
    <w:div w:id="1554661349">
      <w:bodyDiv w:val="1"/>
      <w:marLeft w:val="0"/>
      <w:marRight w:val="0"/>
      <w:marTop w:val="0"/>
      <w:marBottom w:val="0"/>
      <w:divBdr>
        <w:top w:val="none" w:sz="0" w:space="0" w:color="auto"/>
        <w:left w:val="none" w:sz="0" w:space="0" w:color="auto"/>
        <w:bottom w:val="none" w:sz="0" w:space="0" w:color="auto"/>
        <w:right w:val="none" w:sz="0" w:space="0" w:color="auto"/>
      </w:divBdr>
    </w:div>
    <w:div w:id="1561557069">
      <w:bodyDiv w:val="1"/>
      <w:marLeft w:val="0"/>
      <w:marRight w:val="0"/>
      <w:marTop w:val="0"/>
      <w:marBottom w:val="0"/>
      <w:divBdr>
        <w:top w:val="none" w:sz="0" w:space="0" w:color="auto"/>
        <w:left w:val="none" w:sz="0" w:space="0" w:color="auto"/>
        <w:bottom w:val="none" w:sz="0" w:space="0" w:color="auto"/>
        <w:right w:val="none" w:sz="0" w:space="0" w:color="auto"/>
      </w:divBdr>
    </w:div>
    <w:div w:id="1565332947">
      <w:bodyDiv w:val="1"/>
      <w:marLeft w:val="0"/>
      <w:marRight w:val="0"/>
      <w:marTop w:val="0"/>
      <w:marBottom w:val="0"/>
      <w:divBdr>
        <w:top w:val="none" w:sz="0" w:space="0" w:color="auto"/>
        <w:left w:val="none" w:sz="0" w:space="0" w:color="auto"/>
        <w:bottom w:val="none" w:sz="0" w:space="0" w:color="auto"/>
        <w:right w:val="none" w:sz="0" w:space="0" w:color="auto"/>
      </w:divBdr>
    </w:div>
    <w:div w:id="1566331059">
      <w:bodyDiv w:val="1"/>
      <w:marLeft w:val="0"/>
      <w:marRight w:val="0"/>
      <w:marTop w:val="0"/>
      <w:marBottom w:val="0"/>
      <w:divBdr>
        <w:top w:val="none" w:sz="0" w:space="0" w:color="auto"/>
        <w:left w:val="none" w:sz="0" w:space="0" w:color="auto"/>
        <w:bottom w:val="none" w:sz="0" w:space="0" w:color="auto"/>
        <w:right w:val="none" w:sz="0" w:space="0" w:color="auto"/>
      </w:divBdr>
    </w:div>
    <w:div w:id="1581521463">
      <w:bodyDiv w:val="1"/>
      <w:marLeft w:val="0"/>
      <w:marRight w:val="0"/>
      <w:marTop w:val="0"/>
      <w:marBottom w:val="0"/>
      <w:divBdr>
        <w:top w:val="none" w:sz="0" w:space="0" w:color="auto"/>
        <w:left w:val="none" w:sz="0" w:space="0" w:color="auto"/>
        <w:bottom w:val="none" w:sz="0" w:space="0" w:color="auto"/>
        <w:right w:val="none" w:sz="0" w:space="0" w:color="auto"/>
      </w:divBdr>
    </w:div>
    <w:div w:id="1581789336">
      <w:bodyDiv w:val="1"/>
      <w:marLeft w:val="0"/>
      <w:marRight w:val="0"/>
      <w:marTop w:val="0"/>
      <w:marBottom w:val="0"/>
      <w:divBdr>
        <w:top w:val="none" w:sz="0" w:space="0" w:color="auto"/>
        <w:left w:val="none" w:sz="0" w:space="0" w:color="auto"/>
        <w:bottom w:val="none" w:sz="0" w:space="0" w:color="auto"/>
        <w:right w:val="none" w:sz="0" w:space="0" w:color="auto"/>
      </w:divBdr>
    </w:div>
    <w:div w:id="1592277691">
      <w:bodyDiv w:val="1"/>
      <w:marLeft w:val="0"/>
      <w:marRight w:val="0"/>
      <w:marTop w:val="0"/>
      <w:marBottom w:val="0"/>
      <w:divBdr>
        <w:top w:val="none" w:sz="0" w:space="0" w:color="auto"/>
        <w:left w:val="none" w:sz="0" w:space="0" w:color="auto"/>
        <w:bottom w:val="none" w:sz="0" w:space="0" w:color="auto"/>
        <w:right w:val="none" w:sz="0" w:space="0" w:color="auto"/>
      </w:divBdr>
    </w:div>
    <w:div w:id="1592814282">
      <w:bodyDiv w:val="1"/>
      <w:marLeft w:val="0"/>
      <w:marRight w:val="0"/>
      <w:marTop w:val="0"/>
      <w:marBottom w:val="0"/>
      <w:divBdr>
        <w:top w:val="none" w:sz="0" w:space="0" w:color="auto"/>
        <w:left w:val="none" w:sz="0" w:space="0" w:color="auto"/>
        <w:bottom w:val="none" w:sz="0" w:space="0" w:color="auto"/>
        <w:right w:val="none" w:sz="0" w:space="0" w:color="auto"/>
      </w:divBdr>
    </w:div>
    <w:div w:id="1593005345">
      <w:bodyDiv w:val="1"/>
      <w:marLeft w:val="0"/>
      <w:marRight w:val="0"/>
      <w:marTop w:val="0"/>
      <w:marBottom w:val="0"/>
      <w:divBdr>
        <w:top w:val="none" w:sz="0" w:space="0" w:color="auto"/>
        <w:left w:val="none" w:sz="0" w:space="0" w:color="auto"/>
        <w:bottom w:val="none" w:sz="0" w:space="0" w:color="auto"/>
        <w:right w:val="none" w:sz="0" w:space="0" w:color="auto"/>
      </w:divBdr>
    </w:div>
    <w:div w:id="1593734157">
      <w:bodyDiv w:val="1"/>
      <w:marLeft w:val="0"/>
      <w:marRight w:val="0"/>
      <w:marTop w:val="0"/>
      <w:marBottom w:val="0"/>
      <w:divBdr>
        <w:top w:val="none" w:sz="0" w:space="0" w:color="auto"/>
        <w:left w:val="none" w:sz="0" w:space="0" w:color="auto"/>
        <w:bottom w:val="none" w:sz="0" w:space="0" w:color="auto"/>
        <w:right w:val="none" w:sz="0" w:space="0" w:color="auto"/>
      </w:divBdr>
    </w:div>
    <w:div w:id="1594971398">
      <w:bodyDiv w:val="1"/>
      <w:marLeft w:val="0"/>
      <w:marRight w:val="0"/>
      <w:marTop w:val="0"/>
      <w:marBottom w:val="0"/>
      <w:divBdr>
        <w:top w:val="none" w:sz="0" w:space="0" w:color="auto"/>
        <w:left w:val="none" w:sz="0" w:space="0" w:color="auto"/>
        <w:bottom w:val="none" w:sz="0" w:space="0" w:color="auto"/>
        <w:right w:val="none" w:sz="0" w:space="0" w:color="auto"/>
      </w:divBdr>
    </w:div>
    <w:div w:id="1612399263">
      <w:bodyDiv w:val="1"/>
      <w:marLeft w:val="0"/>
      <w:marRight w:val="0"/>
      <w:marTop w:val="0"/>
      <w:marBottom w:val="0"/>
      <w:divBdr>
        <w:top w:val="none" w:sz="0" w:space="0" w:color="auto"/>
        <w:left w:val="none" w:sz="0" w:space="0" w:color="auto"/>
        <w:bottom w:val="none" w:sz="0" w:space="0" w:color="auto"/>
        <w:right w:val="none" w:sz="0" w:space="0" w:color="auto"/>
      </w:divBdr>
    </w:div>
    <w:div w:id="1615936687">
      <w:bodyDiv w:val="1"/>
      <w:marLeft w:val="0"/>
      <w:marRight w:val="0"/>
      <w:marTop w:val="0"/>
      <w:marBottom w:val="0"/>
      <w:divBdr>
        <w:top w:val="none" w:sz="0" w:space="0" w:color="auto"/>
        <w:left w:val="none" w:sz="0" w:space="0" w:color="auto"/>
        <w:bottom w:val="none" w:sz="0" w:space="0" w:color="auto"/>
        <w:right w:val="none" w:sz="0" w:space="0" w:color="auto"/>
      </w:divBdr>
    </w:div>
    <w:div w:id="1616717903">
      <w:bodyDiv w:val="1"/>
      <w:marLeft w:val="0"/>
      <w:marRight w:val="0"/>
      <w:marTop w:val="0"/>
      <w:marBottom w:val="0"/>
      <w:divBdr>
        <w:top w:val="none" w:sz="0" w:space="0" w:color="auto"/>
        <w:left w:val="none" w:sz="0" w:space="0" w:color="auto"/>
        <w:bottom w:val="none" w:sz="0" w:space="0" w:color="auto"/>
        <w:right w:val="none" w:sz="0" w:space="0" w:color="auto"/>
      </w:divBdr>
    </w:div>
    <w:div w:id="1616793843">
      <w:bodyDiv w:val="1"/>
      <w:marLeft w:val="0"/>
      <w:marRight w:val="0"/>
      <w:marTop w:val="0"/>
      <w:marBottom w:val="0"/>
      <w:divBdr>
        <w:top w:val="none" w:sz="0" w:space="0" w:color="auto"/>
        <w:left w:val="none" w:sz="0" w:space="0" w:color="auto"/>
        <w:bottom w:val="none" w:sz="0" w:space="0" w:color="auto"/>
        <w:right w:val="none" w:sz="0" w:space="0" w:color="auto"/>
      </w:divBdr>
    </w:div>
    <w:div w:id="1617171968">
      <w:bodyDiv w:val="1"/>
      <w:marLeft w:val="0"/>
      <w:marRight w:val="0"/>
      <w:marTop w:val="0"/>
      <w:marBottom w:val="0"/>
      <w:divBdr>
        <w:top w:val="none" w:sz="0" w:space="0" w:color="auto"/>
        <w:left w:val="none" w:sz="0" w:space="0" w:color="auto"/>
        <w:bottom w:val="none" w:sz="0" w:space="0" w:color="auto"/>
        <w:right w:val="none" w:sz="0" w:space="0" w:color="auto"/>
      </w:divBdr>
    </w:div>
    <w:div w:id="1637176666">
      <w:bodyDiv w:val="1"/>
      <w:marLeft w:val="0"/>
      <w:marRight w:val="0"/>
      <w:marTop w:val="0"/>
      <w:marBottom w:val="0"/>
      <w:divBdr>
        <w:top w:val="none" w:sz="0" w:space="0" w:color="auto"/>
        <w:left w:val="none" w:sz="0" w:space="0" w:color="auto"/>
        <w:bottom w:val="none" w:sz="0" w:space="0" w:color="auto"/>
        <w:right w:val="none" w:sz="0" w:space="0" w:color="auto"/>
      </w:divBdr>
    </w:div>
    <w:div w:id="1650402550">
      <w:bodyDiv w:val="1"/>
      <w:marLeft w:val="0"/>
      <w:marRight w:val="0"/>
      <w:marTop w:val="0"/>
      <w:marBottom w:val="0"/>
      <w:divBdr>
        <w:top w:val="none" w:sz="0" w:space="0" w:color="auto"/>
        <w:left w:val="none" w:sz="0" w:space="0" w:color="auto"/>
        <w:bottom w:val="none" w:sz="0" w:space="0" w:color="auto"/>
        <w:right w:val="none" w:sz="0" w:space="0" w:color="auto"/>
      </w:divBdr>
    </w:div>
    <w:div w:id="1650860737">
      <w:bodyDiv w:val="1"/>
      <w:marLeft w:val="0"/>
      <w:marRight w:val="0"/>
      <w:marTop w:val="0"/>
      <w:marBottom w:val="0"/>
      <w:divBdr>
        <w:top w:val="none" w:sz="0" w:space="0" w:color="auto"/>
        <w:left w:val="none" w:sz="0" w:space="0" w:color="auto"/>
        <w:bottom w:val="none" w:sz="0" w:space="0" w:color="auto"/>
        <w:right w:val="none" w:sz="0" w:space="0" w:color="auto"/>
      </w:divBdr>
    </w:div>
    <w:div w:id="1654409946">
      <w:bodyDiv w:val="1"/>
      <w:marLeft w:val="0"/>
      <w:marRight w:val="0"/>
      <w:marTop w:val="0"/>
      <w:marBottom w:val="0"/>
      <w:divBdr>
        <w:top w:val="none" w:sz="0" w:space="0" w:color="auto"/>
        <w:left w:val="none" w:sz="0" w:space="0" w:color="auto"/>
        <w:bottom w:val="none" w:sz="0" w:space="0" w:color="auto"/>
        <w:right w:val="none" w:sz="0" w:space="0" w:color="auto"/>
      </w:divBdr>
    </w:div>
    <w:div w:id="1659069957">
      <w:bodyDiv w:val="1"/>
      <w:marLeft w:val="0"/>
      <w:marRight w:val="0"/>
      <w:marTop w:val="0"/>
      <w:marBottom w:val="0"/>
      <w:divBdr>
        <w:top w:val="none" w:sz="0" w:space="0" w:color="auto"/>
        <w:left w:val="none" w:sz="0" w:space="0" w:color="auto"/>
        <w:bottom w:val="none" w:sz="0" w:space="0" w:color="auto"/>
        <w:right w:val="none" w:sz="0" w:space="0" w:color="auto"/>
      </w:divBdr>
    </w:div>
    <w:div w:id="1676030151">
      <w:bodyDiv w:val="1"/>
      <w:marLeft w:val="0"/>
      <w:marRight w:val="0"/>
      <w:marTop w:val="0"/>
      <w:marBottom w:val="0"/>
      <w:divBdr>
        <w:top w:val="none" w:sz="0" w:space="0" w:color="auto"/>
        <w:left w:val="none" w:sz="0" w:space="0" w:color="auto"/>
        <w:bottom w:val="none" w:sz="0" w:space="0" w:color="auto"/>
        <w:right w:val="none" w:sz="0" w:space="0" w:color="auto"/>
      </w:divBdr>
    </w:div>
    <w:div w:id="1680739713">
      <w:bodyDiv w:val="1"/>
      <w:marLeft w:val="0"/>
      <w:marRight w:val="0"/>
      <w:marTop w:val="0"/>
      <w:marBottom w:val="0"/>
      <w:divBdr>
        <w:top w:val="none" w:sz="0" w:space="0" w:color="auto"/>
        <w:left w:val="none" w:sz="0" w:space="0" w:color="auto"/>
        <w:bottom w:val="none" w:sz="0" w:space="0" w:color="auto"/>
        <w:right w:val="none" w:sz="0" w:space="0" w:color="auto"/>
      </w:divBdr>
    </w:div>
    <w:div w:id="1684698116">
      <w:bodyDiv w:val="1"/>
      <w:marLeft w:val="0"/>
      <w:marRight w:val="0"/>
      <w:marTop w:val="0"/>
      <w:marBottom w:val="0"/>
      <w:divBdr>
        <w:top w:val="none" w:sz="0" w:space="0" w:color="auto"/>
        <w:left w:val="none" w:sz="0" w:space="0" w:color="auto"/>
        <w:bottom w:val="none" w:sz="0" w:space="0" w:color="auto"/>
        <w:right w:val="none" w:sz="0" w:space="0" w:color="auto"/>
      </w:divBdr>
    </w:div>
    <w:div w:id="1697122482">
      <w:bodyDiv w:val="1"/>
      <w:marLeft w:val="0"/>
      <w:marRight w:val="0"/>
      <w:marTop w:val="0"/>
      <w:marBottom w:val="0"/>
      <w:divBdr>
        <w:top w:val="none" w:sz="0" w:space="0" w:color="auto"/>
        <w:left w:val="none" w:sz="0" w:space="0" w:color="auto"/>
        <w:bottom w:val="none" w:sz="0" w:space="0" w:color="auto"/>
        <w:right w:val="none" w:sz="0" w:space="0" w:color="auto"/>
      </w:divBdr>
    </w:div>
    <w:div w:id="1700007638">
      <w:bodyDiv w:val="1"/>
      <w:marLeft w:val="0"/>
      <w:marRight w:val="0"/>
      <w:marTop w:val="0"/>
      <w:marBottom w:val="0"/>
      <w:divBdr>
        <w:top w:val="none" w:sz="0" w:space="0" w:color="auto"/>
        <w:left w:val="none" w:sz="0" w:space="0" w:color="auto"/>
        <w:bottom w:val="none" w:sz="0" w:space="0" w:color="auto"/>
        <w:right w:val="none" w:sz="0" w:space="0" w:color="auto"/>
      </w:divBdr>
    </w:div>
    <w:div w:id="1714772377">
      <w:bodyDiv w:val="1"/>
      <w:marLeft w:val="0"/>
      <w:marRight w:val="0"/>
      <w:marTop w:val="0"/>
      <w:marBottom w:val="0"/>
      <w:divBdr>
        <w:top w:val="none" w:sz="0" w:space="0" w:color="auto"/>
        <w:left w:val="none" w:sz="0" w:space="0" w:color="auto"/>
        <w:bottom w:val="none" w:sz="0" w:space="0" w:color="auto"/>
        <w:right w:val="none" w:sz="0" w:space="0" w:color="auto"/>
      </w:divBdr>
    </w:div>
    <w:div w:id="1718428802">
      <w:bodyDiv w:val="1"/>
      <w:marLeft w:val="0"/>
      <w:marRight w:val="0"/>
      <w:marTop w:val="0"/>
      <w:marBottom w:val="0"/>
      <w:divBdr>
        <w:top w:val="none" w:sz="0" w:space="0" w:color="auto"/>
        <w:left w:val="none" w:sz="0" w:space="0" w:color="auto"/>
        <w:bottom w:val="none" w:sz="0" w:space="0" w:color="auto"/>
        <w:right w:val="none" w:sz="0" w:space="0" w:color="auto"/>
      </w:divBdr>
    </w:div>
    <w:div w:id="1731534941">
      <w:bodyDiv w:val="1"/>
      <w:marLeft w:val="0"/>
      <w:marRight w:val="0"/>
      <w:marTop w:val="0"/>
      <w:marBottom w:val="0"/>
      <w:divBdr>
        <w:top w:val="none" w:sz="0" w:space="0" w:color="auto"/>
        <w:left w:val="none" w:sz="0" w:space="0" w:color="auto"/>
        <w:bottom w:val="none" w:sz="0" w:space="0" w:color="auto"/>
        <w:right w:val="none" w:sz="0" w:space="0" w:color="auto"/>
      </w:divBdr>
    </w:div>
    <w:div w:id="1737587603">
      <w:bodyDiv w:val="1"/>
      <w:marLeft w:val="0"/>
      <w:marRight w:val="0"/>
      <w:marTop w:val="0"/>
      <w:marBottom w:val="0"/>
      <w:divBdr>
        <w:top w:val="none" w:sz="0" w:space="0" w:color="auto"/>
        <w:left w:val="none" w:sz="0" w:space="0" w:color="auto"/>
        <w:bottom w:val="none" w:sz="0" w:space="0" w:color="auto"/>
        <w:right w:val="none" w:sz="0" w:space="0" w:color="auto"/>
      </w:divBdr>
    </w:div>
    <w:div w:id="1740396529">
      <w:bodyDiv w:val="1"/>
      <w:marLeft w:val="0"/>
      <w:marRight w:val="0"/>
      <w:marTop w:val="0"/>
      <w:marBottom w:val="0"/>
      <w:divBdr>
        <w:top w:val="none" w:sz="0" w:space="0" w:color="auto"/>
        <w:left w:val="none" w:sz="0" w:space="0" w:color="auto"/>
        <w:bottom w:val="none" w:sz="0" w:space="0" w:color="auto"/>
        <w:right w:val="none" w:sz="0" w:space="0" w:color="auto"/>
      </w:divBdr>
    </w:div>
    <w:div w:id="1740404304">
      <w:bodyDiv w:val="1"/>
      <w:marLeft w:val="0"/>
      <w:marRight w:val="0"/>
      <w:marTop w:val="0"/>
      <w:marBottom w:val="0"/>
      <w:divBdr>
        <w:top w:val="none" w:sz="0" w:space="0" w:color="auto"/>
        <w:left w:val="none" w:sz="0" w:space="0" w:color="auto"/>
        <w:bottom w:val="none" w:sz="0" w:space="0" w:color="auto"/>
        <w:right w:val="none" w:sz="0" w:space="0" w:color="auto"/>
      </w:divBdr>
    </w:div>
    <w:div w:id="1742873557">
      <w:bodyDiv w:val="1"/>
      <w:marLeft w:val="0"/>
      <w:marRight w:val="0"/>
      <w:marTop w:val="0"/>
      <w:marBottom w:val="0"/>
      <w:divBdr>
        <w:top w:val="none" w:sz="0" w:space="0" w:color="auto"/>
        <w:left w:val="none" w:sz="0" w:space="0" w:color="auto"/>
        <w:bottom w:val="none" w:sz="0" w:space="0" w:color="auto"/>
        <w:right w:val="none" w:sz="0" w:space="0" w:color="auto"/>
      </w:divBdr>
    </w:div>
    <w:div w:id="1752042522">
      <w:bodyDiv w:val="1"/>
      <w:marLeft w:val="0"/>
      <w:marRight w:val="0"/>
      <w:marTop w:val="0"/>
      <w:marBottom w:val="0"/>
      <w:divBdr>
        <w:top w:val="none" w:sz="0" w:space="0" w:color="auto"/>
        <w:left w:val="none" w:sz="0" w:space="0" w:color="auto"/>
        <w:bottom w:val="none" w:sz="0" w:space="0" w:color="auto"/>
        <w:right w:val="none" w:sz="0" w:space="0" w:color="auto"/>
      </w:divBdr>
    </w:div>
    <w:div w:id="1754472165">
      <w:bodyDiv w:val="1"/>
      <w:marLeft w:val="0"/>
      <w:marRight w:val="0"/>
      <w:marTop w:val="0"/>
      <w:marBottom w:val="0"/>
      <w:divBdr>
        <w:top w:val="none" w:sz="0" w:space="0" w:color="auto"/>
        <w:left w:val="none" w:sz="0" w:space="0" w:color="auto"/>
        <w:bottom w:val="none" w:sz="0" w:space="0" w:color="auto"/>
        <w:right w:val="none" w:sz="0" w:space="0" w:color="auto"/>
      </w:divBdr>
    </w:div>
    <w:div w:id="1755475322">
      <w:bodyDiv w:val="1"/>
      <w:marLeft w:val="0"/>
      <w:marRight w:val="0"/>
      <w:marTop w:val="0"/>
      <w:marBottom w:val="0"/>
      <w:divBdr>
        <w:top w:val="none" w:sz="0" w:space="0" w:color="auto"/>
        <w:left w:val="none" w:sz="0" w:space="0" w:color="auto"/>
        <w:bottom w:val="none" w:sz="0" w:space="0" w:color="auto"/>
        <w:right w:val="none" w:sz="0" w:space="0" w:color="auto"/>
      </w:divBdr>
    </w:div>
    <w:div w:id="1759865375">
      <w:bodyDiv w:val="1"/>
      <w:marLeft w:val="0"/>
      <w:marRight w:val="0"/>
      <w:marTop w:val="0"/>
      <w:marBottom w:val="0"/>
      <w:divBdr>
        <w:top w:val="none" w:sz="0" w:space="0" w:color="auto"/>
        <w:left w:val="none" w:sz="0" w:space="0" w:color="auto"/>
        <w:bottom w:val="none" w:sz="0" w:space="0" w:color="auto"/>
        <w:right w:val="none" w:sz="0" w:space="0" w:color="auto"/>
      </w:divBdr>
    </w:div>
    <w:div w:id="1762406806">
      <w:bodyDiv w:val="1"/>
      <w:marLeft w:val="0"/>
      <w:marRight w:val="0"/>
      <w:marTop w:val="0"/>
      <w:marBottom w:val="0"/>
      <w:divBdr>
        <w:top w:val="none" w:sz="0" w:space="0" w:color="auto"/>
        <w:left w:val="none" w:sz="0" w:space="0" w:color="auto"/>
        <w:bottom w:val="none" w:sz="0" w:space="0" w:color="auto"/>
        <w:right w:val="none" w:sz="0" w:space="0" w:color="auto"/>
      </w:divBdr>
    </w:div>
    <w:div w:id="1763839287">
      <w:bodyDiv w:val="1"/>
      <w:marLeft w:val="0"/>
      <w:marRight w:val="0"/>
      <w:marTop w:val="0"/>
      <w:marBottom w:val="0"/>
      <w:divBdr>
        <w:top w:val="none" w:sz="0" w:space="0" w:color="auto"/>
        <w:left w:val="none" w:sz="0" w:space="0" w:color="auto"/>
        <w:bottom w:val="none" w:sz="0" w:space="0" w:color="auto"/>
        <w:right w:val="none" w:sz="0" w:space="0" w:color="auto"/>
      </w:divBdr>
    </w:div>
    <w:div w:id="1766028975">
      <w:bodyDiv w:val="1"/>
      <w:marLeft w:val="0"/>
      <w:marRight w:val="0"/>
      <w:marTop w:val="0"/>
      <w:marBottom w:val="0"/>
      <w:divBdr>
        <w:top w:val="none" w:sz="0" w:space="0" w:color="auto"/>
        <w:left w:val="none" w:sz="0" w:space="0" w:color="auto"/>
        <w:bottom w:val="none" w:sz="0" w:space="0" w:color="auto"/>
        <w:right w:val="none" w:sz="0" w:space="0" w:color="auto"/>
      </w:divBdr>
    </w:div>
    <w:div w:id="1771588254">
      <w:bodyDiv w:val="1"/>
      <w:marLeft w:val="0"/>
      <w:marRight w:val="0"/>
      <w:marTop w:val="0"/>
      <w:marBottom w:val="0"/>
      <w:divBdr>
        <w:top w:val="none" w:sz="0" w:space="0" w:color="auto"/>
        <w:left w:val="none" w:sz="0" w:space="0" w:color="auto"/>
        <w:bottom w:val="none" w:sz="0" w:space="0" w:color="auto"/>
        <w:right w:val="none" w:sz="0" w:space="0" w:color="auto"/>
      </w:divBdr>
    </w:div>
    <w:div w:id="1778211898">
      <w:bodyDiv w:val="1"/>
      <w:marLeft w:val="0"/>
      <w:marRight w:val="0"/>
      <w:marTop w:val="0"/>
      <w:marBottom w:val="0"/>
      <w:divBdr>
        <w:top w:val="none" w:sz="0" w:space="0" w:color="auto"/>
        <w:left w:val="none" w:sz="0" w:space="0" w:color="auto"/>
        <w:bottom w:val="none" w:sz="0" w:space="0" w:color="auto"/>
        <w:right w:val="none" w:sz="0" w:space="0" w:color="auto"/>
      </w:divBdr>
    </w:div>
    <w:div w:id="1781995515">
      <w:bodyDiv w:val="1"/>
      <w:marLeft w:val="0"/>
      <w:marRight w:val="0"/>
      <w:marTop w:val="0"/>
      <w:marBottom w:val="0"/>
      <w:divBdr>
        <w:top w:val="none" w:sz="0" w:space="0" w:color="auto"/>
        <w:left w:val="none" w:sz="0" w:space="0" w:color="auto"/>
        <w:bottom w:val="none" w:sz="0" w:space="0" w:color="auto"/>
        <w:right w:val="none" w:sz="0" w:space="0" w:color="auto"/>
      </w:divBdr>
    </w:div>
    <w:div w:id="1789203732">
      <w:bodyDiv w:val="1"/>
      <w:marLeft w:val="0"/>
      <w:marRight w:val="0"/>
      <w:marTop w:val="0"/>
      <w:marBottom w:val="0"/>
      <w:divBdr>
        <w:top w:val="none" w:sz="0" w:space="0" w:color="auto"/>
        <w:left w:val="none" w:sz="0" w:space="0" w:color="auto"/>
        <w:bottom w:val="none" w:sz="0" w:space="0" w:color="auto"/>
        <w:right w:val="none" w:sz="0" w:space="0" w:color="auto"/>
      </w:divBdr>
    </w:div>
    <w:div w:id="1800948945">
      <w:bodyDiv w:val="1"/>
      <w:marLeft w:val="0"/>
      <w:marRight w:val="0"/>
      <w:marTop w:val="0"/>
      <w:marBottom w:val="0"/>
      <w:divBdr>
        <w:top w:val="none" w:sz="0" w:space="0" w:color="auto"/>
        <w:left w:val="none" w:sz="0" w:space="0" w:color="auto"/>
        <w:bottom w:val="none" w:sz="0" w:space="0" w:color="auto"/>
        <w:right w:val="none" w:sz="0" w:space="0" w:color="auto"/>
      </w:divBdr>
    </w:div>
    <w:div w:id="1809086699">
      <w:bodyDiv w:val="1"/>
      <w:marLeft w:val="0"/>
      <w:marRight w:val="0"/>
      <w:marTop w:val="0"/>
      <w:marBottom w:val="0"/>
      <w:divBdr>
        <w:top w:val="none" w:sz="0" w:space="0" w:color="auto"/>
        <w:left w:val="none" w:sz="0" w:space="0" w:color="auto"/>
        <w:bottom w:val="none" w:sz="0" w:space="0" w:color="auto"/>
        <w:right w:val="none" w:sz="0" w:space="0" w:color="auto"/>
      </w:divBdr>
    </w:div>
    <w:div w:id="1818836714">
      <w:bodyDiv w:val="1"/>
      <w:marLeft w:val="0"/>
      <w:marRight w:val="0"/>
      <w:marTop w:val="0"/>
      <w:marBottom w:val="0"/>
      <w:divBdr>
        <w:top w:val="none" w:sz="0" w:space="0" w:color="auto"/>
        <w:left w:val="none" w:sz="0" w:space="0" w:color="auto"/>
        <w:bottom w:val="none" w:sz="0" w:space="0" w:color="auto"/>
        <w:right w:val="none" w:sz="0" w:space="0" w:color="auto"/>
      </w:divBdr>
    </w:div>
    <w:div w:id="1837572002">
      <w:bodyDiv w:val="1"/>
      <w:marLeft w:val="0"/>
      <w:marRight w:val="0"/>
      <w:marTop w:val="0"/>
      <w:marBottom w:val="0"/>
      <w:divBdr>
        <w:top w:val="none" w:sz="0" w:space="0" w:color="auto"/>
        <w:left w:val="none" w:sz="0" w:space="0" w:color="auto"/>
        <w:bottom w:val="none" w:sz="0" w:space="0" w:color="auto"/>
        <w:right w:val="none" w:sz="0" w:space="0" w:color="auto"/>
      </w:divBdr>
    </w:div>
    <w:div w:id="1842625459">
      <w:bodyDiv w:val="1"/>
      <w:marLeft w:val="0"/>
      <w:marRight w:val="0"/>
      <w:marTop w:val="0"/>
      <w:marBottom w:val="0"/>
      <w:divBdr>
        <w:top w:val="none" w:sz="0" w:space="0" w:color="auto"/>
        <w:left w:val="none" w:sz="0" w:space="0" w:color="auto"/>
        <w:bottom w:val="none" w:sz="0" w:space="0" w:color="auto"/>
        <w:right w:val="none" w:sz="0" w:space="0" w:color="auto"/>
      </w:divBdr>
    </w:div>
    <w:div w:id="1843085188">
      <w:bodyDiv w:val="1"/>
      <w:marLeft w:val="0"/>
      <w:marRight w:val="0"/>
      <w:marTop w:val="0"/>
      <w:marBottom w:val="0"/>
      <w:divBdr>
        <w:top w:val="none" w:sz="0" w:space="0" w:color="auto"/>
        <w:left w:val="none" w:sz="0" w:space="0" w:color="auto"/>
        <w:bottom w:val="none" w:sz="0" w:space="0" w:color="auto"/>
        <w:right w:val="none" w:sz="0" w:space="0" w:color="auto"/>
      </w:divBdr>
    </w:div>
    <w:div w:id="1843810079">
      <w:bodyDiv w:val="1"/>
      <w:marLeft w:val="0"/>
      <w:marRight w:val="0"/>
      <w:marTop w:val="0"/>
      <w:marBottom w:val="0"/>
      <w:divBdr>
        <w:top w:val="none" w:sz="0" w:space="0" w:color="auto"/>
        <w:left w:val="none" w:sz="0" w:space="0" w:color="auto"/>
        <w:bottom w:val="none" w:sz="0" w:space="0" w:color="auto"/>
        <w:right w:val="none" w:sz="0" w:space="0" w:color="auto"/>
      </w:divBdr>
    </w:div>
    <w:div w:id="1851409770">
      <w:bodyDiv w:val="1"/>
      <w:marLeft w:val="0"/>
      <w:marRight w:val="0"/>
      <w:marTop w:val="0"/>
      <w:marBottom w:val="0"/>
      <w:divBdr>
        <w:top w:val="none" w:sz="0" w:space="0" w:color="auto"/>
        <w:left w:val="none" w:sz="0" w:space="0" w:color="auto"/>
        <w:bottom w:val="none" w:sz="0" w:space="0" w:color="auto"/>
        <w:right w:val="none" w:sz="0" w:space="0" w:color="auto"/>
      </w:divBdr>
    </w:div>
    <w:div w:id="1853446562">
      <w:bodyDiv w:val="1"/>
      <w:marLeft w:val="0"/>
      <w:marRight w:val="0"/>
      <w:marTop w:val="0"/>
      <w:marBottom w:val="0"/>
      <w:divBdr>
        <w:top w:val="none" w:sz="0" w:space="0" w:color="auto"/>
        <w:left w:val="none" w:sz="0" w:space="0" w:color="auto"/>
        <w:bottom w:val="none" w:sz="0" w:space="0" w:color="auto"/>
        <w:right w:val="none" w:sz="0" w:space="0" w:color="auto"/>
      </w:divBdr>
    </w:div>
    <w:div w:id="1853908505">
      <w:bodyDiv w:val="1"/>
      <w:marLeft w:val="0"/>
      <w:marRight w:val="0"/>
      <w:marTop w:val="0"/>
      <w:marBottom w:val="0"/>
      <w:divBdr>
        <w:top w:val="none" w:sz="0" w:space="0" w:color="auto"/>
        <w:left w:val="none" w:sz="0" w:space="0" w:color="auto"/>
        <w:bottom w:val="none" w:sz="0" w:space="0" w:color="auto"/>
        <w:right w:val="none" w:sz="0" w:space="0" w:color="auto"/>
      </w:divBdr>
    </w:div>
    <w:div w:id="1872064318">
      <w:bodyDiv w:val="1"/>
      <w:marLeft w:val="0"/>
      <w:marRight w:val="0"/>
      <w:marTop w:val="0"/>
      <w:marBottom w:val="0"/>
      <w:divBdr>
        <w:top w:val="none" w:sz="0" w:space="0" w:color="auto"/>
        <w:left w:val="none" w:sz="0" w:space="0" w:color="auto"/>
        <w:bottom w:val="none" w:sz="0" w:space="0" w:color="auto"/>
        <w:right w:val="none" w:sz="0" w:space="0" w:color="auto"/>
      </w:divBdr>
    </w:div>
    <w:div w:id="1874075986">
      <w:bodyDiv w:val="1"/>
      <w:marLeft w:val="0"/>
      <w:marRight w:val="0"/>
      <w:marTop w:val="0"/>
      <w:marBottom w:val="0"/>
      <w:divBdr>
        <w:top w:val="none" w:sz="0" w:space="0" w:color="auto"/>
        <w:left w:val="none" w:sz="0" w:space="0" w:color="auto"/>
        <w:bottom w:val="none" w:sz="0" w:space="0" w:color="auto"/>
        <w:right w:val="none" w:sz="0" w:space="0" w:color="auto"/>
      </w:divBdr>
    </w:div>
    <w:div w:id="1876384185">
      <w:bodyDiv w:val="1"/>
      <w:marLeft w:val="0"/>
      <w:marRight w:val="0"/>
      <w:marTop w:val="0"/>
      <w:marBottom w:val="0"/>
      <w:divBdr>
        <w:top w:val="none" w:sz="0" w:space="0" w:color="auto"/>
        <w:left w:val="none" w:sz="0" w:space="0" w:color="auto"/>
        <w:bottom w:val="none" w:sz="0" w:space="0" w:color="auto"/>
        <w:right w:val="none" w:sz="0" w:space="0" w:color="auto"/>
      </w:divBdr>
    </w:div>
    <w:div w:id="1881475638">
      <w:bodyDiv w:val="1"/>
      <w:marLeft w:val="0"/>
      <w:marRight w:val="0"/>
      <w:marTop w:val="0"/>
      <w:marBottom w:val="0"/>
      <w:divBdr>
        <w:top w:val="none" w:sz="0" w:space="0" w:color="auto"/>
        <w:left w:val="none" w:sz="0" w:space="0" w:color="auto"/>
        <w:bottom w:val="none" w:sz="0" w:space="0" w:color="auto"/>
        <w:right w:val="none" w:sz="0" w:space="0" w:color="auto"/>
      </w:divBdr>
    </w:div>
    <w:div w:id="1888180888">
      <w:bodyDiv w:val="1"/>
      <w:marLeft w:val="0"/>
      <w:marRight w:val="0"/>
      <w:marTop w:val="0"/>
      <w:marBottom w:val="0"/>
      <w:divBdr>
        <w:top w:val="none" w:sz="0" w:space="0" w:color="auto"/>
        <w:left w:val="none" w:sz="0" w:space="0" w:color="auto"/>
        <w:bottom w:val="none" w:sz="0" w:space="0" w:color="auto"/>
        <w:right w:val="none" w:sz="0" w:space="0" w:color="auto"/>
      </w:divBdr>
    </w:div>
    <w:div w:id="1889564659">
      <w:bodyDiv w:val="1"/>
      <w:marLeft w:val="0"/>
      <w:marRight w:val="0"/>
      <w:marTop w:val="0"/>
      <w:marBottom w:val="0"/>
      <w:divBdr>
        <w:top w:val="none" w:sz="0" w:space="0" w:color="auto"/>
        <w:left w:val="none" w:sz="0" w:space="0" w:color="auto"/>
        <w:bottom w:val="none" w:sz="0" w:space="0" w:color="auto"/>
        <w:right w:val="none" w:sz="0" w:space="0" w:color="auto"/>
      </w:divBdr>
    </w:div>
    <w:div w:id="1897006820">
      <w:bodyDiv w:val="1"/>
      <w:marLeft w:val="0"/>
      <w:marRight w:val="0"/>
      <w:marTop w:val="0"/>
      <w:marBottom w:val="0"/>
      <w:divBdr>
        <w:top w:val="none" w:sz="0" w:space="0" w:color="auto"/>
        <w:left w:val="none" w:sz="0" w:space="0" w:color="auto"/>
        <w:bottom w:val="none" w:sz="0" w:space="0" w:color="auto"/>
        <w:right w:val="none" w:sz="0" w:space="0" w:color="auto"/>
      </w:divBdr>
    </w:div>
    <w:div w:id="1900819079">
      <w:bodyDiv w:val="1"/>
      <w:marLeft w:val="0"/>
      <w:marRight w:val="0"/>
      <w:marTop w:val="0"/>
      <w:marBottom w:val="0"/>
      <w:divBdr>
        <w:top w:val="none" w:sz="0" w:space="0" w:color="auto"/>
        <w:left w:val="none" w:sz="0" w:space="0" w:color="auto"/>
        <w:bottom w:val="none" w:sz="0" w:space="0" w:color="auto"/>
        <w:right w:val="none" w:sz="0" w:space="0" w:color="auto"/>
      </w:divBdr>
    </w:div>
    <w:div w:id="1901138506">
      <w:bodyDiv w:val="1"/>
      <w:marLeft w:val="0"/>
      <w:marRight w:val="0"/>
      <w:marTop w:val="0"/>
      <w:marBottom w:val="0"/>
      <w:divBdr>
        <w:top w:val="none" w:sz="0" w:space="0" w:color="auto"/>
        <w:left w:val="none" w:sz="0" w:space="0" w:color="auto"/>
        <w:bottom w:val="none" w:sz="0" w:space="0" w:color="auto"/>
        <w:right w:val="none" w:sz="0" w:space="0" w:color="auto"/>
      </w:divBdr>
    </w:div>
    <w:div w:id="1901746001">
      <w:bodyDiv w:val="1"/>
      <w:marLeft w:val="0"/>
      <w:marRight w:val="0"/>
      <w:marTop w:val="0"/>
      <w:marBottom w:val="0"/>
      <w:divBdr>
        <w:top w:val="none" w:sz="0" w:space="0" w:color="auto"/>
        <w:left w:val="none" w:sz="0" w:space="0" w:color="auto"/>
        <w:bottom w:val="none" w:sz="0" w:space="0" w:color="auto"/>
        <w:right w:val="none" w:sz="0" w:space="0" w:color="auto"/>
      </w:divBdr>
    </w:div>
    <w:div w:id="1902935887">
      <w:bodyDiv w:val="1"/>
      <w:marLeft w:val="0"/>
      <w:marRight w:val="0"/>
      <w:marTop w:val="0"/>
      <w:marBottom w:val="0"/>
      <w:divBdr>
        <w:top w:val="none" w:sz="0" w:space="0" w:color="auto"/>
        <w:left w:val="none" w:sz="0" w:space="0" w:color="auto"/>
        <w:bottom w:val="none" w:sz="0" w:space="0" w:color="auto"/>
        <w:right w:val="none" w:sz="0" w:space="0" w:color="auto"/>
      </w:divBdr>
    </w:div>
    <w:div w:id="1912496041">
      <w:bodyDiv w:val="1"/>
      <w:marLeft w:val="0"/>
      <w:marRight w:val="0"/>
      <w:marTop w:val="0"/>
      <w:marBottom w:val="0"/>
      <w:divBdr>
        <w:top w:val="none" w:sz="0" w:space="0" w:color="auto"/>
        <w:left w:val="none" w:sz="0" w:space="0" w:color="auto"/>
        <w:bottom w:val="none" w:sz="0" w:space="0" w:color="auto"/>
        <w:right w:val="none" w:sz="0" w:space="0" w:color="auto"/>
      </w:divBdr>
    </w:div>
    <w:div w:id="1919704677">
      <w:bodyDiv w:val="1"/>
      <w:marLeft w:val="0"/>
      <w:marRight w:val="0"/>
      <w:marTop w:val="0"/>
      <w:marBottom w:val="0"/>
      <w:divBdr>
        <w:top w:val="none" w:sz="0" w:space="0" w:color="auto"/>
        <w:left w:val="none" w:sz="0" w:space="0" w:color="auto"/>
        <w:bottom w:val="none" w:sz="0" w:space="0" w:color="auto"/>
        <w:right w:val="none" w:sz="0" w:space="0" w:color="auto"/>
      </w:divBdr>
    </w:div>
    <w:div w:id="1920095353">
      <w:bodyDiv w:val="1"/>
      <w:marLeft w:val="0"/>
      <w:marRight w:val="0"/>
      <w:marTop w:val="0"/>
      <w:marBottom w:val="0"/>
      <w:divBdr>
        <w:top w:val="none" w:sz="0" w:space="0" w:color="auto"/>
        <w:left w:val="none" w:sz="0" w:space="0" w:color="auto"/>
        <w:bottom w:val="none" w:sz="0" w:space="0" w:color="auto"/>
        <w:right w:val="none" w:sz="0" w:space="0" w:color="auto"/>
      </w:divBdr>
    </w:div>
    <w:div w:id="1928923550">
      <w:bodyDiv w:val="1"/>
      <w:marLeft w:val="0"/>
      <w:marRight w:val="0"/>
      <w:marTop w:val="0"/>
      <w:marBottom w:val="0"/>
      <w:divBdr>
        <w:top w:val="none" w:sz="0" w:space="0" w:color="auto"/>
        <w:left w:val="none" w:sz="0" w:space="0" w:color="auto"/>
        <w:bottom w:val="none" w:sz="0" w:space="0" w:color="auto"/>
        <w:right w:val="none" w:sz="0" w:space="0" w:color="auto"/>
      </w:divBdr>
    </w:div>
    <w:div w:id="1931885025">
      <w:bodyDiv w:val="1"/>
      <w:marLeft w:val="0"/>
      <w:marRight w:val="0"/>
      <w:marTop w:val="0"/>
      <w:marBottom w:val="0"/>
      <w:divBdr>
        <w:top w:val="none" w:sz="0" w:space="0" w:color="auto"/>
        <w:left w:val="none" w:sz="0" w:space="0" w:color="auto"/>
        <w:bottom w:val="none" w:sz="0" w:space="0" w:color="auto"/>
        <w:right w:val="none" w:sz="0" w:space="0" w:color="auto"/>
      </w:divBdr>
    </w:div>
    <w:div w:id="1932424076">
      <w:bodyDiv w:val="1"/>
      <w:marLeft w:val="0"/>
      <w:marRight w:val="0"/>
      <w:marTop w:val="0"/>
      <w:marBottom w:val="0"/>
      <w:divBdr>
        <w:top w:val="none" w:sz="0" w:space="0" w:color="auto"/>
        <w:left w:val="none" w:sz="0" w:space="0" w:color="auto"/>
        <w:bottom w:val="none" w:sz="0" w:space="0" w:color="auto"/>
        <w:right w:val="none" w:sz="0" w:space="0" w:color="auto"/>
      </w:divBdr>
    </w:div>
    <w:div w:id="1936936025">
      <w:bodyDiv w:val="1"/>
      <w:marLeft w:val="0"/>
      <w:marRight w:val="0"/>
      <w:marTop w:val="0"/>
      <w:marBottom w:val="0"/>
      <w:divBdr>
        <w:top w:val="none" w:sz="0" w:space="0" w:color="auto"/>
        <w:left w:val="none" w:sz="0" w:space="0" w:color="auto"/>
        <w:bottom w:val="none" w:sz="0" w:space="0" w:color="auto"/>
        <w:right w:val="none" w:sz="0" w:space="0" w:color="auto"/>
      </w:divBdr>
    </w:div>
    <w:div w:id="1942251295">
      <w:bodyDiv w:val="1"/>
      <w:marLeft w:val="0"/>
      <w:marRight w:val="0"/>
      <w:marTop w:val="0"/>
      <w:marBottom w:val="0"/>
      <w:divBdr>
        <w:top w:val="none" w:sz="0" w:space="0" w:color="auto"/>
        <w:left w:val="none" w:sz="0" w:space="0" w:color="auto"/>
        <w:bottom w:val="none" w:sz="0" w:space="0" w:color="auto"/>
        <w:right w:val="none" w:sz="0" w:space="0" w:color="auto"/>
      </w:divBdr>
    </w:div>
    <w:div w:id="1943612902">
      <w:bodyDiv w:val="1"/>
      <w:marLeft w:val="0"/>
      <w:marRight w:val="0"/>
      <w:marTop w:val="0"/>
      <w:marBottom w:val="0"/>
      <w:divBdr>
        <w:top w:val="none" w:sz="0" w:space="0" w:color="auto"/>
        <w:left w:val="none" w:sz="0" w:space="0" w:color="auto"/>
        <w:bottom w:val="none" w:sz="0" w:space="0" w:color="auto"/>
        <w:right w:val="none" w:sz="0" w:space="0" w:color="auto"/>
      </w:divBdr>
    </w:div>
    <w:div w:id="1945920303">
      <w:bodyDiv w:val="1"/>
      <w:marLeft w:val="0"/>
      <w:marRight w:val="0"/>
      <w:marTop w:val="0"/>
      <w:marBottom w:val="0"/>
      <w:divBdr>
        <w:top w:val="none" w:sz="0" w:space="0" w:color="auto"/>
        <w:left w:val="none" w:sz="0" w:space="0" w:color="auto"/>
        <w:bottom w:val="none" w:sz="0" w:space="0" w:color="auto"/>
        <w:right w:val="none" w:sz="0" w:space="0" w:color="auto"/>
      </w:divBdr>
    </w:div>
    <w:div w:id="1947229028">
      <w:bodyDiv w:val="1"/>
      <w:marLeft w:val="0"/>
      <w:marRight w:val="0"/>
      <w:marTop w:val="0"/>
      <w:marBottom w:val="0"/>
      <w:divBdr>
        <w:top w:val="none" w:sz="0" w:space="0" w:color="auto"/>
        <w:left w:val="none" w:sz="0" w:space="0" w:color="auto"/>
        <w:bottom w:val="none" w:sz="0" w:space="0" w:color="auto"/>
        <w:right w:val="none" w:sz="0" w:space="0" w:color="auto"/>
      </w:divBdr>
    </w:div>
    <w:div w:id="1959681144">
      <w:bodyDiv w:val="1"/>
      <w:marLeft w:val="0"/>
      <w:marRight w:val="0"/>
      <w:marTop w:val="0"/>
      <w:marBottom w:val="0"/>
      <w:divBdr>
        <w:top w:val="none" w:sz="0" w:space="0" w:color="auto"/>
        <w:left w:val="none" w:sz="0" w:space="0" w:color="auto"/>
        <w:bottom w:val="none" w:sz="0" w:space="0" w:color="auto"/>
        <w:right w:val="none" w:sz="0" w:space="0" w:color="auto"/>
      </w:divBdr>
    </w:div>
    <w:div w:id="1968467591">
      <w:bodyDiv w:val="1"/>
      <w:marLeft w:val="0"/>
      <w:marRight w:val="0"/>
      <w:marTop w:val="0"/>
      <w:marBottom w:val="0"/>
      <w:divBdr>
        <w:top w:val="none" w:sz="0" w:space="0" w:color="auto"/>
        <w:left w:val="none" w:sz="0" w:space="0" w:color="auto"/>
        <w:bottom w:val="none" w:sz="0" w:space="0" w:color="auto"/>
        <w:right w:val="none" w:sz="0" w:space="0" w:color="auto"/>
      </w:divBdr>
    </w:div>
    <w:div w:id="1970236016">
      <w:bodyDiv w:val="1"/>
      <w:marLeft w:val="0"/>
      <w:marRight w:val="0"/>
      <w:marTop w:val="0"/>
      <w:marBottom w:val="0"/>
      <w:divBdr>
        <w:top w:val="none" w:sz="0" w:space="0" w:color="auto"/>
        <w:left w:val="none" w:sz="0" w:space="0" w:color="auto"/>
        <w:bottom w:val="none" w:sz="0" w:space="0" w:color="auto"/>
        <w:right w:val="none" w:sz="0" w:space="0" w:color="auto"/>
      </w:divBdr>
    </w:div>
    <w:div w:id="1972202843">
      <w:bodyDiv w:val="1"/>
      <w:marLeft w:val="0"/>
      <w:marRight w:val="0"/>
      <w:marTop w:val="0"/>
      <w:marBottom w:val="0"/>
      <w:divBdr>
        <w:top w:val="none" w:sz="0" w:space="0" w:color="auto"/>
        <w:left w:val="none" w:sz="0" w:space="0" w:color="auto"/>
        <w:bottom w:val="none" w:sz="0" w:space="0" w:color="auto"/>
        <w:right w:val="none" w:sz="0" w:space="0" w:color="auto"/>
      </w:divBdr>
    </w:div>
    <w:div w:id="1972711744">
      <w:bodyDiv w:val="1"/>
      <w:marLeft w:val="0"/>
      <w:marRight w:val="0"/>
      <w:marTop w:val="0"/>
      <w:marBottom w:val="0"/>
      <w:divBdr>
        <w:top w:val="none" w:sz="0" w:space="0" w:color="auto"/>
        <w:left w:val="none" w:sz="0" w:space="0" w:color="auto"/>
        <w:bottom w:val="none" w:sz="0" w:space="0" w:color="auto"/>
        <w:right w:val="none" w:sz="0" w:space="0" w:color="auto"/>
      </w:divBdr>
    </w:div>
    <w:div w:id="1977877250">
      <w:bodyDiv w:val="1"/>
      <w:marLeft w:val="0"/>
      <w:marRight w:val="0"/>
      <w:marTop w:val="0"/>
      <w:marBottom w:val="0"/>
      <w:divBdr>
        <w:top w:val="none" w:sz="0" w:space="0" w:color="auto"/>
        <w:left w:val="none" w:sz="0" w:space="0" w:color="auto"/>
        <w:bottom w:val="none" w:sz="0" w:space="0" w:color="auto"/>
        <w:right w:val="none" w:sz="0" w:space="0" w:color="auto"/>
      </w:divBdr>
    </w:div>
    <w:div w:id="1982688826">
      <w:bodyDiv w:val="1"/>
      <w:marLeft w:val="0"/>
      <w:marRight w:val="0"/>
      <w:marTop w:val="0"/>
      <w:marBottom w:val="0"/>
      <w:divBdr>
        <w:top w:val="none" w:sz="0" w:space="0" w:color="auto"/>
        <w:left w:val="none" w:sz="0" w:space="0" w:color="auto"/>
        <w:bottom w:val="none" w:sz="0" w:space="0" w:color="auto"/>
        <w:right w:val="none" w:sz="0" w:space="0" w:color="auto"/>
      </w:divBdr>
    </w:div>
    <w:div w:id="1999334246">
      <w:bodyDiv w:val="1"/>
      <w:marLeft w:val="0"/>
      <w:marRight w:val="0"/>
      <w:marTop w:val="0"/>
      <w:marBottom w:val="0"/>
      <w:divBdr>
        <w:top w:val="none" w:sz="0" w:space="0" w:color="auto"/>
        <w:left w:val="none" w:sz="0" w:space="0" w:color="auto"/>
        <w:bottom w:val="none" w:sz="0" w:space="0" w:color="auto"/>
        <w:right w:val="none" w:sz="0" w:space="0" w:color="auto"/>
      </w:divBdr>
    </w:div>
    <w:div w:id="1999456496">
      <w:bodyDiv w:val="1"/>
      <w:marLeft w:val="0"/>
      <w:marRight w:val="0"/>
      <w:marTop w:val="0"/>
      <w:marBottom w:val="0"/>
      <w:divBdr>
        <w:top w:val="none" w:sz="0" w:space="0" w:color="auto"/>
        <w:left w:val="none" w:sz="0" w:space="0" w:color="auto"/>
        <w:bottom w:val="none" w:sz="0" w:space="0" w:color="auto"/>
        <w:right w:val="none" w:sz="0" w:space="0" w:color="auto"/>
      </w:divBdr>
    </w:div>
    <w:div w:id="2004045024">
      <w:bodyDiv w:val="1"/>
      <w:marLeft w:val="0"/>
      <w:marRight w:val="0"/>
      <w:marTop w:val="0"/>
      <w:marBottom w:val="0"/>
      <w:divBdr>
        <w:top w:val="none" w:sz="0" w:space="0" w:color="auto"/>
        <w:left w:val="none" w:sz="0" w:space="0" w:color="auto"/>
        <w:bottom w:val="none" w:sz="0" w:space="0" w:color="auto"/>
        <w:right w:val="none" w:sz="0" w:space="0" w:color="auto"/>
      </w:divBdr>
    </w:div>
    <w:div w:id="2006085517">
      <w:bodyDiv w:val="1"/>
      <w:marLeft w:val="0"/>
      <w:marRight w:val="0"/>
      <w:marTop w:val="0"/>
      <w:marBottom w:val="0"/>
      <w:divBdr>
        <w:top w:val="none" w:sz="0" w:space="0" w:color="auto"/>
        <w:left w:val="none" w:sz="0" w:space="0" w:color="auto"/>
        <w:bottom w:val="none" w:sz="0" w:space="0" w:color="auto"/>
        <w:right w:val="none" w:sz="0" w:space="0" w:color="auto"/>
      </w:divBdr>
    </w:div>
    <w:div w:id="2010788736">
      <w:bodyDiv w:val="1"/>
      <w:marLeft w:val="0"/>
      <w:marRight w:val="0"/>
      <w:marTop w:val="0"/>
      <w:marBottom w:val="0"/>
      <w:divBdr>
        <w:top w:val="none" w:sz="0" w:space="0" w:color="auto"/>
        <w:left w:val="none" w:sz="0" w:space="0" w:color="auto"/>
        <w:bottom w:val="none" w:sz="0" w:space="0" w:color="auto"/>
        <w:right w:val="none" w:sz="0" w:space="0" w:color="auto"/>
      </w:divBdr>
    </w:div>
    <w:div w:id="2012564785">
      <w:bodyDiv w:val="1"/>
      <w:marLeft w:val="0"/>
      <w:marRight w:val="0"/>
      <w:marTop w:val="0"/>
      <w:marBottom w:val="0"/>
      <w:divBdr>
        <w:top w:val="none" w:sz="0" w:space="0" w:color="auto"/>
        <w:left w:val="none" w:sz="0" w:space="0" w:color="auto"/>
        <w:bottom w:val="none" w:sz="0" w:space="0" w:color="auto"/>
        <w:right w:val="none" w:sz="0" w:space="0" w:color="auto"/>
      </w:divBdr>
    </w:div>
    <w:div w:id="2018075388">
      <w:bodyDiv w:val="1"/>
      <w:marLeft w:val="0"/>
      <w:marRight w:val="0"/>
      <w:marTop w:val="0"/>
      <w:marBottom w:val="0"/>
      <w:divBdr>
        <w:top w:val="none" w:sz="0" w:space="0" w:color="auto"/>
        <w:left w:val="none" w:sz="0" w:space="0" w:color="auto"/>
        <w:bottom w:val="none" w:sz="0" w:space="0" w:color="auto"/>
        <w:right w:val="none" w:sz="0" w:space="0" w:color="auto"/>
      </w:divBdr>
    </w:div>
    <w:div w:id="2020616377">
      <w:bodyDiv w:val="1"/>
      <w:marLeft w:val="0"/>
      <w:marRight w:val="0"/>
      <w:marTop w:val="0"/>
      <w:marBottom w:val="0"/>
      <w:divBdr>
        <w:top w:val="none" w:sz="0" w:space="0" w:color="auto"/>
        <w:left w:val="none" w:sz="0" w:space="0" w:color="auto"/>
        <w:bottom w:val="none" w:sz="0" w:space="0" w:color="auto"/>
        <w:right w:val="none" w:sz="0" w:space="0" w:color="auto"/>
      </w:divBdr>
    </w:div>
    <w:div w:id="2022661247">
      <w:bodyDiv w:val="1"/>
      <w:marLeft w:val="0"/>
      <w:marRight w:val="0"/>
      <w:marTop w:val="0"/>
      <w:marBottom w:val="0"/>
      <w:divBdr>
        <w:top w:val="none" w:sz="0" w:space="0" w:color="auto"/>
        <w:left w:val="none" w:sz="0" w:space="0" w:color="auto"/>
        <w:bottom w:val="none" w:sz="0" w:space="0" w:color="auto"/>
        <w:right w:val="none" w:sz="0" w:space="0" w:color="auto"/>
      </w:divBdr>
    </w:div>
    <w:div w:id="2025790028">
      <w:bodyDiv w:val="1"/>
      <w:marLeft w:val="0"/>
      <w:marRight w:val="0"/>
      <w:marTop w:val="0"/>
      <w:marBottom w:val="0"/>
      <w:divBdr>
        <w:top w:val="none" w:sz="0" w:space="0" w:color="auto"/>
        <w:left w:val="none" w:sz="0" w:space="0" w:color="auto"/>
        <w:bottom w:val="none" w:sz="0" w:space="0" w:color="auto"/>
        <w:right w:val="none" w:sz="0" w:space="0" w:color="auto"/>
      </w:divBdr>
    </w:div>
    <w:div w:id="2027976544">
      <w:bodyDiv w:val="1"/>
      <w:marLeft w:val="0"/>
      <w:marRight w:val="0"/>
      <w:marTop w:val="0"/>
      <w:marBottom w:val="0"/>
      <w:divBdr>
        <w:top w:val="none" w:sz="0" w:space="0" w:color="auto"/>
        <w:left w:val="none" w:sz="0" w:space="0" w:color="auto"/>
        <w:bottom w:val="none" w:sz="0" w:space="0" w:color="auto"/>
        <w:right w:val="none" w:sz="0" w:space="0" w:color="auto"/>
      </w:divBdr>
    </w:div>
    <w:div w:id="2029672324">
      <w:bodyDiv w:val="1"/>
      <w:marLeft w:val="0"/>
      <w:marRight w:val="0"/>
      <w:marTop w:val="0"/>
      <w:marBottom w:val="0"/>
      <w:divBdr>
        <w:top w:val="none" w:sz="0" w:space="0" w:color="auto"/>
        <w:left w:val="none" w:sz="0" w:space="0" w:color="auto"/>
        <w:bottom w:val="none" w:sz="0" w:space="0" w:color="auto"/>
        <w:right w:val="none" w:sz="0" w:space="0" w:color="auto"/>
      </w:divBdr>
    </w:div>
    <w:div w:id="2044474917">
      <w:bodyDiv w:val="1"/>
      <w:marLeft w:val="0"/>
      <w:marRight w:val="0"/>
      <w:marTop w:val="0"/>
      <w:marBottom w:val="0"/>
      <w:divBdr>
        <w:top w:val="none" w:sz="0" w:space="0" w:color="auto"/>
        <w:left w:val="none" w:sz="0" w:space="0" w:color="auto"/>
        <w:bottom w:val="none" w:sz="0" w:space="0" w:color="auto"/>
        <w:right w:val="none" w:sz="0" w:space="0" w:color="auto"/>
      </w:divBdr>
    </w:div>
    <w:div w:id="2044623844">
      <w:bodyDiv w:val="1"/>
      <w:marLeft w:val="0"/>
      <w:marRight w:val="0"/>
      <w:marTop w:val="0"/>
      <w:marBottom w:val="0"/>
      <w:divBdr>
        <w:top w:val="none" w:sz="0" w:space="0" w:color="auto"/>
        <w:left w:val="none" w:sz="0" w:space="0" w:color="auto"/>
        <w:bottom w:val="none" w:sz="0" w:space="0" w:color="auto"/>
        <w:right w:val="none" w:sz="0" w:space="0" w:color="auto"/>
      </w:divBdr>
    </w:div>
    <w:div w:id="2047101183">
      <w:bodyDiv w:val="1"/>
      <w:marLeft w:val="0"/>
      <w:marRight w:val="0"/>
      <w:marTop w:val="0"/>
      <w:marBottom w:val="0"/>
      <w:divBdr>
        <w:top w:val="none" w:sz="0" w:space="0" w:color="auto"/>
        <w:left w:val="none" w:sz="0" w:space="0" w:color="auto"/>
        <w:bottom w:val="none" w:sz="0" w:space="0" w:color="auto"/>
        <w:right w:val="none" w:sz="0" w:space="0" w:color="auto"/>
      </w:divBdr>
    </w:div>
    <w:div w:id="2055546090">
      <w:bodyDiv w:val="1"/>
      <w:marLeft w:val="0"/>
      <w:marRight w:val="0"/>
      <w:marTop w:val="0"/>
      <w:marBottom w:val="0"/>
      <w:divBdr>
        <w:top w:val="none" w:sz="0" w:space="0" w:color="auto"/>
        <w:left w:val="none" w:sz="0" w:space="0" w:color="auto"/>
        <w:bottom w:val="none" w:sz="0" w:space="0" w:color="auto"/>
        <w:right w:val="none" w:sz="0" w:space="0" w:color="auto"/>
      </w:divBdr>
    </w:div>
    <w:div w:id="2055621520">
      <w:bodyDiv w:val="1"/>
      <w:marLeft w:val="0"/>
      <w:marRight w:val="0"/>
      <w:marTop w:val="0"/>
      <w:marBottom w:val="0"/>
      <w:divBdr>
        <w:top w:val="none" w:sz="0" w:space="0" w:color="auto"/>
        <w:left w:val="none" w:sz="0" w:space="0" w:color="auto"/>
        <w:bottom w:val="none" w:sz="0" w:space="0" w:color="auto"/>
        <w:right w:val="none" w:sz="0" w:space="0" w:color="auto"/>
      </w:divBdr>
    </w:div>
    <w:div w:id="2063164164">
      <w:bodyDiv w:val="1"/>
      <w:marLeft w:val="0"/>
      <w:marRight w:val="0"/>
      <w:marTop w:val="0"/>
      <w:marBottom w:val="0"/>
      <w:divBdr>
        <w:top w:val="none" w:sz="0" w:space="0" w:color="auto"/>
        <w:left w:val="none" w:sz="0" w:space="0" w:color="auto"/>
        <w:bottom w:val="none" w:sz="0" w:space="0" w:color="auto"/>
        <w:right w:val="none" w:sz="0" w:space="0" w:color="auto"/>
      </w:divBdr>
    </w:div>
    <w:div w:id="2067802629">
      <w:bodyDiv w:val="1"/>
      <w:marLeft w:val="0"/>
      <w:marRight w:val="0"/>
      <w:marTop w:val="0"/>
      <w:marBottom w:val="0"/>
      <w:divBdr>
        <w:top w:val="none" w:sz="0" w:space="0" w:color="auto"/>
        <w:left w:val="none" w:sz="0" w:space="0" w:color="auto"/>
        <w:bottom w:val="none" w:sz="0" w:space="0" w:color="auto"/>
        <w:right w:val="none" w:sz="0" w:space="0" w:color="auto"/>
      </w:divBdr>
    </w:div>
    <w:div w:id="2068145982">
      <w:bodyDiv w:val="1"/>
      <w:marLeft w:val="0"/>
      <w:marRight w:val="0"/>
      <w:marTop w:val="0"/>
      <w:marBottom w:val="0"/>
      <w:divBdr>
        <w:top w:val="none" w:sz="0" w:space="0" w:color="auto"/>
        <w:left w:val="none" w:sz="0" w:space="0" w:color="auto"/>
        <w:bottom w:val="none" w:sz="0" w:space="0" w:color="auto"/>
        <w:right w:val="none" w:sz="0" w:space="0" w:color="auto"/>
      </w:divBdr>
    </w:div>
    <w:div w:id="2076929737">
      <w:bodyDiv w:val="1"/>
      <w:marLeft w:val="0"/>
      <w:marRight w:val="0"/>
      <w:marTop w:val="0"/>
      <w:marBottom w:val="0"/>
      <w:divBdr>
        <w:top w:val="none" w:sz="0" w:space="0" w:color="auto"/>
        <w:left w:val="none" w:sz="0" w:space="0" w:color="auto"/>
        <w:bottom w:val="none" w:sz="0" w:space="0" w:color="auto"/>
        <w:right w:val="none" w:sz="0" w:space="0" w:color="auto"/>
      </w:divBdr>
    </w:div>
    <w:div w:id="2077892367">
      <w:bodyDiv w:val="1"/>
      <w:marLeft w:val="0"/>
      <w:marRight w:val="0"/>
      <w:marTop w:val="0"/>
      <w:marBottom w:val="0"/>
      <w:divBdr>
        <w:top w:val="none" w:sz="0" w:space="0" w:color="auto"/>
        <w:left w:val="none" w:sz="0" w:space="0" w:color="auto"/>
        <w:bottom w:val="none" w:sz="0" w:space="0" w:color="auto"/>
        <w:right w:val="none" w:sz="0" w:space="0" w:color="auto"/>
      </w:divBdr>
    </w:div>
    <w:div w:id="2084141090">
      <w:bodyDiv w:val="1"/>
      <w:marLeft w:val="0"/>
      <w:marRight w:val="0"/>
      <w:marTop w:val="0"/>
      <w:marBottom w:val="0"/>
      <w:divBdr>
        <w:top w:val="none" w:sz="0" w:space="0" w:color="auto"/>
        <w:left w:val="none" w:sz="0" w:space="0" w:color="auto"/>
        <w:bottom w:val="none" w:sz="0" w:space="0" w:color="auto"/>
        <w:right w:val="none" w:sz="0" w:space="0" w:color="auto"/>
      </w:divBdr>
    </w:div>
    <w:div w:id="2084253116">
      <w:bodyDiv w:val="1"/>
      <w:marLeft w:val="0"/>
      <w:marRight w:val="0"/>
      <w:marTop w:val="0"/>
      <w:marBottom w:val="0"/>
      <w:divBdr>
        <w:top w:val="none" w:sz="0" w:space="0" w:color="auto"/>
        <w:left w:val="none" w:sz="0" w:space="0" w:color="auto"/>
        <w:bottom w:val="none" w:sz="0" w:space="0" w:color="auto"/>
        <w:right w:val="none" w:sz="0" w:space="0" w:color="auto"/>
      </w:divBdr>
    </w:div>
    <w:div w:id="2087681557">
      <w:bodyDiv w:val="1"/>
      <w:marLeft w:val="0"/>
      <w:marRight w:val="0"/>
      <w:marTop w:val="0"/>
      <w:marBottom w:val="0"/>
      <w:divBdr>
        <w:top w:val="none" w:sz="0" w:space="0" w:color="auto"/>
        <w:left w:val="none" w:sz="0" w:space="0" w:color="auto"/>
        <w:bottom w:val="none" w:sz="0" w:space="0" w:color="auto"/>
        <w:right w:val="none" w:sz="0" w:space="0" w:color="auto"/>
      </w:divBdr>
    </w:div>
    <w:div w:id="2088376697">
      <w:bodyDiv w:val="1"/>
      <w:marLeft w:val="0"/>
      <w:marRight w:val="0"/>
      <w:marTop w:val="0"/>
      <w:marBottom w:val="0"/>
      <w:divBdr>
        <w:top w:val="none" w:sz="0" w:space="0" w:color="auto"/>
        <w:left w:val="none" w:sz="0" w:space="0" w:color="auto"/>
        <w:bottom w:val="none" w:sz="0" w:space="0" w:color="auto"/>
        <w:right w:val="none" w:sz="0" w:space="0" w:color="auto"/>
      </w:divBdr>
    </w:div>
    <w:div w:id="2090812471">
      <w:bodyDiv w:val="1"/>
      <w:marLeft w:val="0"/>
      <w:marRight w:val="0"/>
      <w:marTop w:val="0"/>
      <w:marBottom w:val="0"/>
      <w:divBdr>
        <w:top w:val="none" w:sz="0" w:space="0" w:color="auto"/>
        <w:left w:val="none" w:sz="0" w:space="0" w:color="auto"/>
        <w:bottom w:val="none" w:sz="0" w:space="0" w:color="auto"/>
        <w:right w:val="none" w:sz="0" w:space="0" w:color="auto"/>
      </w:divBdr>
    </w:div>
    <w:div w:id="2095200257">
      <w:bodyDiv w:val="1"/>
      <w:marLeft w:val="0"/>
      <w:marRight w:val="0"/>
      <w:marTop w:val="0"/>
      <w:marBottom w:val="0"/>
      <w:divBdr>
        <w:top w:val="none" w:sz="0" w:space="0" w:color="auto"/>
        <w:left w:val="none" w:sz="0" w:space="0" w:color="auto"/>
        <w:bottom w:val="none" w:sz="0" w:space="0" w:color="auto"/>
        <w:right w:val="none" w:sz="0" w:space="0" w:color="auto"/>
      </w:divBdr>
    </w:div>
    <w:div w:id="2100641127">
      <w:bodyDiv w:val="1"/>
      <w:marLeft w:val="0"/>
      <w:marRight w:val="0"/>
      <w:marTop w:val="0"/>
      <w:marBottom w:val="0"/>
      <w:divBdr>
        <w:top w:val="none" w:sz="0" w:space="0" w:color="auto"/>
        <w:left w:val="none" w:sz="0" w:space="0" w:color="auto"/>
        <w:bottom w:val="none" w:sz="0" w:space="0" w:color="auto"/>
        <w:right w:val="none" w:sz="0" w:space="0" w:color="auto"/>
      </w:divBdr>
    </w:div>
    <w:div w:id="2106262558">
      <w:bodyDiv w:val="1"/>
      <w:marLeft w:val="0"/>
      <w:marRight w:val="0"/>
      <w:marTop w:val="0"/>
      <w:marBottom w:val="0"/>
      <w:divBdr>
        <w:top w:val="none" w:sz="0" w:space="0" w:color="auto"/>
        <w:left w:val="none" w:sz="0" w:space="0" w:color="auto"/>
        <w:bottom w:val="none" w:sz="0" w:space="0" w:color="auto"/>
        <w:right w:val="none" w:sz="0" w:space="0" w:color="auto"/>
      </w:divBdr>
    </w:div>
    <w:div w:id="2126999306">
      <w:bodyDiv w:val="1"/>
      <w:marLeft w:val="0"/>
      <w:marRight w:val="0"/>
      <w:marTop w:val="0"/>
      <w:marBottom w:val="0"/>
      <w:divBdr>
        <w:top w:val="none" w:sz="0" w:space="0" w:color="auto"/>
        <w:left w:val="none" w:sz="0" w:space="0" w:color="auto"/>
        <w:bottom w:val="none" w:sz="0" w:space="0" w:color="auto"/>
        <w:right w:val="none" w:sz="0" w:space="0" w:color="auto"/>
      </w:divBdr>
    </w:div>
    <w:div w:id="2129622646">
      <w:bodyDiv w:val="1"/>
      <w:marLeft w:val="0"/>
      <w:marRight w:val="0"/>
      <w:marTop w:val="0"/>
      <w:marBottom w:val="0"/>
      <w:divBdr>
        <w:top w:val="none" w:sz="0" w:space="0" w:color="auto"/>
        <w:left w:val="none" w:sz="0" w:space="0" w:color="auto"/>
        <w:bottom w:val="none" w:sz="0" w:space="0" w:color="auto"/>
        <w:right w:val="none" w:sz="0" w:space="0" w:color="auto"/>
      </w:divBdr>
    </w:div>
    <w:div w:id="2134052851">
      <w:bodyDiv w:val="1"/>
      <w:marLeft w:val="0"/>
      <w:marRight w:val="0"/>
      <w:marTop w:val="0"/>
      <w:marBottom w:val="0"/>
      <w:divBdr>
        <w:top w:val="none" w:sz="0" w:space="0" w:color="auto"/>
        <w:left w:val="none" w:sz="0" w:space="0" w:color="auto"/>
        <w:bottom w:val="none" w:sz="0" w:space="0" w:color="auto"/>
        <w:right w:val="none" w:sz="0" w:space="0" w:color="auto"/>
      </w:divBdr>
    </w:div>
    <w:div w:id="2140567317">
      <w:bodyDiv w:val="1"/>
      <w:marLeft w:val="0"/>
      <w:marRight w:val="0"/>
      <w:marTop w:val="0"/>
      <w:marBottom w:val="0"/>
      <w:divBdr>
        <w:top w:val="none" w:sz="0" w:space="0" w:color="auto"/>
        <w:left w:val="none" w:sz="0" w:space="0" w:color="auto"/>
        <w:bottom w:val="none" w:sz="0" w:space="0" w:color="auto"/>
        <w:right w:val="none" w:sz="0" w:space="0" w:color="auto"/>
      </w:divBdr>
    </w:div>
    <w:div w:id="21446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footer" Target="footer3.xml"/><Relationship Id="rId23" Type="http://schemas.openxmlformats.org/officeDocument/2006/relationships/image" Target="media/image6.emf"/><Relationship Id="rId24" Type="http://schemas.openxmlformats.org/officeDocument/2006/relationships/package" Target="embeddings/Microsoft_Visio-Zeichnung22.vsdx"/><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2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3.emf"/><Relationship Id="rId15" Type="http://schemas.openxmlformats.org/officeDocument/2006/relationships/package" Target="embeddings/Microsoft_Visio-Zeichnung11.vsdx"/><Relationship Id="rId16" Type="http://schemas.openxmlformats.org/officeDocument/2006/relationships/comments" Target="comments.xml"/><Relationship Id="rId17" Type="http://schemas.openxmlformats.org/officeDocument/2006/relationships/hyperlink" Target="http://de.wikipedia.org/w/index.php?title=Peter_Hart&amp;action=edit&amp;redlink=1" TargetMode="External"/><Relationship Id="rId18" Type="http://schemas.openxmlformats.org/officeDocument/2006/relationships/hyperlink" Target="http://de.wikipedia.org/w/index.php?title=Nils_J._Nilsson&amp;action=edit&amp;redlink=1" TargetMode="External"/><Relationship Id="rId19" Type="http://schemas.openxmlformats.org/officeDocument/2006/relationships/hyperlink" Target="http://de.wikipedia.org/w/index.php?title=Bertram_Raphael&amp;action=edit&amp;redlink=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de.wikipedia.org/wiki/Spezial:ISBN-Suche/02625811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01-Arbeit\00-Projekte\Dokumenten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1F4CDCC66242C0B84AA388E27495B2"/>
        <w:category>
          <w:name w:val="Allgemein"/>
          <w:gallery w:val="placeholder"/>
        </w:category>
        <w:types>
          <w:type w:val="bbPlcHdr"/>
        </w:types>
        <w:behaviors>
          <w:behavior w:val="content"/>
        </w:behaviors>
        <w:guid w:val="{AEBA6A8D-7D6E-4AFF-83A4-FE594014ED8A}"/>
      </w:docPartPr>
      <w:docPartBody>
        <w:p w:rsidR="002558A5" w:rsidRDefault="00DF1F9C">
          <w:pPr>
            <w:pStyle w:val="A41F4CDCC66242C0B84AA388E27495B2"/>
          </w:pPr>
          <w:r w:rsidRPr="00F741F8">
            <w:rPr>
              <w:rStyle w:val="Platzhaltertext"/>
            </w:rPr>
            <w:t>[Autor]</w:t>
          </w:r>
        </w:p>
      </w:docPartBody>
    </w:docPart>
    <w:docPart>
      <w:docPartPr>
        <w:name w:val="11E404B72CBB49CD81565701F9AB540D"/>
        <w:category>
          <w:name w:val="Allgemein"/>
          <w:gallery w:val="placeholder"/>
        </w:category>
        <w:types>
          <w:type w:val="bbPlcHdr"/>
        </w:types>
        <w:behaviors>
          <w:behavior w:val="content"/>
        </w:behaviors>
        <w:guid w:val="{C3B0A2BF-036C-4027-B004-D868D3B6D735}"/>
      </w:docPartPr>
      <w:docPartBody>
        <w:p w:rsidR="002558A5" w:rsidRDefault="00DF1F9C">
          <w:pPr>
            <w:pStyle w:val="11E404B72CBB49CD81565701F9AB540D"/>
          </w:pPr>
          <w:r w:rsidRPr="00F741F8">
            <w:rPr>
              <w:rStyle w:val="Platzhaltertext"/>
            </w:rPr>
            <w:t>[Veröffentlichungsdatum]</w:t>
          </w:r>
        </w:p>
      </w:docPartBody>
    </w:docPart>
    <w:docPart>
      <w:docPartPr>
        <w:name w:val="D8186F230F4C430CB4E09C35A418AC2F"/>
        <w:category>
          <w:name w:val="Allgemein"/>
          <w:gallery w:val="placeholder"/>
        </w:category>
        <w:types>
          <w:type w:val="bbPlcHdr"/>
        </w:types>
        <w:behaviors>
          <w:behavior w:val="content"/>
        </w:behaviors>
        <w:guid w:val="{6938D923-8AFF-4508-97B2-F8E2F2C75EBF}"/>
      </w:docPartPr>
      <w:docPartBody>
        <w:p w:rsidR="00CB1774" w:rsidRDefault="00CB1774" w:rsidP="00CB1774">
          <w:pPr>
            <w:pStyle w:val="D8186F230F4C430CB4E09C35A418AC2F"/>
          </w:pPr>
          <w:r>
            <w:rPr>
              <w:rFonts w:asciiTheme="majorHAnsi" w:eastAsiaTheme="majorEastAsia" w:hAnsiTheme="majorHAnsi" w:cstheme="majorBidi"/>
              <w:color w:val="365F91" w:themeColor="accent1" w:themeShade="BF"/>
              <w:sz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Liberation Serif">
    <w:altName w:val="MS Mincho"/>
    <w:charset w:val="80"/>
    <w:family w:val="roman"/>
    <w:pitch w:val="variable"/>
  </w:font>
  <w:font w:name="DejaVu Sans">
    <w:altName w:val="MS Mincho"/>
    <w:charset w:val="00"/>
    <w:family w:val="swiss"/>
    <w:pitch w:val="variable"/>
    <w:sig w:usb0="E7000EFF" w:usb1="5200FDFF" w:usb2="0A042021"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F9C"/>
    <w:rsid w:val="00036D02"/>
    <w:rsid w:val="000659A7"/>
    <w:rsid w:val="000765B6"/>
    <w:rsid w:val="000B484B"/>
    <w:rsid w:val="000D3A68"/>
    <w:rsid w:val="001061F0"/>
    <w:rsid w:val="001250B3"/>
    <w:rsid w:val="001849FF"/>
    <w:rsid w:val="002558A5"/>
    <w:rsid w:val="002A411A"/>
    <w:rsid w:val="002B60B7"/>
    <w:rsid w:val="002F38FF"/>
    <w:rsid w:val="00317A3D"/>
    <w:rsid w:val="003B2467"/>
    <w:rsid w:val="003B3472"/>
    <w:rsid w:val="003C2C0D"/>
    <w:rsid w:val="003E7DF3"/>
    <w:rsid w:val="004911CE"/>
    <w:rsid w:val="00492DE3"/>
    <w:rsid w:val="00562F8C"/>
    <w:rsid w:val="00583365"/>
    <w:rsid w:val="00586B74"/>
    <w:rsid w:val="00654C58"/>
    <w:rsid w:val="006A3D82"/>
    <w:rsid w:val="006E4745"/>
    <w:rsid w:val="00825ED1"/>
    <w:rsid w:val="008500E9"/>
    <w:rsid w:val="00935ED0"/>
    <w:rsid w:val="009F6135"/>
    <w:rsid w:val="00A3713E"/>
    <w:rsid w:val="00A57027"/>
    <w:rsid w:val="00A945E2"/>
    <w:rsid w:val="00AA45FD"/>
    <w:rsid w:val="00AE23A3"/>
    <w:rsid w:val="00B35944"/>
    <w:rsid w:val="00C27C83"/>
    <w:rsid w:val="00C400D2"/>
    <w:rsid w:val="00C4507C"/>
    <w:rsid w:val="00C7362B"/>
    <w:rsid w:val="00CB1774"/>
    <w:rsid w:val="00CE012F"/>
    <w:rsid w:val="00D70D1F"/>
    <w:rsid w:val="00D8706B"/>
    <w:rsid w:val="00DF1F9C"/>
    <w:rsid w:val="00E0626D"/>
    <w:rsid w:val="00E50DC4"/>
    <w:rsid w:val="00E516C7"/>
    <w:rsid w:val="00EA671F"/>
    <w:rsid w:val="00F12120"/>
    <w:rsid w:val="00F27B50"/>
    <w:rsid w:val="00F54DF4"/>
    <w:rsid w:val="00FE10D5"/>
    <w:rsid w:val="00FF0B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B1774"/>
    <w:rPr>
      <w:color w:val="808080"/>
    </w:rPr>
  </w:style>
  <w:style w:type="paragraph" w:customStyle="1" w:styleId="FF8AC00E91EE4BA8BC08EFB4B6444742">
    <w:name w:val="FF8AC00E91EE4BA8BC08EFB4B6444742"/>
  </w:style>
  <w:style w:type="paragraph" w:customStyle="1" w:styleId="A41F4CDCC66242C0B84AA388E27495B2">
    <w:name w:val="A41F4CDCC66242C0B84AA388E27495B2"/>
  </w:style>
  <w:style w:type="paragraph" w:customStyle="1" w:styleId="11E404B72CBB49CD81565701F9AB540D">
    <w:name w:val="11E404B72CBB49CD81565701F9AB540D"/>
  </w:style>
  <w:style w:type="paragraph" w:customStyle="1" w:styleId="1D32A2ACA4C2496493F80214F9604D15">
    <w:name w:val="1D32A2ACA4C2496493F80214F9604D15"/>
  </w:style>
  <w:style w:type="paragraph" w:customStyle="1" w:styleId="42E13B2F4EEA4F3BA4F8ADED36B9127E">
    <w:name w:val="42E13B2F4EEA4F3BA4F8ADED36B9127E"/>
    <w:rsid w:val="00DF1F9C"/>
  </w:style>
  <w:style w:type="paragraph" w:customStyle="1" w:styleId="0741687D9FA8458E989048D3D53F3002">
    <w:name w:val="0741687D9FA8458E989048D3D53F3002"/>
    <w:rsid w:val="00DF1F9C"/>
  </w:style>
  <w:style w:type="paragraph" w:customStyle="1" w:styleId="29C2C7FAFBE64F8E9EE793C81F70E696">
    <w:name w:val="29C2C7FAFBE64F8E9EE793C81F70E696"/>
    <w:rsid w:val="00DF1F9C"/>
  </w:style>
  <w:style w:type="paragraph" w:customStyle="1" w:styleId="F7D10265DD7F489EB8B9E566EC22F782">
    <w:name w:val="F7D10265DD7F489EB8B9E566EC22F782"/>
    <w:rsid w:val="00DF1F9C"/>
  </w:style>
  <w:style w:type="paragraph" w:customStyle="1" w:styleId="2225E173F503432AADF953AFE3B5360C">
    <w:name w:val="2225E173F503432AADF953AFE3B5360C"/>
    <w:rsid w:val="00DF1F9C"/>
  </w:style>
  <w:style w:type="paragraph" w:customStyle="1" w:styleId="5374F7D3B990440CB37E5D5423648387">
    <w:name w:val="5374F7D3B990440CB37E5D5423648387"/>
    <w:rsid w:val="00DF1F9C"/>
  </w:style>
  <w:style w:type="paragraph" w:customStyle="1" w:styleId="3AB7123EC72648CA8025753B2D7E6CB7">
    <w:name w:val="3AB7123EC72648CA8025753B2D7E6CB7"/>
    <w:rsid w:val="000B484B"/>
  </w:style>
  <w:style w:type="paragraph" w:customStyle="1" w:styleId="0891044F858F47BB85619727D0AED6FD">
    <w:name w:val="0891044F858F47BB85619727D0AED6FD"/>
    <w:rsid w:val="000B484B"/>
  </w:style>
  <w:style w:type="paragraph" w:customStyle="1" w:styleId="76953AC527F1495888A76C9F3A42179D">
    <w:name w:val="76953AC527F1495888A76C9F3A42179D"/>
    <w:rsid w:val="000B484B"/>
  </w:style>
  <w:style w:type="paragraph" w:customStyle="1" w:styleId="E7A2D2F45FD34043AA887C6B4C483F39">
    <w:name w:val="E7A2D2F45FD34043AA887C6B4C483F39"/>
    <w:rsid w:val="000B484B"/>
  </w:style>
  <w:style w:type="paragraph" w:customStyle="1" w:styleId="FBB0B0CCA0694F3283819929D0E676F9">
    <w:name w:val="FBB0B0CCA0694F3283819929D0E676F9"/>
    <w:rsid w:val="000B484B"/>
  </w:style>
  <w:style w:type="paragraph" w:customStyle="1" w:styleId="FD3167485B4E4882B4FB9334B5776AA3">
    <w:name w:val="FD3167485B4E4882B4FB9334B5776AA3"/>
    <w:rsid w:val="000B484B"/>
  </w:style>
  <w:style w:type="paragraph" w:customStyle="1" w:styleId="C5D61C87A1EB4DF98CFA0D7E8F8AD0A3">
    <w:name w:val="C5D61C87A1EB4DF98CFA0D7E8F8AD0A3"/>
    <w:rsid w:val="000B484B"/>
  </w:style>
  <w:style w:type="paragraph" w:customStyle="1" w:styleId="BCD72B99B6A64A8C9367232E800789D3">
    <w:name w:val="BCD72B99B6A64A8C9367232E800789D3"/>
    <w:rsid w:val="000B484B"/>
  </w:style>
  <w:style w:type="paragraph" w:customStyle="1" w:styleId="1790611AF2C64C65A5745FEC2CCD0170">
    <w:name w:val="1790611AF2C64C65A5745FEC2CCD0170"/>
    <w:rsid w:val="000B484B"/>
  </w:style>
  <w:style w:type="paragraph" w:customStyle="1" w:styleId="2675BA3EDB734AE7B8CC5A5089F6BB4E">
    <w:name w:val="2675BA3EDB734AE7B8CC5A5089F6BB4E"/>
    <w:rsid w:val="000B484B"/>
  </w:style>
  <w:style w:type="paragraph" w:customStyle="1" w:styleId="8FB8A0C4509D4B2495435785EC153F7D">
    <w:name w:val="8FB8A0C4509D4B2495435785EC153F7D"/>
    <w:rsid w:val="000B484B"/>
  </w:style>
  <w:style w:type="paragraph" w:customStyle="1" w:styleId="4A01AF5C614241B79E0DA7BF0B33D6FC">
    <w:name w:val="4A01AF5C614241B79E0DA7BF0B33D6FC"/>
    <w:rsid w:val="000B484B"/>
  </w:style>
  <w:style w:type="paragraph" w:customStyle="1" w:styleId="92F56B396F6849CCAA2A023D8F0272B8">
    <w:name w:val="92F56B396F6849CCAA2A023D8F0272B8"/>
    <w:rsid w:val="00A3713E"/>
  </w:style>
  <w:style w:type="paragraph" w:customStyle="1" w:styleId="B0FE05F94F014317A120E232100780A0">
    <w:name w:val="B0FE05F94F014317A120E232100780A0"/>
    <w:rsid w:val="00A3713E"/>
  </w:style>
  <w:style w:type="paragraph" w:customStyle="1" w:styleId="CEA31B1A35DF470A94788908C6AC08A1">
    <w:name w:val="CEA31B1A35DF470A94788908C6AC08A1"/>
    <w:rsid w:val="00A3713E"/>
  </w:style>
  <w:style w:type="paragraph" w:customStyle="1" w:styleId="040CB4FF9AD343B5AD60DEA8D096360E">
    <w:name w:val="040CB4FF9AD343B5AD60DEA8D096360E"/>
    <w:rsid w:val="00A3713E"/>
  </w:style>
  <w:style w:type="paragraph" w:customStyle="1" w:styleId="36F034E4F837448AB54A9544FC196251">
    <w:name w:val="36F034E4F837448AB54A9544FC196251"/>
    <w:rsid w:val="00A3713E"/>
  </w:style>
  <w:style w:type="paragraph" w:customStyle="1" w:styleId="CB18B3EF21D3415392E507BABFD6ECD8">
    <w:name w:val="CB18B3EF21D3415392E507BABFD6ECD8"/>
    <w:rsid w:val="00A3713E"/>
  </w:style>
  <w:style w:type="paragraph" w:customStyle="1" w:styleId="61F874E6B7574866A2FDA743AB0CC36F">
    <w:name w:val="61F874E6B7574866A2FDA743AB0CC36F"/>
    <w:rsid w:val="00A3713E"/>
  </w:style>
  <w:style w:type="paragraph" w:customStyle="1" w:styleId="A1C4F704BF314F5C853339F1588C159B">
    <w:name w:val="A1C4F704BF314F5C853339F1588C159B"/>
    <w:rsid w:val="00A3713E"/>
  </w:style>
  <w:style w:type="paragraph" w:customStyle="1" w:styleId="2AE8FDB736A5470AAEC5F77E411A9476">
    <w:name w:val="2AE8FDB736A5470AAEC5F77E411A9476"/>
    <w:rsid w:val="00A3713E"/>
  </w:style>
  <w:style w:type="paragraph" w:customStyle="1" w:styleId="2F00A81C1DA14DB2BE49A52356E416B9">
    <w:name w:val="2F00A81C1DA14DB2BE49A52356E416B9"/>
    <w:rsid w:val="00A3713E"/>
  </w:style>
  <w:style w:type="paragraph" w:customStyle="1" w:styleId="107419BEABAB401EA00A123406F5AE67">
    <w:name w:val="107419BEABAB401EA00A123406F5AE67"/>
    <w:rsid w:val="00A3713E"/>
  </w:style>
  <w:style w:type="paragraph" w:customStyle="1" w:styleId="057A720B66374AABA63C0323BD68E037">
    <w:name w:val="057A720B66374AABA63C0323BD68E037"/>
    <w:rsid w:val="00A3713E"/>
  </w:style>
  <w:style w:type="paragraph" w:customStyle="1" w:styleId="3CC176DA18954B5A8DA4722FDC997178">
    <w:name w:val="3CC176DA18954B5A8DA4722FDC997178"/>
    <w:rsid w:val="00CE012F"/>
  </w:style>
  <w:style w:type="paragraph" w:customStyle="1" w:styleId="D7E9B43C1A444E65AF1DA05C0363D77D">
    <w:name w:val="D7E9B43C1A444E65AF1DA05C0363D77D"/>
    <w:rsid w:val="00CE012F"/>
  </w:style>
  <w:style w:type="paragraph" w:customStyle="1" w:styleId="A7DCB06C4124462D9C565322B03AA74A">
    <w:name w:val="A7DCB06C4124462D9C565322B03AA74A"/>
    <w:rsid w:val="00CE012F"/>
  </w:style>
  <w:style w:type="paragraph" w:customStyle="1" w:styleId="9CC394AA88AD4E8A979F369D69D42649">
    <w:name w:val="9CC394AA88AD4E8A979F369D69D42649"/>
    <w:rsid w:val="00CE012F"/>
  </w:style>
  <w:style w:type="paragraph" w:customStyle="1" w:styleId="42E53DC2DA474069B247ECDC4AEEA1F4">
    <w:name w:val="42E53DC2DA474069B247ECDC4AEEA1F4"/>
    <w:rsid w:val="00CE012F"/>
  </w:style>
  <w:style w:type="paragraph" w:customStyle="1" w:styleId="984AE66CF3FE4BF1AF04662CCBD5F49D">
    <w:name w:val="984AE66CF3FE4BF1AF04662CCBD5F49D"/>
    <w:rsid w:val="00CE012F"/>
  </w:style>
  <w:style w:type="paragraph" w:customStyle="1" w:styleId="4856300FE9314E9DBC80DEF5F271EC3E">
    <w:name w:val="4856300FE9314E9DBC80DEF5F271EC3E"/>
    <w:rsid w:val="00CE012F"/>
  </w:style>
  <w:style w:type="paragraph" w:customStyle="1" w:styleId="189083C4CB4E4130BF355141D5D5B533">
    <w:name w:val="189083C4CB4E4130BF355141D5D5B533"/>
    <w:rsid w:val="00CE012F"/>
  </w:style>
  <w:style w:type="paragraph" w:customStyle="1" w:styleId="B4029C2927A5406BB8F30E7837AE7A64">
    <w:name w:val="B4029C2927A5406BB8F30E7837AE7A64"/>
    <w:rsid w:val="00CE012F"/>
  </w:style>
  <w:style w:type="paragraph" w:customStyle="1" w:styleId="D9ADE9EB31C14A8A969E8C397EE16C80">
    <w:name w:val="D9ADE9EB31C14A8A969E8C397EE16C80"/>
    <w:rsid w:val="00CE012F"/>
  </w:style>
  <w:style w:type="paragraph" w:customStyle="1" w:styleId="5B64939BAF10460C84B44AC8377A4035">
    <w:name w:val="5B64939BAF10460C84B44AC8377A4035"/>
    <w:rsid w:val="00CE012F"/>
  </w:style>
  <w:style w:type="paragraph" w:customStyle="1" w:styleId="A2A39B84D61949A890277C76CB3BD9CD">
    <w:name w:val="A2A39B84D61949A890277C76CB3BD9CD"/>
    <w:rsid w:val="00CE012F"/>
  </w:style>
  <w:style w:type="paragraph" w:customStyle="1" w:styleId="980557C9F9E145C687C710D94266AEFB">
    <w:name w:val="980557C9F9E145C687C710D94266AEFB"/>
    <w:rsid w:val="002F38FF"/>
  </w:style>
  <w:style w:type="paragraph" w:customStyle="1" w:styleId="150C06C9C06E42ADB60EF7E9E42C6560">
    <w:name w:val="150C06C9C06E42ADB60EF7E9E42C6560"/>
    <w:rsid w:val="002F38FF"/>
  </w:style>
  <w:style w:type="paragraph" w:customStyle="1" w:styleId="383302DCDC2C41BC9B5F40E22EAC6165">
    <w:name w:val="383302DCDC2C41BC9B5F40E22EAC6165"/>
    <w:rsid w:val="000765B6"/>
  </w:style>
  <w:style w:type="paragraph" w:customStyle="1" w:styleId="34AEA8D060A943C7B40827FBA0C9AF4A">
    <w:name w:val="34AEA8D060A943C7B40827FBA0C9AF4A"/>
    <w:rsid w:val="000765B6"/>
  </w:style>
  <w:style w:type="paragraph" w:customStyle="1" w:styleId="9E5579362EC244148456D962C8B03562">
    <w:name w:val="9E5579362EC244148456D962C8B03562"/>
    <w:rsid w:val="00583365"/>
  </w:style>
  <w:style w:type="paragraph" w:customStyle="1" w:styleId="C405761C20894286827536BD2EABE70E">
    <w:name w:val="C405761C20894286827536BD2EABE70E"/>
    <w:rsid w:val="00583365"/>
  </w:style>
  <w:style w:type="paragraph" w:customStyle="1" w:styleId="FB26AC0705A448B49742E66F9EDF06FF">
    <w:name w:val="FB26AC0705A448B49742E66F9EDF06FF"/>
    <w:rsid w:val="00583365"/>
  </w:style>
  <w:style w:type="paragraph" w:customStyle="1" w:styleId="8342FFB68F1546EDBC947FAC7D77825A">
    <w:name w:val="8342FFB68F1546EDBC947FAC7D77825A"/>
    <w:rsid w:val="00583365"/>
  </w:style>
  <w:style w:type="paragraph" w:customStyle="1" w:styleId="0C02D4DAE59342F9BD584A060A8884FB">
    <w:name w:val="0C02D4DAE59342F9BD584A060A8884FB"/>
    <w:rsid w:val="00F54DF4"/>
    <w:pPr>
      <w:spacing w:after="160" w:line="259" w:lineRule="auto"/>
    </w:pPr>
    <w:rPr>
      <w:kern w:val="2"/>
      <w14:ligatures w14:val="standard"/>
    </w:rPr>
  </w:style>
  <w:style w:type="paragraph" w:customStyle="1" w:styleId="53C0FE7ED8C740C587985289FD1E4E7C">
    <w:name w:val="53C0FE7ED8C740C587985289FD1E4E7C"/>
    <w:rsid w:val="00F54DF4"/>
    <w:pPr>
      <w:spacing w:after="160" w:line="259" w:lineRule="auto"/>
    </w:pPr>
    <w:rPr>
      <w:kern w:val="2"/>
      <w14:ligatures w14:val="standard"/>
    </w:rPr>
  </w:style>
  <w:style w:type="paragraph" w:customStyle="1" w:styleId="60CFEA69BCDB46658006C0285B495C39">
    <w:name w:val="60CFEA69BCDB46658006C0285B495C39"/>
    <w:rsid w:val="00F54DF4"/>
    <w:pPr>
      <w:spacing w:after="160" w:line="259" w:lineRule="auto"/>
    </w:pPr>
    <w:rPr>
      <w:kern w:val="2"/>
      <w14:ligatures w14:val="standard"/>
    </w:rPr>
  </w:style>
  <w:style w:type="paragraph" w:customStyle="1" w:styleId="A2FFB988C2DA4AA8AF05D9EDFEEC3918">
    <w:name w:val="A2FFB988C2DA4AA8AF05D9EDFEEC3918"/>
    <w:rsid w:val="00F54DF4"/>
    <w:pPr>
      <w:spacing w:after="160" w:line="259" w:lineRule="auto"/>
    </w:pPr>
    <w:rPr>
      <w:kern w:val="2"/>
      <w14:ligatures w14:val="standard"/>
    </w:rPr>
  </w:style>
  <w:style w:type="paragraph" w:customStyle="1" w:styleId="967D46B0F6694E198243537DC7AD5C4B">
    <w:name w:val="967D46B0F6694E198243537DC7AD5C4B"/>
    <w:rsid w:val="00F54DF4"/>
    <w:pPr>
      <w:spacing w:after="160" w:line="259" w:lineRule="auto"/>
    </w:pPr>
    <w:rPr>
      <w:kern w:val="2"/>
      <w14:ligatures w14:val="standard"/>
    </w:rPr>
  </w:style>
  <w:style w:type="paragraph" w:customStyle="1" w:styleId="4401D6CFEB0C47FF9424C44C29485559">
    <w:name w:val="4401D6CFEB0C47FF9424C44C29485559"/>
    <w:rsid w:val="00F54DF4"/>
    <w:pPr>
      <w:spacing w:after="160" w:line="259" w:lineRule="auto"/>
    </w:pPr>
    <w:rPr>
      <w:kern w:val="2"/>
      <w14:ligatures w14:val="standard"/>
    </w:rPr>
  </w:style>
  <w:style w:type="paragraph" w:customStyle="1" w:styleId="6DB613B2A32E40449AB41E7E11DEC67D">
    <w:name w:val="6DB613B2A32E40449AB41E7E11DEC67D"/>
    <w:rsid w:val="00B35944"/>
  </w:style>
  <w:style w:type="paragraph" w:customStyle="1" w:styleId="092CAA1D35C24BA0A8908A5BD878E547">
    <w:name w:val="092CAA1D35C24BA0A8908A5BD878E547"/>
    <w:rsid w:val="00B35944"/>
  </w:style>
  <w:style w:type="paragraph" w:customStyle="1" w:styleId="C78B28694AA045068EA78CCAB024A701">
    <w:name w:val="C78B28694AA045068EA78CCAB024A701"/>
    <w:rsid w:val="00B35944"/>
  </w:style>
  <w:style w:type="paragraph" w:customStyle="1" w:styleId="BD5011EB26294F788C761EE5065C6ADE">
    <w:name w:val="BD5011EB26294F788C761EE5065C6ADE"/>
    <w:rsid w:val="00B35944"/>
  </w:style>
  <w:style w:type="paragraph" w:customStyle="1" w:styleId="E626743268944F2885506DEEEE00D8BE">
    <w:name w:val="E626743268944F2885506DEEEE00D8BE"/>
    <w:rsid w:val="00B35944"/>
  </w:style>
  <w:style w:type="paragraph" w:customStyle="1" w:styleId="A0434DB923A447D1ADC18E6AA26BCC0A">
    <w:name w:val="A0434DB923A447D1ADC18E6AA26BCC0A"/>
    <w:rsid w:val="00B35944"/>
  </w:style>
  <w:style w:type="paragraph" w:customStyle="1" w:styleId="00926637AB814C49AA75F3C364F646A0">
    <w:name w:val="00926637AB814C49AA75F3C364F646A0"/>
    <w:rsid w:val="00825ED1"/>
    <w:pPr>
      <w:spacing w:after="160" w:line="259" w:lineRule="auto"/>
    </w:pPr>
    <w:rPr>
      <w:kern w:val="2"/>
      <w14:ligatures w14:val="standard"/>
    </w:rPr>
  </w:style>
  <w:style w:type="paragraph" w:customStyle="1" w:styleId="0440F5905DC145999193F38B9A6FBF59">
    <w:name w:val="0440F5905DC145999193F38B9A6FBF59"/>
    <w:rsid w:val="00825ED1"/>
    <w:pPr>
      <w:spacing w:after="160" w:line="259" w:lineRule="auto"/>
    </w:pPr>
    <w:rPr>
      <w:kern w:val="2"/>
      <w14:ligatures w14:val="standard"/>
    </w:rPr>
  </w:style>
  <w:style w:type="paragraph" w:customStyle="1" w:styleId="657DEA0A98CA405781DF8B31E4BEE2C3">
    <w:name w:val="657DEA0A98CA405781DF8B31E4BEE2C3"/>
    <w:rsid w:val="00825ED1"/>
    <w:pPr>
      <w:spacing w:after="160" w:line="259" w:lineRule="auto"/>
    </w:pPr>
    <w:rPr>
      <w:kern w:val="2"/>
      <w14:ligatures w14:val="standard"/>
    </w:rPr>
  </w:style>
  <w:style w:type="paragraph" w:customStyle="1" w:styleId="A8F1127F0A79404791C0390655866E55">
    <w:name w:val="A8F1127F0A79404791C0390655866E55"/>
    <w:rsid w:val="00825ED1"/>
    <w:pPr>
      <w:spacing w:after="160" w:line="259" w:lineRule="auto"/>
    </w:pPr>
    <w:rPr>
      <w:kern w:val="2"/>
      <w14:ligatures w14:val="standard"/>
    </w:rPr>
  </w:style>
  <w:style w:type="paragraph" w:customStyle="1" w:styleId="16472F56FDC146A1A84C1622CB2E5457">
    <w:name w:val="16472F56FDC146A1A84C1622CB2E5457"/>
    <w:rsid w:val="00825ED1"/>
    <w:pPr>
      <w:spacing w:after="160" w:line="259" w:lineRule="auto"/>
    </w:pPr>
    <w:rPr>
      <w:kern w:val="2"/>
      <w14:ligatures w14:val="standard"/>
    </w:rPr>
  </w:style>
  <w:style w:type="paragraph" w:customStyle="1" w:styleId="0DB96C43521D4A7AB941FB395A58F9E5">
    <w:name w:val="0DB96C43521D4A7AB941FB395A58F9E5"/>
    <w:rsid w:val="00825ED1"/>
    <w:pPr>
      <w:spacing w:after="160" w:line="259" w:lineRule="auto"/>
    </w:pPr>
    <w:rPr>
      <w:kern w:val="2"/>
      <w14:ligatures w14:val="standard"/>
    </w:rPr>
  </w:style>
  <w:style w:type="paragraph" w:customStyle="1" w:styleId="E9C25BCDAFAA4C7F897954C4561D3626">
    <w:name w:val="E9C25BCDAFAA4C7F897954C4561D3626"/>
    <w:rsid w:val="00825ED1"/>
    <w:pPr>
      <w:spacing w:after="160" w:line="259" w:lineRule="auto"/>
    </w:pPr>
    <w:rPr>
      <w:kern w:val="2"/>
      <w14:ligatures w14:val="standard"/>
    </w:rPr>
  </w:style>
  <w:style w:type="paragraph" w:customStyle="1" w:styleId="335D95E3A5B34582916209503BD9F14E">
    <w:name w:val="335D95E3A5B34582916209503BD9F14E"/>
    <w:rsid w:val="00825ED1"/>
    <w:pPr>
      <w:spacing w:after="160" w:line="259" w:lineRule="auto"/>
    </w:pPr>
    <w:rPr>
      <w:kern w:val="2"/>
      <w14:ligatures w14:val="standard"/>
    </w:rPr>
  </w:style>
  <w:style w:type="paragraph" w:customStyle="1" w:styleId="8A46862968CE416D964DDB1AFCA1959A">
    <w:name w:val="8A46862968CE416D964DDB1AFCA1959A"/>
    <w:rsid w:val="00825ED1"/>
    <w:pPr>
      <w:spacing w:after="160" w:line="259" w:lineRule="auto"/>
    </w:pPr>
    <w:rPr>
      <w:kern w:val="2"/>
      <w14:ligatures w14:val="standard"/>
    </w:rPr>
  </w:style>
  <w:style w:type="paragraph" w:customStyle="1" w:styleId="43C0705812104D8DA9B25D232DE883AF">
    <w:name w:val="43C0705812104D8DA9B25D232DE883AF"/>
    <w:rsid w:val="00825ED1"/>
    <w:pPr>
      <w:spacing w:after="160" w:line="259" w:lineRule="auto"/>
    </w:pPr>
    <w:rPr>
      <w:kern w:val="2"/>
      <w14:ligatures w14:val="standard"/>
    </w:rPr>
  </w:style>
  <w:style w:type="paragraph" w:customStyle="1" w:styleId="53EF344916F9406DB55C4F1AEF07C110">
    <w:name w:val="53EF344916F9406DB55C4F1AEF07C110"/>
    <w:rsid w:val="00825ED1"/>
    <w:pPr>
      <w:spacing w:after="160" w:line="259" w:lineRule="auto"/>
    </w:pPr>
    <w:rPr>
      <w:kern w:val="2"/>
      <w14:ligatures w14:val="standard"/>
    </w:rPr>
  </w:style>
  <w:style w:type="paragraph" w:customStyle="1" w:styleId="C1935E9D6B24445D836F89AB48306349">
    <w:name w:val="C1935E9D6B24445D836F89AB48306349"/>
    <w:rsid w:val="00825ED1"/>
    <w:pPr>
      <w:spacing w:after="160" w:line="259" w:lineRule="auto"/>
    </w:pPr>
    <w:rPr>
      <w:kern w:val="2"/>
      <w14:ligatures w14:val="standard"/>
    </w:rPr>
  </w:style>
  <w:style w:type="paragraph" w:customStyle="1" w:styleId="7B0A7F9E944B4BDDB54AA0A2436A47C7">
    <w:name w:val="7B0A7F9E944B4BDDB54AA0A2436A47C7"/>
    <w:rsid w:val="00825ED1"/>
    <w:pPr>
      <w:spacing w:after="160" w:line="259" w:lineRule="auto"/>
    </w:pPr>
    <w:rPr>
      <w:kern w:val="2"/>
      <w14:ligatures w14:val="standard"/>
    </w:rPr>
  </w:style>
  <w:style w:type="paragraph" w:customStyle="1" w:styleId="1867550034CB4CC7A3C8D97C08C0E11E">
    <w:name w:val="1867550034CB4CC7A3C8D97C08C0E11E"/>
    <w:rsid w:val="00825ED1"/>
    <w:pPr>
      <w:spacing w:after="160" w:line="259" w:lineRule="auto"/>
    </w:pPr>
    <w:rPr>
      <w:kern w:val="2"/>
      <w14:ligatures w14:val="standard"/>
    </w:rPr>
  </w:style>
  <w:style w:type="paragraph" w:customStyle="1" w:styleId="8BD4EA8CD66B463AA3FFDB88CEA14E91">
    <w:name w:val="8BD4EA8CD66B463AA3FFDB88CEA14E91"/>
    <w:rsid w:val="00825ED1"/>
    <w:pPr>
      <w:spacing w:after="160" w:line="259" w:lineRule="auto"/>
    </w:pPr>
    <w:rPr>
      <w:kern w:val="2"/>
      <w14:ligatures w14:val="standard"/>
    </w:rPr>
  </w:style>
  <w:style w:type="paragraph" w:customStyle="1" w:styleId="F6346E938A3046F387F534C854E63D73">
    <w:name w:val="F6346E938A3046F387F534C854E63D73"/>
    <w:rsid w:val="00825ED1"/>
    <w:pPr>
      <w:spacing w:after="160" w:line="259" w:lineRule="auto"/>
    </w:pPr>
    <w:rPr>
      <w:kern w:val="2"/>
      <w14:ligatures w14:val="standard"/>
    </w:rPr>
  </w:style>
  <w:style w:type="paragraph" w:customStyle="1" w:styleId="3CB509A10BFF4FAF815511C6E18CDC2C">
    <w:name w:val="3CB509A10BFF4FAF815511C6E18CDC2C"/>
    <w:rsid w:val="00825ED1"/>
    <w:pPr>
      <w:spacing w:after="160" w:line="259" w:lineRule="auto"/>
    </w:pPr>
    <w:rPr>
      <w:kern w:val="2"/>
      <w14:ligatures w14:val="standard"/>
    </w:rPr>
  </w:style>
  <w:style w:type="paragraph" w:customStyle="1" w:styleId="5FD96D0BDD6249D094D81992B52F7C35">
    <w:name w:val="5FD96D0BDD6249D094D81992B52F7C35"/>
    <w:rsid w:val="00825ED1"/>
    <w:pPr>
      <w:spacing w:after="160" w:line="259" w:lineRule="auto"/>
    </w:pPr>
    <w:rPr>
      <w:kern w:val="2"/>
      <w14:ligatures w14:val="standard"/>
    </w:rPr>
  </w:style>
  <w:style w:type="paragraph" w:customStyle="1" w:styleId="2CDA9BBFEA464EEF962B2A83DE1918F9">
    <w:name w:val="2CDA9BBFEA464EEF962B2A83DE1918F9"/>
    <w:rsid w:val="00825ED1"/>
    <w:pPr>
      <w:spacing w:after="160" w:line="259" w:lineRule="auto"/>
    </w:pPr>
    <w:rPr>
      <w:kern w:val="2"/>
      <w14:ligatures w14:val="standard"/>
    </w:rPr>
  </w:style>
  <w:style w:type="paragraph" w:customStyle="1" w:styleId="EF1F489630FF41D68010F94AE7C53D6F">
    <w:name w:val="EF1F489630FF41D68010F94AE7C53D6F"/>
    <w:rsid w:val="00825ED1"/>
    <w:pPr>
      <w:spacing w:after="160" w:line="259" w:lineRule="auto"/>
    </w:pPr>
    <w:rPr>
      <w:kern w:val="2"/>
      <w14:ligatures w14:val="standard"/>
    </w:rPr>
  </w:style>
  <w:style w:type="paragraph" w:customStyle="1" w:styleId="AAE3DD71DC0042F49AAC0C05FCB43824">
    <w:name w:val="AAE3DD71DC0042F49AAC0C05FCB43824"/>
    <w:rsid w:val="00825ED1"/>
    <w:pPr>
      <w:spacing w:after="160" w:line="259" w:lineRule="auto"/>
    </w:pPr>
    <w:rPr>
      <w:kern w:val="2"/>
      <w14:ligatures w14:val="standard"/>
    </w:rPr>
  </w:style>
  <w:style w:type="paragraph" w:customStyle="1" w:styleId="80612D527578483E821B2AA2CFEED353">
    <w:name w:val="80612D527578483E821B2AA2CFEED353"/>
    <w:rsid w:val="00825ED1"/>
    <w:pPr>
      <w:spacing w:after="160" w:line="259" w:lineRule="auto"/>
    </w:pPr>
    <w:rPr>
      <w:kern w:val="2"/>
      <w14:ligatures w14:val="standard"/>
    </w:rPr>
  </w:style>
  <w:style w:type="paragraph" w:customStyle="1" w:styleId="3180F98BB1DF4C3EB0BF8C345F9CBF7C">
    <w:name w:val="3180F98BB1DF4C3EB0BF8C345F9CBF7C"/>
    <w:rsid w:val="00825ED1"/>
    <w:pPr>
      <w:spacing w:after="160" w:line="259" w:lineRule="auto"/>
    </w:pPr>
    <w:rPr>
      <w:kern w:val="2"/>
      <w14:ligatures w14:val="standard"/>
    </w:rPr>
  </w:style>
  <w:style w:type="paragraph" w:customStyle="1" w:styleId="3A1359E53A44400483F73CCA90303C1F">
    <w:name w:val="3A1359E53A44400483F73CCA90303C1F"/>
    <w:rsid w:val="00825ED1"/>
    <w:pPr>
      <w:spacing w:after="160" w:line="259" w:lineRule="auto"/>
    </w:pPr>
    <w:rPr>
      <w:kern w:val="2"/>
      <w14:ligatures w14:val="standard"/>
    </w:rPr>
  </w:style>
  <w:style w:type="paragraph" w:customStyle="1" w:styleId="EEAD1CBFE022461EA230B771837F6255">
    <w:name w:val="EEAD1CBFE022461EA230B771837F6255"/>
    <w:rsid w:val="00825ED1"/>
    <w:pPr>
      <w:spacing w:after="160" w:line="259" w:lineRule="auto"/>
    </w:pPr>
    <w:rPr>
      <w:kern w:val="2"/>
      <w14:ligatures w14:val="standard"/>
    </w:rPr>
  </w:style>
  <w:style w:type="paragraph" w:customStyle="1" w:styleId="240487C62CDB4F5CB1E4EA205CD8876A">
    <w:name w:val="240487C62CDB4F5CB1E4EA205CD8876A"/>
    <w:rsid w:val="00825ED1"/>
    <w:pPr>
      <w:spacing w:after="160" w:line="259" w:lineRule="auto"/>
    </w:pPr>
    <w:rPr>
      <w:kern w:val="2"/>
      <w14:ligatures w14:val="standard"/>
    </w:rPr>
  </w:style>
  <w:style w:type="paragraph" w:customStyle="1" w:styleId="E45B7C903BB0462B86FB187BDB7F56CC">
    <w:name w:val="E45B7C903BB0462B86FB187BDB7F56CC"/>
    <w:rsid w:val="00825ED1"/>
    <w:pPr>
      <w:spacing w:after="160" w:line="259" w:lineRule="auto"/>
    </w:pPr>
    <w:rPr>
      <w:kern w:val="2"/>
      <w14:ligatures w14:val="standard"/>
    </w:rPr>
  </w:style>
  <w:style w:type="paragraph" w:customStyle="1" w:styleId="D9612735F6A74932BC642D9181263324">
    <w:name w:val="D9612735F6A74932BC642D9181263324"/>
    <w:rsid w:val="00825ED1"/>
    <w:pPr>
      <w:spacing w:after="160" w:line="259" w:lineRule="auto"/>
    </w:pPr>
    <w:rPr>
      <w:kern w:val="2"/>
      <w14:ligatures w14:val="standard"/>
    </w:rPr>
  </w:style>
  <w:style w:type="paragraph" w:customStyle="1" w:styleId="51614C9F6128404D9B87B25FC49CA56E">
    <w:name w:val="51614C9F6128404D9B87B25FC49CA56E"/>
    <w:rsid w:val="00825ED1"/>
    <w:pPr>
      <w:spacing w:after="160" w:line="259" w:lineRule="auto"/>
    </w:pPr>
    <w:rPr>
      <w:kern w:val="2"/>
      <w14:ligatures w14:val="standard"/>
    </w:rPr>
  </w:style>
  <w:style w:type="paragraph" w:customStyle="1" w:styleId="E53BDB0B941A47D2A3E2C19EC88F860A">
    <w:name w:val="E53BDB0B941A47D2A3E2C19EC88F860A"/>
    <w:rsid w:val="00825ED1"/>
    <w:pPr>
      <w:spacing w:after="160" w:line="259" w:lineRule="auto"/>
    </w:pPr>
    <w:rPr>
      <w:kern w:val="2"/>
      <w14:ligatures w14:val="standard"/>
    </w:rPr>
  </w:style>
  <w:style w:type="paragraph" w:customStyle="1" w:styleId="8D3DFBDA0160446DA429A9808576154B">
    <w:name w:val="8D3DFBDA0160446DA429A9808576154B"/>
    <w:rsid w:val="00825ED1"/>
    <w:pPr>
      <w:spacing w:after="160" w:line="259" w:lineRule="auto"/>
    </w:pPr>
    <w:rPr>
      <w:kern w:val="2"/>
      <w14:ligatures w14:val="standard"/>
    </w:rPr>
  </w:style>
  <w:style w:type="paragraph" w:customStyle="1" w:styleId="50942086AB7D4FF59743C6252A55CA97">
    <w:name w:val="50942086AB7D4FF59743C6252A55CA97"/>
    <w:rsid w:val="00825ED1"/>
    <w:pPr>
      <w:spacing w:after="160" w:line="259" w:lineRule="auto"/>
    </w:pPr>
    <w:rPr>
      <w:kern w:val="2"/>
      <w14:ligatures w14:val="standard"/>
    </w:rPr>
  </w:style>
  <w:style w:type="paragraph" w:customStyle="1" w:styleId="D2725DF8F3654481830C9B4B3B93BBE1">
    <w:name w:val="D2725DF8F3654481830C9B4B3B93BBE1"/>
    <w:rsid w:val="00825ED1"/>
    <w:pPr>
      <w:spacing w:after="160" w:line="259" w:lineRule="auto"/>
    </w:pPr>
    <w:rPr>
      <w:kern w:val="2"/>
      <w14:ligatures w14:val="standard"/>
    </w:rPr>
  </w:style>
  <w:style w:type="paragraph" w:customStyle="1" w:styleId="19C3831DEFAE429F9048584FC642EACD">
    <w:name w:val="19C3831DEFAE429F9048584FC642EACD"/>
    <w:rsid w:val="00825ED1"/>
    <w:pPr>
      <w:spacing w:after="160" w:line="259" w:lineRule="auto"/>
    </w:pPr>
    <w:rPr>
      <w:kern w:val="2"/>
      <w14:ligatures w14:val="standard"/>
    </w:rPr>
  </w:style>
  <w:style w:type="paragraph" w:customStyle="1" w:styleId="DFCF25FD707A458D81CC343F8E86E4DE">
    <w:name w:val="DFCF25FD707A458D81CC343F8E86E4DE"/>
    <w:rsid w:val="00825ED1"/>
    <w:pPr>
      <w:spacing w:after="160" w:line="259" w:lineRule="auto"/>
    </w:pPr>
    <w:rPr>
      <w:kern w:val="2"/>
      <w14:ligatures w14:val="standard"/>
    </w:rPr>
  </w:style>
  <w:style w:type="paragraph" w:customStyle="1" w:styleId="412FE62A8BBF4F77A66B02AE637B45F2">
    <w:name w:val="412FE62A8BBF4F77A66B02AE637B45F2"/>
    <w:rsid w:val="00825ED1"/>
    <w:pPr>
      <w:spacing w:after="160" w:line="259" w:lineRule="auto"/>
    </w:pPr>
    <w:rPr>
      <w:kern w:val="2"/>
      <w14:ligatures w14:val="standard"/>
    </w:rPr>
  </w:style>
  <w:style w:type="paragraph" w:customStyle="1" w:styleId="BA081E3A95C441F89EF4EAC5C1D2464B">
    <w:name w:val="BA081E3A95C441F89EF4EAC5C1D2464B"/>
    <w:rsid w:val="00825ED1"/>
    <w:pPr>
      <w:spacing w:after="160" w:line="259" w:lineRule="auto"/>
    </w:pPr>
    <w:rPr>
      <w:kern w:val="2"/>
      <w14:ligatures w14:val="standard"/>
    </w:rPr>
  </w:style>
  <w:style w:type="paragraph" w:customStyle="1" w:styleId="A6CDC9AA66BA4D3B9ECC76565A56113D">
    <w:name w:val="A6CDC9AA66BA4D3B9ECC76565A56113D"/>
    <w:rsid w:val="00825ED1"/>
    <w:pPr>
      <w:spacing w:after="160" w:line="259" w:lineRule="auto"/>
    </w:pPr>
    <w:rPr>
      <w:kern w:val="2"/>
      <w14:ligatures w14:val="standard"/>
    </w:rPr>
  </w:style>
  <w:style w:type="paragraph" w:customStyle="1" w:styleId="066BCD4A675F48D3B8C7EB4132981AD1">
    <w:name w:val="066BCD4A675F48D3B8C7EB4132981AD1"/>
    <w:rsid w:val="00825ED1"/>
    <w:pPr>
      <w:spacing w:after="160" w:line="259" w:lineRule="auto"/>
    </w:pPr>
    <w:rPr>
      <w:kern w:val="2"/>
      <w14:ligatures w14:val="standard"/>
    </w:rPr>
  </w:style>
  <w:style w:type="paragraph" w:customStyle="1" w:styleId="E1FC5A7D2AE54E4E96733CACA2FF3C20">
    <w:name w:val="E1FC5A7D2AE54E4E96733CACA2FF3C20"/>
    <w:rsid w:val="00825ED1"/>
    <w:pPr>
      <w:spacing w:after="160" w:line="259" w:lineRule="auto"/>
    </w:pPr>
    <w:rPr>
      <w:kern w:val="2"/>
      <w14:ligatures w14:val="standard"/>
    </w:rPr>
  </w:style>
  <w:style w:type="paragraph" w:customStyle="1" w:styleId="7EA6889177BF4F5A93FCDB8EFC1F96EF">
    <w:name w:val="7EA6889177BF4F5A93FCDB8EFC1F96EF"/>
    <w:rsid w:val="00825ED1"/>
    <w:pPr>
      <w:spacing w:after="160" w:line="259" w:lineRule="auto"/>
    </w:pPr>
    <w:rPr>
      <w:kern w:val="2"/>
      <w14:ligatures w14:val="standard"/>
    </w:rPr>
  </w:style>
  <w:style w:type="paragraph" w:customStyle="1" w:styleId="BD80B53E05724900B1B64EF3C053C3EC">
    <w:name w:val="BD80B53E05724900B1B64EF3C053C3EC"/>
    <w:rsid w:val="00825ED1"/>
    <w:pPr>
      <w:spacing w:after="160" w:line="259" w:lineRule="auto"/>
    </w:pPr>
    <w:rPr>
      <w:kern w:val="2"/>
      <w14:ligatures w14:val="standard"/>
    </w:rPr>
  </w:style>
  <w:style w:type="paragraph" w:customStyle="1" w:styleId="9BD7FAE5DEB04ABA83033311A0CFF415">
    <w:name w:val="9BD7FAE5DEB04ABA83033311A0CFF415"/>
    <w:rsid w:val="00825ED1"/>
    <w:pPr>
      <w:spacing w:after="160" w:line="259" w:lineRule="auto"/>
    </w:pPr>
    <w:rPr>
      <w:kern w:val="2"/>
      <w14:ligatures w14:val="standard"/>
    </w:rPr>
  </w:style>
  <w:style w:type="paragraph" w:customStyle="1" w:styleId="C9B542A3FD134F11969F70381CC54EA7">
    <w:name w:val="C9B542A3FD134F11969F70381CC54EA7"/>
    <w:rsid w:val="00825ED1"/>
    <w:pPr>
      <w:spacing w:after="160" w:line="259" w:lineRule="auto"/>
    </w:pPr>
    <w:rPr>
      <w:kern w:val="2"/>
      <w14:ligatures w14:val="standard"/>
    </w:rPr>
  </w:style>
  <w:style w:type="paragraph" w:customStyle="1" w:styleId="0EE75912BCC8434B9217411E92E1DCD9">
    <w:name w:val="0EE75912BCC8434B9217411E92E1DCD9"/>
    <w:rsid w:val="00825ED1"/>
    <w:pPr>
      <w:spacing w:after="160" w:line="259" w:lineRule="auto"/>
    </w:pPr>
    <w:rPr>
      <w:kern w:val="2"/>
      <w14:ligatures w14:val="standard"/>
    </w:rPr>
  </w:style>
  <w:style w:type="paragraph" w:customStyle="1" w:styleId="CBAB617FA1E14DE494A4DAA970F575E6">
    <w:name w:val="CBAB617FA1E14DE494A4DAA970F575E6"/>
    <w:rsid w:val="00825ED1"/>
    <w:pPr>
      <w:spacing w:after="160" w:line="259" w:lineRule="auto"/>
    </w:pPr>
    <w:rPr>
      <w:kern w:val="2"/>
      <w14:ligatures w14:val="standard"/>
    </w:rPr>
  </w:style>
  <w:style w:type="paragraph" w:customStyle="1" w:styleId="39BDE2C7617A44A6A20854779E2800E0">
    <w:name w:val="39BDE2C7617A44A6A20854779E2800E0"/>
    <w:rsid w:val="00825ED1"/>
    <w:pPr>
      <w:spacing w:after="160" w:line="259" w:lineRule="auto"/>
    </w:pPr>
    <w:rPr>
      <w:kern w:val="2"/>
      <w14:ligatures w14:val="standard"/>
    </w:rPr>
  </w:style>
  <w:style w:type="paragraph" w:customStyle="1" w:styleId="D77821B7F3E34C1194F213E82C8390FB">
    <w:name w:val="D77821B7F3E34C1194F213E82C8390FB"/>
    <w:rsid w:val="00825ED1"/>
    <w:pPr>
      <w:spacing w:after="160" w:line="259" w:lineRule="auto"/>
    </w:pPr>
    <w:rPr>
      <w:kern w:val="2"/>
      <w14:ligatures w14:val="standard"/>
    </w:rPr>
  </w:style>
  <w:style w:type="paragraph" w:customStyle="1" w:styleId="963C887CE81B4CF0A2984CA1521FCB82">
    <w:name w:val="963C887CE81B4CF0A2984CA1521FCB82"/>
    <w:rsid w:val="00825ED1"/>
    <w:pPr>
      <w:spacing w:after="160" w:line="259" w:lineRule="auto"/>
    </w:pPr>
    <w:rPr>
      <w:kern w:val="2"/>
      <w14:ligatures w14:val="standard"/>
    </w:rPr>
  </w:style>
  <w:style w:type="paragraph" w:customStyle="1" w:styleId="6DAB9B899E6C4EF7A6F40D56D8F4C39F">
    <w:name w:val="6DAB9B899E6C4EF7A6F40D56D8F4C39F"/>
    <w:rsid w:val="00825ED1"/>
    <w:pPr>
      <w:spacing w:after="160" w:line="259" w:lineRule="auto"/>
    </w:pPr>
    <w:rPr>
      <w:kern w:val="2"/>
      <w14:ligatures w14:val="standard"/>
    </w:rPr>
  </w:style>
  <w:style w:type="paragraph" w:customStyle="1" w:styleId="A0E5CC41178141B98C24804D41FA076B">
    <w:name w:val="A0E5CC41178141B98C24804D41FA076B"/>
    <w:rsid w:val="00825ED1"/>
    <w:pPr>
      <w:spacing w:after="160" w:line="259" w:lineRule="auto"/>
    </w:pPr>
    <w:rPr>
      <w:kern w:val="2"/>
      <w14:ligatures w14:val="standard"/>
    </w:rPr>
  </w:style>
  <w:style w:type="paragraph" w:customStyle="1" w:styleId="75C8E02B83C442C5BE087614AB9F9D61">
    <w:name w:val="75C8E02B83C442C5BE087614AB9F9D61"/>
    <w:rsid w:val="00825ED1"/>
    <w:pPr>
      <w:spacing w:after="160" w:line="259" w:lineRule="auto"/>
    </w:pPr>
    <w:rPr>
      <w:kern w:val="2"/>
      <w14:ligatures w14:val="standard"/>
    </w:rPr>
  </w:style>
  <w:style w:type="paragraph" w:customStyle="1" w:styleId="F7B8EA20025A43468BA6B2C3E1F2AAF4">
    <w:name w:val="F7B8EA20025A43468BA6B2C3E1F2AAF4"/>
    <w:rsid w:val="00825ED1"/>
    <w:pPr>
      <w:spacing w:after="160" w:line="259" w:lineRule="auto"/>
    </w:pPr>
    <w:rPr>
      <w:kern w:val="2"/>
      <w14:ligatures w14:val="standard"/>
    </w:rPr>
  </w:style>
  <w:style w:type="paragraph" w:customStyle="1" w:styleId="3F8FB7AD591448649B766543FD427844">
    <w:name w:val="3F8FB7AD591448649B766543FD427844"/>
    <w:rsid w:val="00C4507C"/>
    <w:pPr>
      <w:spacing w:after="160" w:line="259" w:lineRule="auto"/>
    </w:pPr>
    <w:rPr>
      <w:kern w:val="2"/>
      <w14:ligatures w14:val="standard"/>
    </w:rPr>
  </w:style>
  <w:style w:type="paragraph" w:customStyle="1" w:styleId="BDD53B6912D74527B366C05947A772E3">
    <w:name w:val="BDD53B6912D74527B366C05947A772E3"/>
    <w:rsid w:val="00C4507C"/>
    <w:pPr>
      <w:spacing w:after="160" w:line="259" w:lineRule="auto"/>
    </w:pPr>
    <w:rPr>
      <w:kern w:val="2"/>
      <w14:ligatures w14:val="standard"/>
    </w:rPr>
  </w:style>
  <w:style w:type="paragraph" w:customStyle="1" w:styleId="543B11CE99E94F1586B5E073664A8793">
    <w:name w:val="543B11CE99E94F1586B5E073664A8793"/>
    <w:rsid w:val="00C4507C"/>
    <w:pPr>
      <w:spacing w:after="160" w:line="259" w:lineRule="auto"/>
    </w:pPr>
    <w:rPr>
      <w:kern w:val="2"/>
      <w14:ligatures w14:val="standard"/>
    </w:rPr>
  </w:style>
  <w:style w:type="paragraph" w:customStyle="1" w:styleId="E7DF9A1316864048BF090730DAA26C13">
    <w:name w:val="E7DF9A1316864048BF090730DAA26C13"/>
    <w:rsid w:val="00C4507C"/>
    <w:pPr>
      <w:spacing w:after="160" w:line="259" w:lineRule="auto"/>
    </w:pPr>
    <w:rPr>
      <w:kern w:val="2"/>
      <w14:ligatures w14:val="standard"/>
    </w:rPr>
  </w:style>
  <w:style w:type="paragraph" w:customStyle="1" w:styleId="90F39788BEBD4D229158C7011048141F">
    <w:name w:val="90F39788BEBD4D229158C7011048141F"/>
    <w:rsid w:val="00C4507C"/>
    <w:pPr>
      <w:spacing w:after="160" w:line="259" w:lineRule="auto"/>
    </w:pPr>
    <w:rPr>
      <w:kern w:val="2"/>
      <w14:ligatures w14:val="standard"/>
    </w:rPr>
  </w:style>
  <w:style w:type="paragraph" w:customStyle="1" w:styleId="00ADF6AC30E4400881632168E4882F55">
    <w:name w:val="00ADF6AC30E4400881632168E4882F55"/>
    <w:rsid w:val="00C4507C"/>
    <w:pPr>
      <w:spacing w:after="160" w:line="259" w:lineRule="auto"/>
    </w:pPr>
    <w:rPr>
      <w:kern w:val="2"/>
      <w14:ligatures w14:val="standard"/>
    </w:rPr>
  </w:style>
  <w:style w:type="paragraph" w:customStyle="1" w:styleId="126D1EB1369046469E371565280DA13C">
    <w:name w:val="126D1EB1369046469E371565280DA13C"/>
    <w:rsid w:val="00A57027"/>
    <w:pPr>
      <w:spacing w:after="160" w:line="259" w:lineRule="auto"/>
    </w:pPr>
    <w:rPr>
      <w:kern w:val="2"/>
      <w14:ligatures w14:val="standard"/>
    </w:rPr>
  </w:style>
  <w:style w:type="paragraph" w:customStyle="1" w:styleId="79A04ED746B34172A45A87E60CD68320">
    <w:name w:val="79A04ED746B34172A45A87E60CD68320"/>
    <w:rsid w:val="00A57027"/>
    <w:pPr>
      <w:spacing w:after="160" w:line="259" w:lineRule="auto"/>
    </w:pPr>
    <w:rPr>
      <w:kern w:val="2"/>
      <w14:ligatures w14:val="standard"/>
    </w:rPr>
  </w:style>
  <w:style w:type="paragraph" w:customStyle="1" w:styleId="9AB50C478F24499A89D9B6B98C624E81">
    <w:name w:val="9AB50C478F24499A89D9B6B98C624E81"/>
    <w:rsid w:val="00A57027"/>
    <w:pPr>
      <w:spacing w:after="160" w:line="259" w:lineRule="auto"/>
    </w:pPr>
    <w:rPr>
      <w:kern w:val="2"/>
      <w14:ligatures w14:val="standard"/>
    </w:rPr>
  </w:style>
  <w:style w:type="paragraph" w:customStyle="1" w:styleId="75958FACC9204EEB9506143C8E003F1E">
    <w:name w:val="75958FACC9204EEB9506143C8E003F1E"/>
    <w:rsid w:val="00A57027"/>
    <w:pPr>
      <w:spacing w:after="160" w:line="259" w:lineRule="auto"/>
    </w:pPr>
    <w:rPr>
      <w:kern w:val="2"/>
      <w14:ligatures w14:val="standard"/>
    </w:rPr>
  </w:style>
  <w:style w:type="paragraph" w:customStyle="1" w:styleId="AD1AF404357443B08FFA6564EF7B650E">
    <w:name w:val="AD1AF404357443B08FFA6564EF7B650E"/>
    <w:rsid w:val="00A57027"/>
    <w:pPr>
      <w:spacing w:after="160" w:line="259" w:lineRule="auto"/>
    </w:pPr>
    <w:rPr>
      <w:kern w:val="2"/>
      <w14:ligatures w14:val="standard"/>
    </w:rPr>
  </w:style>
  <w:style w:type="paragraph" w:customStyle="1" w:styleId="DCCF70A5887842BA9E19E71898405DF9">
    <w:name w:val="DCCF70A5887842BA9E19E71898405DF9"/>
    <w:rsid w:val="00A57027"/>
    <w:pPr>
      <w:spacing w:after="160" w:line="259" w:lineRule="auto"/>
    </w:pPr>
    <w:rPr>
      <w:kern w:val="2"/>
      <w14:ligatures w14:val="standard"/>
    </w:rPr>
  </w:style>
  <w:style w:type="paragraph" w:customStyle="1" w:styleId="A9119E57C9684819A86BFC50E85F1B20">
    <w:name w:val="A9119E57C9684819A86BFC50E85F1B20"/>
    <w:rsid w:val="00A57027"/>
    <w:pPr>
      <w:spacing w:after="160" w:line="259" w:lineRule="auto"/>
    </w:pPr>
    <w:rPr>
      <w:kern w:val="2"/>
      <w14:ligatures w14:val="standard"/>
    </w:rPr>
  </w:style>
  <w:style w:type="paragraph" w:customStyle="1" w:styleId="275CC7FC07604A2785739DD8A7D11428">
    <w:name w:val="275CC7FC07604A2785739DD8A7D11428"/>
    <w:rsid w:val="00A57027"/>
    <w:pPr>
      <w:spacing w:after="160" w:line="259" w:lineRule="auto"/>
    </w:pPr>
    <w:rPr>
      <w:kern w:val="2"/>
      <w14:ligatures w14:val="standard"/>
    </w:rPr>
  </w:style>
  <w:style w:type="paragraph" w:customStyle="1" w:styleId="9C9C66C0B36D433E9292D2DF2CDA6AA6">
    <w:name w:val="9C9C66C0B36D433E9292D2DF2CDA6AA6"/>
    <w:rsid w:val="00A57027"/>
    <w:pPr>
      <w:spacing w:after="160" w:line="259" w:lineRule="auto"/>
    </w:pPr>
    <w:rPr>
      <w:kern w:val="2"/>
      <w14:ligatures w14:val="standard"/>
    </w:rPr>
  </w:style>
  <w:style w:type="paragraph" w:customStyle="1" w:styleId="2B621E669945424CA503B85E3465E865">
    <w:name w:val="2B621E669945424CA503B85E3465E865"/>
    <w:rsid w:val="003E7DF3"/>
    <w:pPr>
      <w:spacing w:after="160" w:line="259" w:lineRule="auto"/>
    </w:pPr>
    <w:rPr>
      <w:kern w:val="2"/>
      <w14:ligatures w14:val="standard"/>
    </w:rPr>
  </w:style>
  <w:style w:type="paragraph" w:customStyle="1" w:styleId="F2FBE5BFB58C4E0490594DBC447D9F48">
    <w:name w:val="F2FBE5BFB58C4E0490594DBC447D9F48"/>
    <w:rsid w:val="003E7DF3"/>
    <w:pPr>
      <w:spacing w:after="160" w:line="259" w:lineRule="auto"/>
    </w:pPr>
    <w:rPr>
      <w:kern w:val="2"/>
      <w14:ligatures w14:val="standard"/>
    </w:rPr>
  </w:style>
  <w:style w:type="paragraph" w:customStyle="1" w:styleId="AAC22336CBBC4A0CBA9E6CF327AEF8BC">
    <w:name w:val="AAC22336CBBC4A0CBA9E6CF327AEF8BC"/>
    <w:rsid w:val="003E7DF3"/>
    <w:pPr>
      <w:spacing w:after="160" w:line="259" w:lineRule="auto"/>
    </w:pPr>
    <w:rPr>
      <w:kern w:val="2"/>
      <w14:ligatures w14:val="standard"/>
    </w:rPr>
  </w:style>
  <w:style w:type="paragraph" w:customStyle="1" w:styleId="75FED27A0D23461FABAEB7ADDD23C949">
    <w:name w:val="75FED27A0D23461FABAEB7ADDD23C949"/>
    <w:rsid w:val="003E7DF3"/>
    <w:pPr>
      <w:spacing w:after="160" w:line="259" w:lineRule="auto"/>
    </w:pPr>
    <w:rPr>
      <w:kern w:val="2"/>
      <w14:ligatures w14:val="standard"/>
    </w:rPr>
  </w:style>
  <w:style w:type="paragraph" w:customStyle="1" w:styleId="79B3D33E736F444B98741AF4E76D5538">
    <w:name w:val="79B3D33E736F444B98741AF4E76D5538"/>
    <w:rsid w:val="003E7DF3"/>
    <w:pPr>
      <w:spacing w:after="160" w:line="259" w:lineRule="auto"/>
    </w:pPr>
    <w:rPr>
      <w:kern w:val="2"/>
      <w14:ligatures w14:val="standard"/>
    </w:rPr>
  </w:style>
  <w:style w:type="paragraph" w:customStyle="1" w:styleId="5231B0B5E82E4DD1841C89160FC6C449">
    <w:name w:val="5231B0B5E82E4DD1841C89160FC6C449"/>
    <w:rsid w:val="003E7DF3"/>
    <w:pPr>
      <w:spacing w:after="160" w:line="259" w:lineRule="auto"/>
    </w:pPr>
    <w:rPr>
      <w:kern w:val="2"/>
      <w14:ligatures w14:val="standard"/>
    </w:rPr>
  </w:style>
  <w:style w:type="paragraph" w:customStyle="1" w:styleId="E0AF008F652F48C997D410B0129B0BD1">
    <w:name w:val="E0AF008F652F48C997D410B0129B0BD1"/>
    <w:rsid w:val="003E7DF3"/>
    <w:pPr>
      <w:spacing w:after="160" w:line="259" w:lineRule="auto"/>
    </w:pPr>
    <w:rPr>
      <w:kern w:val="2"/>
      <w14:ligatures w14:val="standard"/>
    </w:rPr>
  </w:style>
  <w:style w:type="paragraph" w:customStyle="1" w:styleId="633F4852880E4366A2A51EDFB2187F81">
    <w:name w:val="633F4852880E4366A2A51EDFB2187F81"/>
    <w:rsid w:val="003E7DF3"/>
    <w:pPr>
      <w:spacing w:after="160" w:line="259" w:lineRule="auto"/>
    </w:pPr>
    <w:rPr>
      <w:kern w:val="2"/>
      <w14:ligatures w14:val="standard"/>
    </w:rPr>
  </w:style>
  <w:style w:type="paragraph" w:customStyle="1" w:styleId="E56DB04CA77D46198FC2FA528BB2A221">
    <w:name w:val="E56DB04CA77D46198FC2FA528BB2A221"/>
    <w:rsid w:val="003E7DF3"/>
    <w:pPr>
      <w:spacing w:after="160" w:line="259" w:lineRule="auto"/>
    </w:pPr>
    <w:rPr>
      <w:kern w:val="2"/>
      <w14:ligatures w14:val="standard"/>
    </w:rPr>
  </w:style>
  <w:style w:type="paragraph" w:customStyle="1" w:styleId="775F3B3A94EC476D8F946E35A9EA2B26">
    <w:name w:val="775F3B3A94EC476D8F946E35A9EA2B26"/>
    <w:rsid w:val="00D8706B"/>
    <w:pPr>
      <w:spacing w:after="160" w:line="259" w:lineRule="auto"/>
    </w:pPr>
    <w:rPr>
      <w:kern w:val="2"/>
      <w14:ligatures w14:val="standard"/>
    </w:rPr>
  </w:style>
  <w:style w:type="paragraph" w:customStyle="1" w:styleId="5DFCBF2EB32E41CDA485E030E8E24FF6">
    <w:name w:val="5DFCBF2EB32E41CDA485E030E8E24FF6"/>
    <w:rsid w:val="00D8706B"/>
    <w:pPr>
      <w:spacing w:after="160" w:line="259" w:lineRule="auto"/>
    </w:pPr>
    <w:rPr>
      <w:kern w:val="2"/>
      <w14:ligatures w14:val="standard"/>
    </w:rPr>
  </w:style>
  <w:style w:type="paragraph" w:customStyle="1" w:styleId="D8186F230F4C430CB4E09C35A418AC2F">
    <w:name w:val="D8186F230F4C430CB4E09C35A418AC2F"/>
    <w:rsid w:val="00CB1774"/>
  </w:style>
  <w:style w:type="paragraph" w:customStyle="1" w:styleId="64FA6FCB8FC54BDC9D77547F99675B3A">
    <w:name w:val="64FA6FCB8FC54BDC9D77547F99675B3A"/>
    <w:rsid w:val="00036D02"/>
    <w:pPr>
      <w:spacing w:after="160" w:line="259" w:lineRule="auto"/>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B1774"/>
    <w:rPr>
      <w:color w:val="808080"/>
    </w:rPr>
  </w:style>
  <w:style w:type="paragraph" w:customStyle="1" w:styleId="FF8AC00E91EE4BA8BC08EFB4B6444742">
    <w:name w:val="FF8AC00E91EE4BA8BC08EFB4B6444742"/>
  </w:style>
  <w:style w:type="paragraph" w:customStyle="1" w:styleId="A41F4CDCC66242C0B84AA388E27495B2">
    <w:name w:val="A41F4CDCC66242C0B84AA388E27495B2"/>
  </w:style>
  <w:style w:type="paragraph" w:customStyle="1" w:styleId="11E404B72CBB49CD81565701F9AB540D">
    <w:name w:val="11E404B72CBB49CD81565701F9AB540D"/>
  </w:style>
  <w:style w:type="paragraph" w:customStyle="1" w:styleId="1D32A2ACA4C2496493F80214F9604D15">
    <w:name w:val="1D32A2ACA4C2496493F80214F9604D15"/>
  </w:style>
  <w:style w:type="paragraph" w:customStyle="1" w:styleId="42E13B2F4EEA4F3BA4F8ADED36B9127E">
    <w:name w:val="42E13B2F4EEA4F3BA4F8ADED36B9127E"/>
    <w:rsid w:val="00DF1F9C"/>
  </w:style>
  <w:style w:type="paragraph" w:customStyle="1" w:styleId="0741687D9FA8458E989048D3D53F3002">
    <w:name w:val="0741687D9FA8458E989048D3D53F3002"/>
    <w:rsid w:val="00DF1F9C"/>
  </w:style>
  <w:style w:type="paragraph" w:customStyle="1" w:styleId="29C2C7FAFBE64F8E9EE793C81F70E696">
    <w:name w:val="29C2C7FAFBE64F8E9EE793C81F70E696"/>
    <w:rsid w:val="00DF1F9C"/>
  </w:style>
  <w:style w:type="paragraph" w:customStyle="1" w:styleId="F7D10265DD7F489EB8B9E566EC22F782">
    <w:name w:val="F7D10265DD7F489EB8B9E566EC22F782"/>
    <w:rsid w:val="00DF1F9C"/>
  </w:style>
  <w:style w:type="paragraph" w:customStyle="1" w:styleId="2225E173F503432AADF953AFE3B5360C">
    <w:name w:val="2225E173F503432AADF953AFE3B5360C"/>
    <w:rsid w:val="00DF1F9C"/>
  </w:style>
  <w:style w:type="paragraph" w:customStyle="1" w:styleId="5374F7D3B990440CB37E5D5423648387">
    <w:name w:val="5374F7D3B990440CB37E5D5423648387"/>
    <w:rsid w:val="00DF1F9C"/>
  </w:style>
  <w:style w:type="paragraph" w:customStyle="1" w:styleId="3AB7123EC72648CA8025753B2D7E6CB7">
    <w:name w:val="3AB7123EC72648CA8025753B2D7E6CB7"/>
    <w:rsid w:val="000B484B"/>
  </w:style>
  <w:style w:type="paragraph" w:customStyle="1" w:styleId="0891044F858F47BB85619727D0AED6FD">
    <w:name w:val="0891044F858F47BB85619727D0AED6FD"/>
    <w:rsid w:val="000B484B"/>
  </w:style>
  <w:style w:type="paragraph" w:customStyle="1" w:styleId="76953AC527F1495888A76C9F3A42179D">
    <w:name w:val="76953AC527F1495888A76C9F3A42179D"/>
    <w:rsid w:val="000B484B"/>
  </w:style>
  <w:style w:type="paragraph" w:customStyle="1" w:styleId="E7A2D2F45FD34043AA887C6B4C483F39">
    <w:name w:val="E7A2D2F45FD34043AA887C6B4C483F39"/>
    <w:rsid w:val="000B484B"/>
  </w:style>
  <w:style w:type="paragraph" w:customStyle="1" w:styleId="FBB0B0CCA0694F3283819929D0E676F9">
    <w:name w:val="FBB0B0CCA0694F3283819929D0E676F9"/>
    <w:rsid w:val="000B484B"/>
  </w:style>
  <w:style w:type="paragraph" w:customStyle="1" w:styleId="FD3167485B4E4882B4FB9334B5776AA3">
    <w:name w:val="FD3167485B4E4882B4FB9334B5776AA3"/>
    <w:rsid w:val="000B484B"/>
  </w:style>
  <w:style w:type="paragraph" w:customStyle="1" w:styleId="C5D61C87A1EB4DF98CFA0D7E8F8AD0A3">
    <w:name w:val="C5D61C87A1EB4DF98CFA0D7E8F8AD0A3"/>
    <w:rsid w:val="000B484B"/>
  </w:style>
  <w:style w:type="paragraph" w:customStyle="1" w:styleId="BCD72B99B6A64A8C9367232E800789D3">
    <w:name w:val="BCD72B99B6A64A8C9367232E800789D3"/>
    <w:rsid w:val="000B484B"/>
  </w:style>
  <w:style w:type="paragraph" w:customStyle="1" w:styleId="1790611AF2C64C65A5745FEC2CCD0170">
    <w:name w:val="1790611AF2C64C65A5745FEC2CCD0170"/>
    <w:rsid w:val="000B484B"/>
  </w:style>
  <w:style w:type="paragraph" w:customStyle="1" w:styleId="2675BA3EDB734AE7B8CC5A5089F6BB4E">
    <w:name w:val="2675BA3EDB734AE7B8CC5A5089F6BB4E"/>
    <w:rsid w:val="000B484B"/>
  </w:style>
  <w:style w:type="paragraph" w:customStyle="1" w:styleId="8FB8A0C4509D4B2495435785EC153F7D">
    <w:name w:val="8FB8A0C4509D4B2495435785EC153F7D"/>
    <w:rsid w:val="000B484B"/>
  </w:style>
  <w:style w:type="paragraph" w:customStyle="1" w:styleId="4A01AF5C614241B79E0DA7BF0B33D6FC">
    <w:name w:val="4A01AF5C614241B79E0DA7BF0B33D6FC"/>
    <w:rsid w:val="000B484B"/>
  </w:style>
  <w:style w:type="paragraph" w:customStyle="1" w:styleId="92F56B396F6849CCAA2A023D8F0272B8">
    <w:name w:val="92F56B396F6849CCAA2A023D8F0272B8"/>
    <w:rsid w:val="00A3713E"/>
  </w:style>
  <w:style w:type="paragraph" w:customStyle="1" w:styleId="B0FE05F94F014317A120E232100780A0">
    <w:name w:val="B0FE05F94F014317A120E232100780A0"/>
    <w:rsid w:val="00A3713E"/>
  </w:style>
  <w:style w:type="paragraph" w:customStyle="1" w:styleId="CEA31B1A35DF470A94788908C6AC08A1">
    <w:name w:val="CEA31B1A35DF470A94788908C6AC08A1"/>
    <w:rsid w:val="00A3713E"/>
  </w:style>
  <w:style w:type="paragraph" w:customStyle="1" w:styleId="040CB4FF9AD343B5AD60DEA8D096360E">
    <w:name w:val="040CB4FF9AD343B5AD60DEA8D096360E"/>
    <w:rsid w:val="00A3713E"/>
  </w:style>
  <w:style w:type="paragraph" w:customStyle="1" w:styleId="36F034E4F837448AB54A9544FC196251">
    <w:name w:val="36F034E4F837448AB54A9544FC196251"/>
    <w:rsid w:val="00A3713E"/>
  </w:style>
  <w:style w:type="paragraph" w:customStyle="1" w:styleId="CB18B3EF21D3415392E507BABFD6ECD8">
    <w:name w:val="CB18B3EF21D3415392E507BABFD6ECD8"/>
    <w:rsid w:val="00A3713E"/>
  </w:style>
  <w:style w:type="paragraph" w:customStyle="1" w:styleId="61F874E6B7574866A2FDA743AB0CC36F">
    <w:name w:val="61F874E6B7574866A2FDA743AB0CC36F"/>
    <w:rsid w:val="00A3713E"/>
  </w:style>
  <w:style w:type="paragraph" w:customStyle="1" w:styleId="A1C4F704BF314F5C853339F1588C159B">
    <w:name w:val="A1C4F704BF314F5C853339F1588C159B"/>
    <w:rsid w:val="00A3713E"/>
  </w:style>
  <w:style w:type="paragraph" w:customStyle="1" w:styleId="2AE8FDB736A5470AAEC5F77E411A9476">
    <w:name w:val="2AE8FDB736A5470AAEC5F77E411A9476"/>
    <w:rsid w:val="00A3713E"/>
  </w:style>
  <w:style w:type="paragraph" w:customStyle="1" w:styleId="2F00A81C1DA14DB2BE49A52356E416B9">
    <w:name w:val="2F00A81C1DA14DB2BE49A52356E416B9"/>
    <w:rsid w:val="00A3713E"/>
  </w:style>
  <w:style w:type="paragraph" w:customStyle="1" w:styleId="107419BEABAB401EA00A123406F5AE67">
    <w:name w:val="107419BEABAB401EA00A123406F5AE67"/>
    <w:rsid w:val="00A3713E"/>
  </w:style>
  <w:style w:type="paragraph" w:customStyle="1" w:styleId="057A720B66374AABA63C0323BD68E037">
    <w:name w:val="057A720B66374AABA63C0323BD68E037"/>
    <w:rsid w:val="00A3713E"/>
  </w:style>
  <w:style w:type="paragraph" w:customStyle="1" w:styleId="3CC176DA18954B5A8DA4722FDC997178">
    <w:name w:val="3CC176DA18954B5A8DA4722FDC997178"/>
    <w:rsid w:val="00CE012F"/>
  </w:style>
  <w:style w:type="paragraph" w:customStyle="1" w:styleId="D7E9B43C1A444E65AF1DA05C0363D77D">
    <w:name w:val="D7E9B43C1A444E65AF1DA05C0363D77D"/>
    <w:rsid w:val="00CE012F"/>
  </w:style>
  <w:style w:type="paragraph" w:customStyle="1" w:styleId="A7DCB06C4124462D9C565322B03AA74A">
    <w:name w:val="A7DCB06C4124462D9C565322B03AA74A"/>
    <w:rsid w:val="00CE012F"/>
  </w:style>
  <w:style w:type="paragraph" w:customStyle="1" w:styleId="9CC394AA88AD4E8A979F369D69D42649">
    <w:name w:val="9CC394AA88AD4E8A979F369D69D42649"/>
    <w:rsid w:val="00CE012F"/>
  </w:style>
  <w:style w:type="paragraph" w:customStyle="1" w:styleId="42E53DC2DA474069B247ECDC4AEEA1F4">
    <w:name w:val="42E53DC2DA474069B247ECDC4AEEA1F4"/>
    <w:rsid w:val="00CE012F"/>
  </w:style>
  <w:style w:type="paragraph" w:customStyle="1" w:styleId="984AE66CF3FE4BF1AF04662CCBD5F49D">
    <w:name w:val="984AE66CF3FE4BF1AF04662CCBD5F49D"/>
    <w:rsid w:val="00CE012F"/>
  </w:style>
  <w:style w:type="paragraph" w:customStyle="1" w:styleId="4856300FE9314E9DBC80DEF5F271EC3E">
    <w:name w:val="4856300FE9314E9DBC80DEF5F271EC3E"/>
    <w:rsid w:val="00CE012F"/>
  </w:style>
  <w:style w:type="paragraph" w:customStyle="1" w:styleId="189083C4CB4E4130BF355141D5D5B533">
    <w:name w:val="189083C4CB4E4130BF355141D5D5B533"/>
    <w:rsid w:val="00CE012F"/>
  </w:style>
  <w:style w:type="paragraph" w:customStyle="1" w:styleId="B4029C2927A5406BB8F30E7837AE7A64">
    <w:name w:val="B4029C2927A5406BB8F30E7837AE7A64"/>
    <w:rsid w:val="00CE012F"/>
  </w:style>
  <w:style w:type="paragraph" w:customStyle="1" w:styleId="D9ADE9EB31C14A8A969E8C397EE16C80">
    <w:name w:val="D9ADE9EB31C14A8A969E8C397EE16C80"/>
    <w:rsid w:val="00CE012F"/>
  </w:style>
  <w:style w:type="paragraph" w:customStyle="1" w:styleId="5B64939BAF10460C84B44AC8377A4035">
    <w:name w:val="5B64939BAF10460C84B44AC8377A4035"/>
    <w:rsid w:val="00CE012F"/>
  </w:style>
  <w:style w:type="paragraph" w:customStyle="1" w:styleId="A2A39B84D61949A890277C76CB3BD9CD">
    <w:name w:val="A2A39B84D61949A890277C76CB3BD9CD"/>
    <w:rsid w:val="00CE012F"/>
  </w:style>
  <w:style w:type="paragraph" w:customStyle="1" w:styleId="980557C9F9E145C687C710D94266AEFB">
    <w:name w:val="980557C9F9E145C687C710D94266AEFB"/>
    <w:rsid w:val="002F38FF"/>
  </w:style>
  <w:style w:type="paragraph" w:customStyle="1" w:styleId="150C06C9C06E42ADB60EF7E9E42C6560">
    <w:name w:val="150C06C9C06E42ADB60EF7E9E42C6560"/>
    <w:rsid w:val="002F38FF"/>
  </w:style>
  <w:style w:type="paragraph" w:customStyle="1" w:styleId="383302DCDC2C41BC9B5F40E22EAC6165">
    <w:name w:val="383302DCDC2C41BC9B5F40E22EAC6165"/>
    <w:rsid w:val="000765B6"/>
  </w:style>
  <w:style w:type="paragraph" w:customStyle="1" w:styleId="34AEA8D060A943C7B40827FBA0C9AF4A">
    <w:name w:val="34AEA8D060A943C7B40827FBA0C9AF4A"/>
    <w:rsid w:val="000765B6"/>
  </w:style>
  <w:style w:type="paragraph" w:customStyle="1" w:styleId="9E5579362EC244148456D962C8B03562">
    <w:name w:val="9E5579362EC244148456D962C8B03562"/>
    <w:rsid w:val="00583365"/>
  </w:style>
  <w:style w:type="paragraph" w:customStyle="1" w:styleId="C405761C20894286827536BD2EABE70E">
    <w:name w:val="C405761C20894286827536BD2EABE70E"/>
    <w:rsid w:val="00583365"/>
  </w:style>
  <w:style w:type="paragraph" w:customStyle="1" w:styleId="FB26AC0705A448B49742E66F9EDF06FF">
    <w:name w:val="FB26AC0705A448B49742E66F9EDF06FF"/>
    <w:rsid w:val="00583365"/>
  </w:style>
  <w:style w:type="paragraph" w:customStyle="1" w:styleId="8342FFB68F1546EDBC947FAC7D77825A">
    <w:name w:val="8342FFB68F1546EDBC947FAC7D77825A"/>
    <w:rsid w:val="00583365"/>
  </w:style>
  <w:style w:type="paragraph" w:customStyle="1" w:styleId="0C02D4DAE59342F9BD584A060A8884FB">
    <w:name w:val="0C02D4DAE59342F9BD584A060A8884FB"/>
    <w:rsid w:val="00F54DF4"/>
    <w:pPr>
      <w:spacing w:after="160" w:line="259" w:lineRule="auto"/>
    </w:pPr>
    <w:rPr>
      <w:kern w:val="2"/>
      <w14:ligatures w14:val="standard"/>
    </w:rPr>
  </w:style>
  <w:style w:type="paragraph" w:customStyle="1" w:styleId="53C0FE7ED8C740C587985289FD1E4E7C">
    <w:name w:val="53C0FE7ED8C740C587985289FD1E4E7C"/>
    <w:rsid w:val="00F54DF4"/>
    <w:pPr>
      <w:spacing w:after="160" w:line="259" w:lineRule="auto"/>
    </w:pPr>
    <w:rPr>
      <w:kern w:val="2"/>
      <w14:ligatures w14:val="standard"/>
    </w:rPr>
  </w:style>
  <w:style w:type="paragraph" w:customStyle="1" w:styleId="60CFEA69BCDB46658006C0285B495C39">
    <w:name w:val="60CFEA69BCDB46658006C0285B495C39"/>
    <w:rsid w:val="00F54DF4"/>
    <w:pPr>
      <w:spacing w:after="160" w:line="259" w:lineRule="auto"/>
    </w:pPr>
    <w:rPr>
      <w:kern w:val="2"/>
      <w14:ligatures w14:val="standard"/>
    </w:rPr>
  </w:style>
  <w:style w:type="paragraph" w:customStyle="1" w:styleId="A2FFB988C2DA4AA8AF05D9EDFEEC3918">
    <w:name w:val="A2FFB988C2DA4AA8AF05D9EDFEEC3918"/>
    <w:rsid w:val="00F54DF4"/>
    <w:pPr>
      <w:spacing w:after="160" w:line="259" w:lineRule="auto"/>
    </w:pPr>
    <w:rPr>
      <w:kern w:val="2"/>
      <w14:ligatures w14:val="standard"/>
    </w:rPr>
  </w:style>
  <w:style w:type="paragraph" w:customStyle="1" w:styleId="967D46B0F6694E198243537DC7AD5C4B">
    <w:name w:val="967D46B0F6694E198243537DC7AD5C4B"/>
    <w:rsid w:val="00F54DF4"/>
    <w:pPr>
      <w:spacing w:after="160" w:line="259" w:lineRule="auto"/>
    </w:pPr>
    <w:rPr>
      <w:kern w:val="2"/>
      <w14:ligatures w14:val="standard"/>
    </w:rPr>
  </w:style>
  <w:style w:type="paragraph" w:customStyle="1" w:styleId="4401D6CFEB0C47FF9424C44C29485559">
    <w:name w:val="4401D6CFEB0C47FF9424C44C29485559"/>
    <w:rsid w:val="00F54DF4"/>
    <w:pPr>
      <w:spacing w:after="160" w:line="259" w:lineRule="auto"/>
    </w:pPr>
    <w:rPr>
      <w:kern w:val="2"/>
      <w14:ligatures w14:val="standard"/>
    </w:rPr>
  </w:style>
  <w:style w:type="paragraph" w:customStyle="1" w:styleId="6DB613B2A32E40449AB41E7E11DEC67D">
    <w:name w:val="6DB613B2A32E40449AB41E7E11DEC67D"/>
    <w:rsid w:val="00B35944"/>
  </w:style>
  <w:style w:type="paragraph" w:customStyle="1" w:styleId="092CAA1D35C24BA0A8908A5BD878E547">
    <w:name w:val="092CAA1D35C24BA0A8908A5BD878E547"/>
    <w:rsid w:val="00B35944"/>
  </w:style>
  <w:style w:type="paragraph" w:customStyle="1" w:styleId="C78B28694AA045068EA78CCAB024A701">
    <w:name w:val="C78B28694AA045068EA78CCAB024A701"/>
    <w:rsid w:val="00B35944"/>
  </w:style>
  <w:style w:type="paragraph" w:customStyle="1" w:styleId="BD5011EB26294F788C761EE5065C6ADE">
    <w:name w:val="BD5011EB26294F788C761EE5065C6ADE"/>
    <w:rsid w:val="00B35944"/>
  </w:style>
  <w:style w:type="paragraph" w:customStyle="1" w:styleId="E626743268944F2885506DEEEE00D8BE">
    <w:name w:val="E626743268944F2885506DEEEE00D8BE"/>
    <w:rsid w:val="00B35944"/>
  </w:style>
  <w:style w:type="paragraph" w:customStyle="1" w:styleId="A0434DB923A447D1ADC18E6AA26BCC0A">
    <w:name w:val="A0434DB923A447D1ADC18E6AA26BCC0A"/>
    <w:rsid w:val="00B35944"/>
  </w:style>
  <w:style w:type="paragraph" w:customStyle="1" w:styleId="00926637AB814C49AA75F3C364F646A0">
    <w:name w:val="00926637AB814C49AA75F3C364F646A0"/>
    <w:rsid w:val="00825ED1"/>
    <w:pPr>
      <w:spacing w:after="160" w:line="259" w:lineRule="auto"/>
    </w:pPr>
    <w:rPr>
      <w:kern w:val="2"/>
      <w14:ligatures w14:val="standard"/>
    </w:rPr>
  </w:style>
  <w:style w:type="paragraph" w:customStyle="1" w:styleId="0440F5905DC145999193F38B9A6FBF59">
    <w:name w:val="0440F5905DC145999193F38B9A6FBF59"/>
    <w:rsid w:val="00825ED1"/>
    <w:pPr>
      <w:spacing w:after="160" w:line="259" w:lineRule="auto"/>
    </w:pPr>
    <w:rPr>
      <w:kern w:val="2"/>
      <w14:ligatures w14:val="standard"/>
    </w:rPr>
  </w:style>
  <w:style w:type="paragraph" w:customStyle="1" w:styleId="657DEA0A98CA405781DF8B31E4BEE2C3">
    <w:name w:val="657DEA0A98CA405781DF8B31E4BEE2C3"/>
    <w:rsid w:val="00825ED1"/>
    <w:pPr>
      <w:spacing w:after="160" w:line="259" w:lineRule="auto"/>
    </w:pPr>
    <w:rPr>
      <w:kern w:val="2"/>
      <w14:ligatures w14:val="standard"/>
    </w:rPr>
  </w:style>
  <w:style w:type="paragraph" w:customStyle="1" w:styleId="A8F1127F0A79404791C0390655866E55">
    <w:name w:val="A8F1127F0A79404791C0390655866E55"/>
    <w:rsid w:val="00825ED1"/>
    <w:pPr>
      <w:spacing w:after="160" w:line="259" w:lineRule="auto"/>
    </w:pPr>
    <w:rPr>
      <w:kern w:val="2"/>
      <w14:ligatures w14:val="standard"/>
    </w:rPr>
  </w:style>
  <w:style w:type="paragraph" w:customStyle="1" w:styleId="16472F56FDC146A1A84C1622CB2E5457">
    <w:name w:val="16472F56FDC146A1A84C1622CB2E5457"/>
    <w:rsid w:val="00825ED1"/>
    <w:pPr>
      <w:spacing w:after="160" w:line="259" w:lineRule="auto"/>
    </w:pPr>
    <w:rPr>
      <w:kern w:val="2"/>
      <w14:ligatures w14:val="standard"/>
    </w:rPr>
  </w:style>
  <w:style w:type="paragraph" w:customStyle="1" w:styleId="0DB96C43521D4A7AB941FB395A58F9E5">
    <w:name w:val="0DB96C43521D4A7AB941FB395A58F9E5"/>
    <w:rsid w:val="00825ED1"/>
    <w:pPr>
      <w:spacing w:after="160" w:line="259" w:lineRule="auto"/>
    </w:pPr>
    <w:rPr>
      <w:kern w:val="2"/>
      <w14:ligatures w14:val="standard"/>
    </w:rPr>
  </w:style>
  <w:style w:type="paragraph" w:customStyle="1" w:styleId="E9C25BCDAFAA4C7F897954C4561D3626">
    <w:name w:val="E9C25BCDAFAA4C7F897954C4561D3626"/>
    <w:rsid w:val="00825ED1"/>
    <w:pPr>
      <w:spacing w:after="160" w:line="259" w:lineRule="auto"/>
    </w:pPr>
    <w:rPr>
      <w:kern w:val="2"/>
      <w14:ligatures w14:val="standard"/>
    </w:rPr>
  </w:style>
  <w:style w:type="paragraph" w:customStyle="1" w:styleId="335D95E3A5B34582916209503BD9F14E">
    <w:name w:val="335D95E3A5B34582916209503BD9F14E"/>
    <w:rsid w:val="00825ED1"/>
    <w:pPr>
      <w:spacing w:after="160" w:line="259" w:lineRule="auto"/>
    </w:pPr>
    <w:rPr>
      <w:kern w:val="2"/>
      <w14:ligatures w14:val="standard"/>
    </w:rPr>
  </w:style>
  <w:style w:type="paragraph" w:customStyle="1" w:styleId="8A46862968CE416D964DDB1AFCA1959A">
    <w:name w:val="8A46862968CE416D964DDB1AFCA1959A"/>
    <w:rsid w:val="00825ED1"/>
    <w:pPr>
      <w:spacing w:after="160" w:line="259" w:lineRule="auto"/>
    </w:pPr>
    <w:rPr>
      <w:kern w:val="2"/>
      <w14:ligatures w14:val="standard"/>
    </w:rPr>
  </w:style>
  <w:style w:type="paragraph" w:customStyle="1" w:styleId="43C0705812104D8DA9B25D232DE883AF">
    <w:name w:val="43C0705812104D8DA9B25D232DE883AF"/>
    <w:rsid w:val="00825ED1"/>
    <w:pPr>
      <w:spacing w:after="160" w:line="259" w:lineRule="auto"/>
    </w:pPr>
    <w:rPr>
      <w:kern w:val="2"/>
      <w14:ligatures w14:val="standard"/>
    </w:rPr>
  </w:style>
  <w:style w:type="paragraph" w:customStyle="1" w:styleId="53EF344916F9406DB55C4F1AEF07C110">
    <w:name w:val="53EF344916F9406DB55C4F1AEF07C110"/>
    <w:rsid w:val="00825ED1"/>
    <w:pPr>
      <w:spacing w:after="160" w:line="259" w:lineRule="auto"/>
    </w:pPr>
    <w:rPr>
      <w:kern w:val="2"/>
      <w14:ligatures w14:val="standard"/>
    </w:rPr>
  </w:style>
  <w:style w:type="paragraph" w:customStyle="1" w:styleId="C1935E9D6B24445D836F89AB48306349">
    <w:name w:val="C1935E9D6B24445D836F89AB48306349"/>
    <w:rsid w:val="00825ED1"/>
    <w:pPr>
      <w:spacing w:after="160" w:line="259" w:lineRule="auto"/>
    </w:pPr>
    <w:rPr>
      <w:kern w:val="2"/>
      <w14:ligatures w14:val="standard"/>
    </w:rPr>
  </w:style>
  <w:style w:type="paragraph" w:customStyle="1" w:styleId="7B0A7F9E944B4BDDB54AA0A2436A47C7">
    <w:name w:val="7B0A7F9E944B4BDDB54AA0A2436A47C7"/>
    <w:rsid w:val="00825ED1"/>
    <w:pPr>
      <w:spacing w:after="160" w:line="259" w:lineRule="auto"/>
    </w:pPr>
    <w:rPr>
      <w:kern w:val="2"/>
      <w14:ligatures w14:val="standard"/>
    </w:rPr>
  </w:style>
  <w:style w:type="paragraph" w:customStyle="1" w:styleId="1867550034CB4CC7A3C8D97C08C0E11E">
    <w:name w:val="1867550034CB4CC7A3C8D97C08C0E11E"/>
    <w:rsid w:val="00825ED1"/>
    <w:pPr>
      <w:spacing w:after="160" w:line="259" w:lineRule="auto"/>
    </w:pPr>
    <w:rPr>
      <w:kern w:val="2"/>
      <w14:ligatures w14:val="standard"/>
    </w:rPr>
  </w:style>
  <w:style w:type="paragraph" w:customStyle="1" w:styleId="8BD4EA8CD66B463AA3FFDB88CEA14E91">
    <w:name w:val="8BD4EA8CD66B463AA3FFDB88CEA14E91"/>
    <w:rsid w:val="00825ED1"/>
    <w:pPr>
      <w:spacing w:after="160" w:line="259" w:lineRule="auto"/>
    </w:pPr>
    <w:rPr>
      <w:kern w:val="2"/>
      <w14:ligatures w14:val="standard"/>
    </w:rPr>
  </w:style>
  <w:style w:type="paragraph" w:customStyle="1" w:styleId="F6346E938A3046F387F534C854E63D73">
    <w:name w:val="F6346E938A3046F387F534C854E63D73"/>
    <w:rsid w:val="00825ED1"/>
    <w:pPr>
      <w:spacing w:after="160" w:line="259" w:lineRule="auto"/>
    </w:pPr>
    <w:rPr>
      <w:kern w:val="2"/>
      <w14:ligatures w14:val="standard"/>
    </w:rPr>
  </w:style>
  <w:style w:type="paragraph" w:customStyle="1" w:styleId="3CB509A10BFF4FAF815511C6E18CDC2C">
    <w:name w:val="3CB509A10BFF4FAF815511C6E18CDC2C"/>
    <w:rsid w:val="00825ED1"/>
    <w:pPr>
      <w:spacing w:after="160" w:line="259" w:lineRule="auto"/>
    </w:pPr>
    <w:rPr>
      <w:kern w:val="2"/>
      <w14:ligatures w14:val="standard"/>
    </w:rPr>
  </w:style>
  <w:style w:type="paragraph" w:customStyle="1" w:styleId="5FD96D0BDD6249D094D81992B52F7C35">
    <w:name w:val="5FD96D0BDD6249D094D81992B52F7C35"/>
    <w:rsid w:val="00825ED1"/>
    <w:pPr>
      <w:spacing w:after="160" w:line="259" w:lineRule="auto"/>
    </w:pPr>
    <w:rPr>
      <w:kern w:val="2"/>
      <w14:ligatures w14:val="standard"/>
    </w:rPr>
  </w:style>
  <w:style w:type="paragraph" w:customStyle="1" w:styleId="2CDA9BBFEA464EEF962B2A83DE1918F9">
    <w:name w:val="2CDA9BBFEA464EEF962B2A83DE1918F9"/>
    <w:rsid w:val="00825ED1"/>
    <w:pPr>
      <w:spacing w:after="160" w:line="259" w:lineRule="auto"/>
    </w:pPr>
    <w:rPr>
      <w:kern w:val="2"/>
      <w14:ligatures w14:val="standard"/>
    </w:rPr>
  </w:style>
  <w:style w:type="paragraph" w:customStyle="1" w:styleId="EF1F489630FF41D68010F94AE7C53D6F">
    <w:name w:val="EF1F489630FF41D68010F94AE7C53D6F"/>
    <w:rsid w:val="00825ED1"/>
    <w:pPr>
      <w:spacing w:after="160" w:line="259" w:lineRule="auto"/>
    </w:pPr>
    <w:rPr>
      <w:kern w:val="2"/>
      <w14:ligatures w14:val="standard"/>
    </w:rPr>
  </w:style>
  <w:style w:type="paragraph" w:customStyle="1" w:styleId="AAE3DD71DC0042F49AAC0C05FCB43824">
    <w:name w:val="AAE3DD71DC0042F49AAC0C05FCB43824"/>
    <w:rsid w:val="00825ED1"/>
    <w:pPr>
      <w:spacing w:after="160" w:line="259" w:lineRule="auto"/>
    </w:pPr>
    <w:rPr>
      <w:kern w:val="2"/>
      <w14:ligatures w14:val="standard"/>
    </w:rPr>
  </w:style>
  <w:style w:type="paragraph" w:customStyle="1" w:styleId="80612D527578483E821B2AA2CFEED353">
    <w:name w:val="80612D527578483E821B2AA2CFEED353"/>
    <w:rsid w:val="00825ED1"/>
    <w:pPr>
      <w:spacing w:after="160" w:line="259" w:lineRule="auto"/>
    </w:pPr>
    <w:rPr>
      <w:kern w:val="2"/>
      <w14:ligatures w14:val="standard"/>
    </w:rPr>
  </w:style>
  <w:style w:type="paragraph" w:customStyle="1" w:styleId="3180F98BB1DF4C3EB0BF8C345F9CBF7C">
    <w:name w:val="3180F98BB1DF4C3EB0BF8C345F9CBF7C"/>
    <w:rsid w:val="00825ED1"/>
    <w:pPr>
      <w:spacing w:after="160" w:line="259" w:lineRule="auto"/>
    </w:pPr>
    <w:rPr>
      <w:kern w:val="2"/>
      <w14:ligatures w14:val="standard"/>
    </w:rPr>
  </w:style>
  <w:style w:type="paragraph" w:customStyle="1" w:styleId="3A1359E53A44400483F73CCA90303C1F">
    <w:name w:val="3A1359E53A44400483F73CCA90303C1F"/>
    <w:rsid w:val="00825ED1"/>
    <w:pPr>
      <w:spacing w:after="160" w:line="259" w:lineRule="auto"/>
    </w:pPr>
    <w:rPr>
      <w:kern w:val="2"/>
      <w14:ligatures w14:val="standard"/>
    </w:rPr>
  </w:style>
  <w:style w:type="paragraph" w:customStyle="1" w:styleId="EEAD1CBFE022461EA230B771837F6255">
    <w:name w:val="EEAD1CBFE022461EA230B771837F6255"/>
    <w:rsid w:val="00825ED1"/>
    <w:pPr>
      <w:spacing w:after="160" w:line="259" w:lineRule="auto"/>
    </w:pPr>
    <w:rPr>
      <w:kern w:val="2"/>
      <w14:ligatures w14:val="standard"/>
    </w:rPr>
  </w:style>
  <w:style w:type="paragraph" w:customStyle="1" w:styleId="240487C62CDB4F5CB1E4EA205CD8876A">
    <w:name w:val="240487C62CDB4F5CB1E4EA205CD8876A"/>
    <w:rsid w:val="00825ED1"/>
    <w:pPr>
      <w:spacing w:after="160" w:line="259" w:lineRule="auto"/>
    </w:pPr>
    <w:rPr>
      <w:kern w:val="2"/>
      <w14:ligatures w14:val="standard"/>
    </w:rPr>
  </w:style>
  <w:style w:type="paragraph" w:customStyle="1" w:styleId="E45B7C903BB0462B86FB187BDB7F56CC">
    <w:name w:val="E45B7C903BB0462B86FB187BDB7F56CC"/>
    <w:rsid w:val="00825ED1"/>
    <w:pPr>
      <w:spacing w:after="160" w:line="259" w:lineRule="auto"/>
    </w:pPr>
    <w:rPr>
      <w:kern w:val="2"/>
      <w14:ligatures w14:val="standard"/>
    </w:rPr>
  </w:style>
  <w:style w:type="paragraph" w:customStyle="1" w:styleId="D9612735F6A74932BC642D9181263324">
    <w:name w:val="D9612735F6A74932BC642D9181263324"/>
    <w:rsid w:val="00825ED1"/>
    <w:pPr>
      <w:spacing w:after="160" w:line="259" w:lineRule="auto"/>
    </w:pPr>
    <w:rPr>
      <w:kern w:val="2"/>
      <w14:ligatures w14:val="standard"/>
    </w:rPr>
  </w:style>
  <w:style w:type="paragraph" w:customStyle="1" w:styleId="51614C9F6128404D9B87B25FC49CA56E">
    <w:name w:val="51614C9F6128404D9B87B25FC49CA56E"/>
    <w:rsid w:val="00825ED1"/>
    <w:pPr>
      <w:spacing w:after="160" w:line="259" w:lineRule="auto"/>
    </w:pPr>
    <w:rPr>
      <w:kern w:val="2"/>
      <w14:ligatures w14:val="standard"/>
    </w:rPr>
  </w:style>
  <w:style w:type="paragraph" w:customStyle="1" w:styleId="E53BDB0B941A47D2A3E2C19EC88F860A">
    <w:name w:val="E53BDB0B941A47D2A3E2C19EC88F860A"/>
    <w:rsid w:val="00825ED1"/>
    <w:pPr>
      <w:spacing w:after="160" w:line="259" w:lineRule="auto"/>
    </w:pPr>
    <w:rPr>
      <w:kern w:val="2"/>
      <w14:ligatures w14:val="standard"/>
    </w:rPr>
  </w:style>
  <w:style w:type="paragraph" w:customStyle="1" w:styleId="8D3DFBDA0160446DA429A9808576154B">
    <w:name w:val="8D3DFBDA0160446DA429A9808576154B"/>
    <w:rsid w:val="00825ED1"/>
    <w:pPr>
      <w:spacing w:after="160" w:line="259" w:lineRule="auto"/>
    </w:pPr>
    <w:rPr>
      <w:kern w:val="2"/>
      <w14:ligatures w14:val="standard"/>
    </w:rPr>
  </w:style>
  <w:style w:type="paragraph" w:customStyle="1" w:styleId="50942086AB7D4FF59743C6252A55CA97">
    <w:name w:val="50942086AB7D4FF59743C6252A55CA97"/>
    <w:rsid w:val="00825ED1"/>
    <w:pPr>
      <w:spacing w:after="160" w:line="259" w:lineRule="auto"/>
    </w:pPr>
    <w:rPr>
      <w:kern w:val="2"/>
      <w14:ligatures w14:val="standard"/>
    </w:rPr>
  </w:style>
  <w:style w:type="paragraph" w:customStyle="1" w:styleId="D2725DF8F3654481830C9B4B3B93BBE1">
    <w:name w:val="D2725DF8F3654481830C9B4B3B93BBE1"/>
    <w:rsid w:val="00825ED1"/>
    <w:pPr>
      <w:spacing w:after="160" w:line="259" w:lineRule="auto"/>
    </w:pPr>
    <w:rPr>
      <w:kern w:val="2"/>
      <w14:ligatures w14:val="standard"/>
    </w:rPr>
  </w:style>
  <w:style w:type="paragraph" w:customStyle="1" w:styleId="19C3831DEFAE429F9048584FC642EACD">
    <w:name w:val="19C3831DEFAE429F9048584FC642EACD"/>
    <w:rsid w:val="00825ED1"/>
    <w:pPr>
      <w:spacing w:after="160" w:line="259" w:lineRule="auto"/>
    </w:pPr>
    <w:rPr>
      <w:kern w:val="2"/>
      <w14:ligatures w14:val="standard"/>
    </w:rPr>
  </w:style>
  <w:style w:type="paragraph" w:customStyle="1" w:styleId="DFCF25FD707A458D81CC343F8E86E4DE">
    <w:name w:val="DFCF25FD707A458D81CC343F8E86E4DE"/>
    <w:rsid w:val="00825ED1"/>
    <w:pPr>
      <w:spacing w:after="160" w:line="259" w:lineRule="auto"/>
    </w:pPr>
    <w:rPr>
      <w:kern w:val="2"/>
      <w14:ligatures w14:val="standard"/>
    </w:rPr>
  </w:style>
  <w:style w:type="paragraph" w:customStyle="1" w:styleId="412FE62A8BBF4F77A66B02AE637B45F2">
    <w:name w:val="412FE62A8BBF4F77A66B02AE637B45F2"/>
    <w:rsid w:val="00825ED1"/>
    <w:pPr>
      <w:spacing w:after="160" w:line="259" w:lineRule="auto"/>
    </w:pPr>
    <w:rPr>
      <w:kern w:val="2"/>
      <w14:ligatures w14:val="standard"/>
    </w:rPr>
  </w:style>
  <w:style w:type="paragraph" w:customStyle="1" w:styleId="BA081E3A95C441F89EF4EAC5C1D2464B">
    <w:name w:val="BA081E3A95C441F89EF4EAC5C1D2464B"/>
    <w:rsid w:val="00825ED1"/>
    <w:pPr>
      <w:spacing w:after="160" w:line="259" w:lineRule="auto"/>
    </w:pPr>
    <w:rPr>
      <w:kern w:val="2"/>
      <w14:ligatures w14:val="standard"/>
    </w:rPr>
  </w:style>
  <w:style w:type="paragraph" w:customStyle="1" w:styleId="A6CDC9AA66BA4D3B9ECC76565A56113D">
    <w:name w:val="A6CDC9AA66BA4D3B9ECC76565A56113D"/>
    <w:rsid w:val="00825ED1"/>
    <w:pPr>
      <w:spacing w:after="160" w:line="259" w:lineRule="auto"/>
    </w:pPr>
    <w:rPr>
      <w:kern w:val="2"/>
      <w14:ligatures w14:val="standard"/>
    </w:rPr>
  </w:style>
  <w:style w:type="paragraph" w:customStyle="1" w:styleId="066BCD4A675F48D3B8C7EB4132981AD1">
    <w:name w:val="066BCD4A675F48D3B8C7EB4132981AD1"/>
    <w:rsid w:val="00825ED1"/>
    <w:pPr>
      <w:spacing w:after="160" w:line="259" w:lineRule="auto"/>
    </w:pPr>
    <w:rPr>
      <w:kern w:val="2"/>
      <w14:ligatures w14:val="standard"/>
    </w:rPr>
  </w:style>
  <w:style w:type="paragraph" w:customStyle="1" w:styleId="E1FC5A7D2AE54E4E96733CACA2FF3C20">
    <w:name w:val="E1FC5A7D2AE54E4E96733CACA2FF3C20"/>
    <w:rsid w:val="00825ED1"/>
    <w:pPr>
      <w:spacing w:after="160" w:line="259" w:lineRule="auto"/>
    </w:pPr>
    <w:rPr>
      <w:kern w:val="2"/>
      <w14:ligatures w14:val="standard"/>
    </w:rPr>
  </w:style>
  <w:style w:type="paragraph" w:customStyle="1" w:styleId="7EA6889177BF4F5A93FCDB8EFC1F96EF">
    <w:name w:val="7EA6889177BF4F5A93FCDB8EFC1F96EF"/>
    <w:rsid w:val="00825ED1"/>
    <w:pPr>
      <w:spacing w:after="160" w:line="259" w:lineRule="auto"/>
    </w:pPr>
    <w:rPr>
      <w:kern w:val="2"/>
      <w14:ligatures w14:val="standard"/>
    </w:rPr>
  </w:style>
  <w:style w:type="paragraph" w:customStyle="1" w:styleId="BD80B53E05724900B1B64EF3C053C3EC">
    <w:name w:val="BD80B53E05724900B1B64EF3C053C3EC"/>
    <w:rsid w:val="00825ED1"/>
    <w:pPr>
      <w:spacing w:after="160" w:line="259" w:lineRule="auto"/>
    </w:pPr>
    <w:rPr>
      <w:kern w:val="2"/>
      <w14:ligatures w14:val="standard"/>
    </w:rPr>
  </w:style>
  <w:style w:type="paragraph" w:customStyle="1" w:styleId="9BD7FAE5DEB04ABA83033311A0CFF415">
    <w:name w:val="9BD7FAE5DEB04ABA83033311A0CFF415"/>
    <w:rsid w:val="00825ED1"/>
    <w:pPr>
      <w:spacing w:after="160" w:line="259" w:lineRule="auto"/>
    </w:pPr>
    <w:rPr>
      <w:kern w:val="2"/>
      <w14:ligatures w14:val="standard"/>
    </w:rPr>
  </w:style>
  <w:style w:type="paragraph" w:customStyle="1" w:styleId="C9B542A3FD134F11969F70381CC54EA7">
    <w:name w:val="C9B542A3FD134F11969F70381CC54EA7"/>
    <w:rsid w:val="00825ED1"/>
    <w:pPr>
      <w:spacing w:after="160" w:line="259" w:lineRule="auto"/>
    </w:pPr>
    <w:rPr>
      <w:kern w:val="2"/>
      <w14:ligatures w14:val="standard"/>
    </w:rPr>
  </w:style>
  <w:style w:type="paragraph" w:customStyle="1" w:styleId="0EE75912BCC8434B9217411E92E1DCD9">
    <w:name w:val="0EE75912BCC8434B9217411E92E1DCD9"/>
    <w:rsid w:val="00825ED1"/>
    <w:pPr>
      <w:spacing w:after="160" w:line="259" w:lineRule="auto"/>
    </w:pPr>
    <w:rPr>
      <w:kern w:val="2"/>
      <w14:ligatures w14:val="standard"/>
    </w:rPr>
  </w:style>
  <w:style w:type="paragraph" w:customStyle="1" w:styleId="CBAB617FA1E14DE494A4DAA970F575E6">
    <w:name w:val="CBAB617FA1E14DE494A4DAA970F575E6"/>
    <w:rsid w:val="00825ED1"/>
    <w:pPr>
      <w:spacing w:after="160" w:line="259" w:lineRule="auto"/>
    </w:pPr>
    <w:rPr>
      <w:kern w:val="2"/>
      <w14:ligatures w14:val="standard"/>
    </w:rPr>
  </w:style>
  <w:style w:type="paragraph" w:customStyle="1" w:styleId="39BDE2C7617A44A6A20854779E2800E0">
    <w:name w:val="39BDE2C7617A44A6A20854779E2800E0"/>
    <w:rsid w:val="00825ED1"/>
    <w:pPr>
      <w:spacing w:after="160" w:line="259" w:lineRule="auto"/>
    </w:pPr>
    <w:rPr>
      <w:kern w:val="2"/>
      <w14:ligatures w14:val="standard"/>
    </w:rPr>
  </w:style>
  <w:style w:type="paragraph" w:customStyle="1" w:styleId="D77821B7F3E34C1194F213E82C8390FB">
    <w:name w:val="D77821B7F3E34C1194F213E82C8390FB"/>
    <w:rsid w:val="00825ED1"/>
    <w:pPr>
      <w:spacing w:after="160" w:line="259" w:lineRule="auto"/>
    </w:pPr>
    <w:rPr>
      <w:kern w:val="2"/>
      <w14:ligatures w14:val="standard"/>
    </w:rPr>
  </w:style>
  <w:style w:type="paragraph" w:customStyle="1" w:styleId="963C887CE81B4CF0A2984CA1521FCB82">
    <w:name w:val="963C887CE81B4CF0A2984CA1521FCB82"/>
    <w:rsid w:val="00825ED1"/>
    <w:pPr>
      <w:spacing w:after="160" w:line="259" w:lineRule="auto"/>
    </w:pPr>
    <w:rPr>
      <w:kern w:val="2"/>
      <w14:ligatures w14:val="standard"/>
    </w:rPr>
  </w:style>
  <w:style w:type="paragraph" w:customStyle="1" w:styleId="6DAB9B899E6C4EF7A6F40D56D8F4C39F">
    <w:name w:val="6DAB9B899E6C4EF7A6F40D56D8F4C39F"/>
    <w:rsid w:val="00825ED1"/>
    <w:pPr>
      <w:spacing w:after="160" w:line="259" w:lineRule="auto"/>
    </w:pPr>
    <w:rPr>
      <w:kern w:val="2"/>
      <w14:ligatures w14:val="standard"/>
    </w:rPr>
  </w:style>
  <w:style w:type="paragraph" w:customStyle="1" w:styleId="A0E5CC41178141B98C24804D41FA076B">
    <w:name w:val="A0E5CC41178141B98C24804D41FA076B"/>
    <w:rsid w:val="00825ED1"/>
    <w:pPr>
      <w:spacing w:after="160" w:line="259" w:lineRule="auto"/>
    </w:pPr>
    <w:rPr>
      <w:kern w:val="2"/>
      <w14:ligatures w14:val="standard"/>
    </w:rPr>
  </w:style>
  <w:style w:type="paragraph" w:customStyle="1" w:styleId="75C8E02B83C442C5BE087614AB9F9D61">
    <w:name w:val="75C8E02B83C442C5BE087614AB9F9D61"/>
    <w:rsid w:val="00825ED1"/>
    <w:pPr>
      <w:spacing w:after="160" w:line="259" w:lineRule="auto"/>
    </w:pPr>
    <w:rPr>
      <w:kern w:val="2"/>
      <w14:ligatures w14:val="standard"/>
    </w:rPr>
  </w:style>
  <w:style w:type="paragraph" w:customStyle="1" w:styleId="F7B8EA20025A43468BA6B2C3E1F2AAF4">
    <w:name w:val="F7B8EA20025A43468BA6B2C3E1F2AAF4"/>
    <w:rsid w:val="00825ED1"/>
    <w:pPr>
      <w:spacing w:after="160" w:line="259" w:lineRule="auto"/>
    </w:pPr>
    <w:rPr>
      <w:kern w:val="2"/>
      <w14:ligatures w14:val="standard"/>
    </w:rPr>
  </w:style>
  <w:style w:type="paragraph" w:customStyle="1" w:styleId="3F8FB7AD591448649B766543FD427844">
    <w:name w:val="3F8FB7AD591448649B766543FD427844"/>
    <w:rsid w:val="00C4507C"/>
    <w:pPr>
      <w:spacing w:after="160" w:line="259" w:lineRule="auto"/>
    </w:pPr>
    <w:rPr>
      <w:kern w:val="2"/>
      <w14:ligatures w14:val="standard"/>
    </w:rPr>
  </w:style>
  <w:style w:type="paragraph" w:customStyle="1" w:styleId="BDD53B6912D74527B366C05947A772E3">
    <w:name w:val="BDD53B6912D74527B366C05947A772E3"/>
    <w:rsid w:val="00C4507C"/>
    <w:pPr>
      <w:spacing w:after="160" w:line="259" w:lineRule="auto"/>
    </w:pPr>
    <w:rPr>
      <w:kern w:val="2"/>
      <w14:ligatures w14:val="standard"/>
    </w:rPr>
  </w:style>
  <w:style w:type="paragraph" w:customStyle="1" w:styleId="543B11CE99E94F1586B5E073664A8793">
    <w:name w:val="543B11CE99E94F1586B5E073664A8793"/>
    <w:rsid w:val="00C4507C"/>
    <w:pPr>
      <w:spacing w:after="160" w:line="259" w:lineRule="auto"/>
    </w:pPr>
    <w:rPr>
      <w:kern w:val="2"/>
      <w14:ligatures w14:val="standard"/>
    </w:rPr>
  </w:style>
  <w:style w:type="paragraph" w:customStyle="1" w:styleId="E7DF9A1316864048BF090730DAA26C13">
    <w:name w:val="E7DF9A1316864048BF090730DAA26C13"/>
    <w:rsid w:val="00C4507C"/>
    <w:pPr>
      <w:spacing w:after="160" w:line="259" w:lineRule="auto"/>
    </w:pPr>
    <w:rPr>
      <w:kern w:val="2"/>
      <w14:ligatures w14:val="standard"/>
    </w:rPr>
  </w:style>
  <w:style w:type="paragraph" w:customStyle="1" w:styleId="90F39788BEBD4D229158C7011048141F">
    <w:name w:val="90F39788BEBD4D229158C7011048141F"/>
    <w:rsid w:val="00C4507C"/>
    <w:pPr>
      <w:spacing w:after="160" w:line="259" w:lineRule="auto"/>
    </w:pPr>
    <w:rPr>
      <w:kern w:val="2"/>
      <w14:ligatures w14:val="standard"/>
    </w:rPr>
  </w:style>
  <w:style w:type="paragraph" w:customStyle="1" w:styleId="00ADF6AC30E4400881632168E4882F55">
    <w:name w:val="00ADF6AC30E4400881632168E4882F55"/>
    <w:rsid w:val="00C4507C"/>
    <w:pPr>
      <w:spacing w:after="160" w:line="259" w:lineRule="auto"/>
    </w:pPr>
    <w:rPr>
      <w:kern w:val="2"/>
      <w14:ligatures w14:val="standard"/>
    </w:rPr>
  </w:style>
  <w:style w:type="paragraph" w:customStyle="1" w:styleId="126D1EB1369046469E371565280DA13C">
    <w:name w:val="126D1EB1369046469E371565280DA13C"/>
    <w:rsid w:val="00A57027"/>
    <w:pPr>
      <w:spacing w:after="160" w:line="259" w:lineRule="auto"/>
    </w:pPr>
    <w:rPr>
      <w:kern w:val="2"/>
      <w14:ligatures w14:val="standard"/>
    </w:rPr>
  </w:style>
  <w:style w:type="paragraph" w:customStyle="1" w:styleId="79A04ED746B34172A45A87E60CD68320">
    <w:name w:val="79A04ED746B34172A45A87E60CD68320"/>
    <w:rsid w:val="00A57027"/>
    <w:pPr>
      <w:spacing w:after="160" w:line="259" w:lineRule="auto"/>
    </w:pPr>
    <w:rPr>
      <w:kern w:val="2"/>
      <w14:ligatures w14:val="standard"/>
    </w:rPr>
  </w:style>
  <w:style w:type="paragraph" w:customStyle="1" w:styleId="9AB50C478F24499A89D9B6B98C624E81">
    <w:name w:val="9AB50C478F24499A89D9B6B98C624E81"/>
    <w:rsid w:val="00A57027"/>
    <w:pPr>
      <w:spacing w:after="160" w:line="259" w:lineRule="auto"/>
    </w:pPr>
    <w:rPr>
      <w:kern w:val="2"/>
      <w14:ligatures w14:val="standard"/>
    </w:rPr>
  </w:style>
  <w:style w:type="paragraph" w:customStyle="1" w:styleId="75958FACC9204EEB9506143C8E003F1E">
    <w:name w:val="75958FACC9204EEB9506143C8E003F1E"/>
    <w:rsid w:val="00A57027"/>
    <w:pPr>
      <w:spacing w:after="160" w:line="259" w:lineRule="auto"/>
    </w:pPr>
    <w:rPr>
      <w:kern w:val="2"/>
      <w14:ligatures w14:val="standard"/>
    </w:rPr>
  </w:style>
  <w:style w:type="paragraph" w:customStyle="1" w:styleId="AD1AF404357443B08FFA6564EF7B650E">
    <w:name w:val="AD1AF404357443B08FFA6564EF7B650E"/>
    <w:rsid w:val="00A57027"/>
    <w:pPr>
      <w:spacing w:after="160" w:line="259" w:lineRule="auto"/>
    </w:pPr>
    <w:rPr>
      <w:kern w:val="2"/>
      <w14:ligatures w14:val="standard"/>
    </w:rPr>
  </w:style>
  <w:style w:type="paragraph" w:customStyle="1" w:styleId="DCCF70A5887842BA9E19E71898405DF9">
    <w:name w:val="DCCF70A5887842BA9E19E71898405DF9"/>
    <w:rsid w:val="00A57027"/>
    <w:pPr>
      <w:spacing w:after="160" w:line="259" w:lineRule="auto"/>
    </w:pPr>
    <w:rPr>
      <w:kern w:val="2"/>
      <w14:ligatures w14:val="standard"/>
    </w:rPr>
  </w:style>
  <w:style w:type="paragraph" w:customStyle="1" w:styleId="A9119E57C9684819A86BFC50E85F1B20">
    <w:name w:val="A9119E57C9684819A86BFC50E85F1B20"/>
    <w:rsid w:val="00A57027"/>
    <w:pPr>
      <w:spacing w:after="160" w:line="259" w:lineRule="auto"/>
    </w:pPr>
    <w:rPr>
      <w:kern w:val="2"/>
      <w14:ligatures w14:val="standard"/>
    </w:rPr>
  </w:style>
  <w:style w:type="paragraph" w:customStyle="1" w:styleId="275CC7FC07604A2785739DD8A7D11428">
    <w:name w:val="275CC7FC07604A2785739DD8A7D11428"/>
    <w:rsid w:val="00A57027"/>
    <w:pPr>
      <w:spacing w:after="160" w:line="259" w:lineRule="auto"/>
    </w:pPr>
    <w:rPr>
      <w:kern w:val="2"/>
      <w14:ligatures w14:val="standard"/>
    </w:rPr>
  </w:style>
  <w:style w:type="paragraph" w:customStyle="1" w:styleId="9C9C66C0B36D433E9292D2DF2CDA6AA6">
    <w:name w:val="9C9C66C0B36D433E9292D2DF2CDA6AA6"/>
    <w:rsid w:val="00A57027"/>
    <w:pPr>
      <w:spacing w:after="160" w:line="259" w:lineRule="auto"/>
    </w:pPr>
    <w:rPr>
      <w:kern w:val="2"/>
      <w14:ligatures w14:val="standard"/>
    </w:rPr>
  </w:style>
  <w:style w:type="paragraph" w:customStyle="1" w:styleId="2B621E669945424CA503B85E3465E865">
    <w:name w:val="2B621E669945424CA503B85E3465E865"/>
    <w:rsid w:val="003E7DF3"/>
    <w:pPr>
      <w:spacing w:after="160" w:line="259" w:lineRule="auto"/>
    </w:pPr>
    <w:rPr>
      <w:kern w:val="2"/>
      <w14:ligatures w14:val="standard"/>
    </w:rPr>
  </w:style>
  <w:style w:type="paragraph" w:customStyle="1" w:styleId="F2FBE5BFB58C4E0490594DBC447D9F48">
    <w:name w:val="F2FBE5BFB58C4E0490594DBC447D9F48"/>
    <w:rsid w:val="003E7DF3"/>
    <w:pPr>
      <w:spacing w:after="160" w:line="259" w:lineRule="auto"/>
    </w:pPr>
    <w:rPr>
      <w:kern w:val="2"/>
      <w14:ligatures w14:val="standard"/>
    </w:rPr>
  </w:style>
  <w:style w:type="paragraph" w:customStyle="1" w:styleId="AAC22336CBBC4A0CBA9E6CF327AEF8BC">
    <w:name w:val="AAC22336CBBC4A0CBA9E6CF327AEF8BC"/>
    <w:rsid w:val="003E7DF3"/>
    <w:pPr>
      <w:spacing w:after="160" w:line="259" w:lineRule="auto"/>
    </w:pPr>
    <w:rPr>
      <w:kern w:val="2"/>
      <w14:ligatures w14:val="standard"/>
    </w:rPr>
  </w:style>
  <w:style w:type="paragraph" w:customStyle="1" w:styleId="75FED27A0D23461FABAEB7ADDD23C949">
    <w:name w:val="75FED27A0D23461FABAEB7ADDD23C949"/>
    <w:rsid w:val="003E7DF3"/>
    <w:pPr>
      <w:spacing w:after="160" w:line="259" w:lineRule="auto"/>
    </w:pPr>
    <w:rPr>
      <w:kern w:val="2"/>
      <w14:ligatures w14:val="standard"/>
    </w:rPr>
  </w:style>
  <w:style w:type="paragraph" w:customStyle="1" w:styleId="79B3D33E736F444B98741AF4E76D5538">
    <w:name w:val="79B3D33E736F444B98741AF4E76D5538"/>
    <w:rsid w:val="003E7DF3"/>
    <w:pPr>
      <w:spacing w:after="160" w:line="259" w:lineRule="auto"/>
    </w:pPr>
    <w:rPr>
      <w:kern w:val="2"/>
      <w14:ligatures w14:val="standard"/>
    </w:rPr>
  </w:style>
  <w:style w:type="paragraph" w:customStyle="1" w:styleId="5231B0B5E82E4DD1841C89160FC6C449">
    <w:name w:val="5231B0B5E82E4DD1841C89160FC6C449"/>
    <w:rsid w:val="003E7DF3"/>
    <w:pPr>
      <w:spacing w:after="160" w:line="259" w:lineRule="auto"/>
    </w:pPr>
    <w:rPr>
      <w:kern w:val="2"/>
      <w14:ligatures w14:val="standard"/>
    </w:rPr>
  </w:style>
  <w:style w:type="paragraph" w:customStyle="1" w:styleId="E0AF008F652F48C997D410B0129B0BD1">
    <w:name w:val="E0AF008F652F48C997D410B0129B0BD1"/>
    <w:rsid w:val="003E7DF3"/>
    <w:pPr>
      <w:spacing w:after="160" w:line="259" w:lineRule="auto"/>
    </w:pPr>
    <w:rPr>
      <w:kern w:val="2"/>
      <w14:ligatures w14:val="standard"/>
    </w:rPr>
  </w:style>
  <w:style w:type="paragraph" w:customStyle="1" w:styleId="633F4852880E4366A2A51EDFB2187F81">
    <w:name w:val="633F4852880E4366A2A51EDFB2187F81"/>
    <w:rsid w:val="003E7DF3"/>
    <w:pPr>
      <w:spacing w:after="160" w:line="259" w:lineRule="auto"/>
    </w:pPr>
    <w:rPr>
      <w:kern w:val="2"/>
      <w14:ligatures w14:val="standard"/>
    </w:rPr>
  </w:style>
  <w:style w:type="paragraph" w:customStyle="1" w:styleId="E56DB04CA77D46198FC2FA528BB2A221">
    <w:name w:val="E56DB04CA77D46198FC2FA528BB2A221"/>
    <w:rsid w:val="003E7DF3"/>
    <w:pPr>
      <w:spacing w:after="160" w:line="259" w:lineRule="auto"/>
    </w:pPr>
    <w:rPr>
      <w:kern w:val="2"/>
      <w14:ligatures w14:val="standard"/>
    </w:rPr>
  </w:style>
  <w:style w:type="paragraph" w:customStyle="1" w:styleId="775F3B3A94EC476D8F946E35A9EA2B26">
    <w:name w:val="775F3B3A94EC476D8F946E35A9EA2B26"/>
    <w:rsid w:val="00D8706B"/>
    <w:pPr>
      <w:spacing w:after="160" w:line="259" w:lineRule="auto"/>
    </w:pPr>
    <w:rPr>
      <w:kern w:val="2"/>
      <w14:ligatures w14:val="standard"/>
    </w:rPr>
  </w:style>
  <w:style w:type="paragraph" w:customStyle="1" w:styleId="5DFCBF2EB32E41CDA485E030E8E24FF6">
    <w:name w:val="5DFCBF2EB32E41CDA485E030E8E24FF6"/>
    <w:rsid w:val="00D8706B"/>
    <w:pPr>
      <w:spacing w:after="160" w:line="259" w:lineRule="auto"/>
    </w:pPr>
    <w:rPr>
      <w:kern w:val="2"/>
      <w14:ligatures w14:val="standard"/>
    </w:rPr>
  </w:style>
  <w:style w:type="paragraph" w:customStyle="1" w:styleId="D8186F230F4C430CB4E09C35A418AC2F">
    <w:name w:val="D8186F230F4C430CB4E09C35A418AC2F"/>
    <w:rsid w:val="00CB1774"/>
  </w:style>
  <w:style w:type="paragraph" w:customStyle="1" w:styleId="64FA6FCB8FC54BDC9D77547F99675B3A">
    <w:name w:val="64FA6FCB8FC54BDC9D77547F99675B3A"/>
    <w:rsid w:val="00036D0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Jos04</b:Tag>
    <b:SourceType>BookSection</b:SourceType>
    <b:Guid>{508AF5EB-7DF7-41A6-A40A-D1F95FC3701A}</b:Guid>
    <b:Title>Bevölkerungsgeschichte und Historische Demographie: 1800-2000</b:Title>
    <b:Year>2004</b:Year>
    <b:Author>
      <b:Author>
        <b:NameList>
          <b:Person>
            <b:Last>Ehmer</b:Last>
            <b:First>Josef</b:First>
          </b:Person>
        </b:NameList>
      </b:Author>
    </b:Author>
    <b:Publisher>Oldenbourg Verlag</b:Publisher>
    <b:RefOrder>1</b:RefOrder>
  </b:Source>
  <b:Source>
    <b:Tag>Fie04</b:Tag>
    <b:SourceType>BookSection</b:SourceType>
    <b:Guid>{0DFAE897-25F0-4A8C-8473-56D92D7CD9D3}</b:Guid>
    <b:Author>
      <b:Author>
        <b:NameList>
          <b:Person>
            <b:Last>Fiedler</b:Last>
            <b:First>Johannes</b:First>
          </b:Person>
        </b:NameList>
      </b:Author>
    </b:Author>
    <b:Title>Urbanisierung, globale</b:Title>
    <b:Year>2004</b:Year>
    <b:Pages>117</b:Pages>
    <b:Publisher>Böhlau Verlag Wien</b:Publisher>
    <b:StandardNumber>3205772474, 9783205772477</b:StandardNumber>
    <b:RefOrder>2</b:RefOrder>
  </b:Source>
  <b:Source>
    <b:Tag>cst12</b:Tag>
    <b:SourceType>DocumentFromInternetSite</b:SourceType>
    <b:Guid>{9657FFBE-122E-49A7-923B-E4BA646B2E7E}</b:Guid>
    <b:Title>UNI Düsburg - Essen</b:Title>
    <b:Year>2012</b:Year>
    <b:Author>
      <b:Author>
        <b:NameList>
          <b:Person>
            <b:Last>cst/dapd</b:Last>
          </b:Person>
        </b:NameList>
      </b:Author>
    </b:Author>
    <b:Month>07</b:Month>
    <b:Day>23</b:Day>
    <b:YearAccessed>2012</b:YearAccessed>
    <b:MonthAccessed>11</b:MonthAccessed>
    <b:DayAccessed>18</b:DayAccessed>
    <b:URL>http://www.uni-due.de/~hk0378/publikationen/2012/20120727_Spiegel-Online.pdf</b:URL>
    <b:RefOrder>3</b:RefOrder>
  </b:Source>
  <b:Source>
    <b:Tag>Puc</b:Tag>
    <b:SourceType>Report</b:SourceType>
    <b:Guid>{9F627B27-769E-448B-8395-79293ADCDC60}</b:Guid>
    <b:Title>Optimierungsverfahren in der Transportlogistik</b:Title>
    <b:URL>https://www.ads.tuwien.ac.at/teaching/ss10/Transportlogistik/OTL_10.pdf</b:URL>
    <b:Author>
      <b:Author>
        <b:NameList>
          <b:Person>
            <b:Last>Puchinger</b:Last>
            <b:First>Jakob</b:First>
          </b:Person>
        </b:NameList>
      </b:Author>
    </b:Author>
    <b:Publisher>AIT - Mobility Department</b:Publisher>
    <b:RefOrder>4</b:RefOrder>
  </b:Source>
  <b:Source>
    <b:Tag>Jea02</b:Tag>
    <b:SourceType>DocumentFromInternetSite</b:SourceType>
    <b:Guid>{A8500457-E485-407F-9142-9A49788FE1AD}</b:Guid>
    <b:Title>The Dial-a-Ride Problem (DARP) - Variants, modeling issues and algorithms</b:Title>
    <b:Year>2002</b:Year>
    <b:Month>08</b:Month>
    <b:YearAccessed>2012</b:YearAccessed>
    <b:MonthAccessed>11</b:MonthAccessed>
    <b:DayAccessed>25</b:DayAccessed>
    <b:URL>http://prolog.univie.ac.at/teaching/LVAs/KFK-Seminar/WS0506/Cordeau_DialARide.pdf</b:URL>
    <b:Author>
      <b:Author>
        <b:NameList>
          <b:Person>
            <b:Last>Jean-François Cordeau</b:Last>
            <b:First>Gilbert</b:First>
            <b:Middle>Laporte</b:Middle>
          </b:Person>
        </b:NameList>
      </b:Author>
    </b:Author>
    <b:RefOrder>5</b:RefOrder>
  </b:Source>
  <b:Source>
    <b:Tag>Her96</b:Tag>
    <b:SourceType>Book</b:SourceType>
    <b:Guid>{120A80EF-AEDA-4B6E-9011-7DE372BA4AA9}</b:Guid>
    <b:Title>Zur Harmonie von Stadt und Verkehr: Freiheit vom Zwang zum Autofahren</b:Title>
    <b:Year>1996</b:Year>
    <b:Author>
      <b:Author>
        <b:NameList>
          <b:Person>
            <b:Last>Knoflacher</b:Last>
            <b:First>Hermann</b:First>
          </b:Person>
        </b:NameList>
      </b:Author>
    </b:Author>
    <b:City>Wien</b:City>
    <b:Publisher>Böhlau Verlag</b:Publisher>
    <b:RefOrder>6</b:RefOrder>
  </b:Source>
  <b:Source>
    <b:Tag>Dip09</b:Tag>
    <b:SourceType>Book</b:SourceType>
    <b:Guid>{6F5E4CBF-4505-491D-B9F0-D91F1FABB3A5}</b:Guid>
    <b:Title>Konstruktions-dynamische Pickup- und Delivery-Probleme </b:Title>
    <b:Year>2009</b:Year>
    <b:City>Hagen</b:City>
    <b:Author>
      <b:Author>
        <b:NameList>
          <b:Person>
            <b:Last>Krypczyk</b:Last>
            <b:First>Dipl.-Kfm.</b:First>
            <b:Middle>Veikko</b:Middle>
          </b:Person>
        </b:NameList>
      </b:Author>
    </b:Author>
    <b:RefOrder>7</b:RefOrder>
  </b:Source>
  <b:Source>
    <b:Tag>Cla64</b:Tag>
    <b:SourceType>Book</b:SourceType>
    <b:Guid>{66CF599B-CAC6-4AC3-9C58-2E1D37378BE6}</b:Guid>
    <b:Author>
      <b:Author>
        <b:NameList>
          <b:Person>
            <b:Last>Clarke</b:Last>
            <b:First>G.</b:First>
            <b:Middle>und Wright W</b:Middle>
          </b:Person>
        </b:NameList>
      </b:Author>
    </b:Author>
    <b:Title>Scheduling</b:Title>
    <b:Year>1964</b:Year>
    <b:RefOrder>8</b:RefOrder>
  </b:Source>
  <b:Source>
    <b:Tag>Mul12</b:Tag>
    <b:SourceType>Book</b:SourceType>
    <b:Guid>{9C3143AF-514F-456F-B776-CA89F723963C}</b:Guid>
    <b:Author>
      <b:Author>
        <b:NameList>
          <b:Person>
            <b:Last>Muljadi</b:Last>
            <b:First>Paul</b:First>
          </b:Person>
        </b:NameList>
      </b:Author>
    </b:Author>
    <b:Title>Introduction to Graphs Theroy</b:Title>
    <b:Year>2012</b:Year>
    <b:Publisher>Paul Muljadi</b:Publisher>
    <b:URL>http://books.google.de/books?id=90V4GjJ50</b:URL>
    <b:RefOrder>9</b:RefOrder>
  </b:Source>
  <b:Source>
    <b:Tag>Tir09</b:Tag>
    <b:SourceType>Book</b:SourceType>
    <b:Guid>{8CD9BE94-511C-40F4-BDE4-12D5EBF74949}</b:Guid>
    <b:Author>
      <b:Author>
        <b:NameList>
          <b:Person>
            <b:Last>Hizgilov</b:Last>
            <b:First>Tirza</b:First>
          </b:Person>
        </b:NameList>
      </b:Author>
    </b:Author>
    <b:Title>Anwendung eines Standardsoftwarepaketes für die Lösung von Tourenplanungsproblemen</b:Title>
    <b:Year>02-2009</b:Year>
    <b:City>Wien</b:City>
    <b:URL>http://othes.univie.ac.at/3840/1/2009-02-12_0201704.pdf</b:URL>
    <b:RefOrder>10</b:RefOrder>
  </b:Source>
  <b:Source>
    <b:Tag>DOR91</b:Tag>
    <b:SourceType>Book</b:SourceType>
    <b:Guid>{E6344382-7075-4A7E-88E8-7FD627C3CA1B}</b:Guid>
    <b:Author>
      <b:Author>
        <b:NameList>
          <b:Person>
            <b:Last>U.A.</b:Last>
            <b:First>DORIGO</b:First>
          </b:Person>
        </b:NameList>
      </b:Author>
    </b:Author>
    <b:Year>1991</b:Year>
    <b:RefOrder>11</b:RefOrder>
  </b:Source>
  <b:Source>
    <b:Tag>JBi12</b:Tag>
    <b:SourceType>Book</b:SourceType>
    <b:Guid>{3CD10E8B-4C29-42C9-9A7C-C2A5ADE0A287}</b:Guid>
    <b:Author>
      <b:Author>
        <b:NameList>
          <b:Person>
            <b:Last>Bierwagen</b:Last>
            <b:First>J.</b:First>
          </b:Person>
        </b:NameList>
      </b:Author>
    </b:Author>
    <b:Year>2012</b:Year>
    <b:Publisher>Connect GmbH </b:Publisher>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D2166-68CA-684F-952B-6F54D2F85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\01-Arbeit\00-Projekte\Dokumentenvorlage.dotx</Template>
  <TotalTime>0</TotalTime>
  <Pages>23</Pages>
  <Words>4283</Words>
  <Characters>26987</Characters>
  <Application>Microsoft Macintosh Word</Application>
  <DocSecurity>0</DocSecurity>
  <Lines>224</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Intelligente Nahverkehrssysteme</vt:lpstr>
      <vt:lpstr>Intelligente Nahverkehrssysteme</vt:lpstr>
    </vt:vector>
  </TitlesOfParts>
  <Company/>
  <LinksUpToDate>false</LinksUpToDate>
  <CharactersWithSpaces>31208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Intelligente Nahverkehrssysteme</dc:title>
  <dc:creator>Stefan Bieliauskas , Hasbulat Kadiev</dc:creator>
  <cp:lastModifiedBy>Stefan B</cp:lastModifiedBy>
  <cp:revision>2</cp:revision>
  <cp:lastPrinted>2014-09-15T04:00:00Z</cp:lastPrinted>
  <dcterms:created xsi:type="dcterms:W3CDTF">2014-09-15T04:02:00Z</dcterms:created>
  <dcterms:modified xsi:type="dcterms:W3CDTF">2014-09-15T04:02:00Z</dcterms:modified>
  <cp:contentStatus>Final</cp:contentStatus>
</cp:coreProperties>
</file>